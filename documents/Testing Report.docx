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D014B" w14:textId="77777777" w:rsidR="00575DBE" w:rsidRDefault="00575DBE">
      <w:pPr>
        <w:rPr>
          <w:sz w:val="40"/>
          <w:szCs w:val="40"/>
        </w:rPr>
      </w:pPr>
    </w:p>
    <w:p w14:paraId="2DC75C8F" w14:textId="10084EED" w:rsidR="00575DBE" w:rsidRPr="00D15174" w:rsidRDefault="003541A0" w:rsidP="00D151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 w:rsidR="00F95625">
        <w:rPr>
          <w:b/>
          <w:bCs/>
          <w:sz w:val="40"/>
          <w:szCs w:val="40"/>
        </w:rPr>
        <w:t>OOLI</w:t>
      </w:r>
      <w:r w:rsidR="003A010A">
        <w:rPr>
          <w:b/>
          <w:bCs/>
          <w:sz w:val="40"/>
          <w:szCs w:val="40"/>
        </w:rPr>
        <w:t xml:space="preserve"> ORDERING SYSTEM</w:t>
      </w:r>
    </w:p>
    <w:p w14:paraId="5436AA46" w14:textId="77777777" w:rsidR="00575DBE" w:rsidRPr="00D15174" w:rsidRDefault="00376DBA" w:rsidP="00D15174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Testing Plan &amp; Report</w:t>
      </w:r>
    </w:p>
    <w:p w14:paraId="502F257B" w14:textId="77777777" w:rsidR="00575DBE" w:rsidRDefault="00376DBA">
      <w:pPr>
        <w:jc w:val="center"/>
        <w:rPr>
          <w:rFonts w:eastAsia="SimSu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t xml:space="preserve">Version </w:t>
      </w:r>
      <w:r>
        <w:rPr>
          <w:rFonts w:eastAsia="SimSun" w:hint="eastAsia"/>
          <w:b/>
          <w:bCs/>
          <w:sz w:val="32"/>
          <w:szCs w:val="32"/>
          <w:lang w:eastAsia="zh-CN"/>
        </w:rPr>
        <w:t>1</w:t>
      </w:r>
    </w:p>
    <w:p w14:paraId="3BBDC8A9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7AC7C139" w14:textId="12B92C6F" w:rsidR="00575DBE" w:rsidRDefault="00376DBA">
      <w:pPr>
        <w:jc w:val="center"/>
        <w:rPr>
          <w:rFonts w:eastAsia="SimSun"/>
          <w:b/>
          <w:bCs/>
          <w:sz w:val="32"/>
          <w:szCs w:val="32"/>
          <w:lang w:eastAsia="zh-CN"/>
        </w:rPr>
      </w:pPr>
      <w:r>
        <w:rPr>
          <w:rFonts w:eastAsia="SimSun" w:hint="eastAsia"/>
          <w:b/>
          <w:bCs/>
          <w:sz w:val="32"/>
          <w:szCs w:val="32"/>
          <w:lang w:eastAsia="zh-CN"/>
        </w:rPr>
        <w:t>20</w:t>
      </w:r>
      <w:r w:rsidR="006471EE">
        <w:rPr>
          <w:rFonts w:eastAsia="SimSun"/>
          <w:b/>
          <w:bCs/>
          <w:sz w:val="32"/>
          <w:szCs w:val="32"/>
          <w:lang w:eastAsia="zh-CN"/>
        </w:rPr>
        <w:t>20</w:t>
      </w:r>
      <w:r>
        <w:rPr>
          <w:rFonts w:eastAsia="SimSun" w:hint="eastAsia"/>
          <w:b/>
          <w:bCs/>
          <w:sz w:val="32"/>
          <w:szCs w:val="32"/>
          <w:lang w:eastAsia="zh-CN"/>
        </w:rPr>
        <w:t>-5-</w:t>
      </w:r>
      <w:r w:rsidR="006471EE">
        <w:rPr>
          <w:rFonts w:eastAsia="SimSun"/>
          <w:b/>
          <w:bCs/>
          <w:sz w:val="32"/>
          <w:szCs w:val="32"/>
          <w:lang w:eastAsia="zh-CN"/>
        </w:rPr>
        <w:t>25</w:t>
      </w:r>
    </w:p>
    <w:p w14:paraId="5C4CB2FF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057BD441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3E7581A8" w14:textId="4778FA0E" w:rsidR="00575DBE" w:rsidRDefault="00575DBE">
      <w:pPr>
        <w:jc w:val="center"/>
        <w:rPr>
          <w:sz w:val="28"/>
          <w:szCs w:val="28"/>
          <w:lang w:eastAsia="zh-CN"/>
        </w:rPr>
      </w:pPr>
    </w:p>
    <w:p w14:paraId="071DD078" w14:textId="1DD335DB" w:rsidR="00B41829" w:rsidRDefault="00B41829">
      <w:pPr>
        <w:jc w:val="center"/>
        <w:rPr>
          <w:sz w:val="28"/>
          <w:szCs w:val="28"/>
          <w:lang w:eastAsia="zh-CN"/>
        </w:rPr>
      </w:pPr>
    </w:p>
    <w:p w14:paraId="4AC5D71E" w14:textId="22DA7B75" w:rsidR="00B41829" w:rsidRDefault="00B41829">
      <w:pPr>
        <w:jc w:val="center"/>
        <w:rPr>
          <w:sz w:val="28"/>
          <w:szCs w:val="28"/>
          <w:lang w:eastAsia="zh-CN"/>
        </w:rPr>
      </w:pPr>
    </w:p>
    <w:p w14:paraId="32BEFE03" w14:textId="64239001" w:rsidR="00B41829" w:rsidRDefault="00B41829">
      <w:pPr>
        <w:jc w:val="center"/>
        <w:rPr>
          <w:sz w:val="28"/>
          <w:szCs w:val="28"/>
          <w:lang w:eastAsia="zh-CN"/>
        </w:rPr>
      </w:pPr>
    </w:p>
    <w:p w14:paraId="43586B2D" w14:textId="77777777" w:rsidR="00B41829" w:rsidRDefault="00B41829">
      <w:pPr>
        <w:jc w:val="center"/>
        <w:rPr>
          <w:b/>
          <w:bCs/>
          <w:sz w:val="32"/>
          <w:szCs w:val="32"/>
        </w:rPr>
      </w:pPr>
    </w:p>
    <w:p w14:paraId="3CFBE37F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26535455" w14:textId="77777777" w:rsidR="00575DBE" w:rsidRDefault="00575DBE">
      <w:pPr>
        <w:jc w:val="both"/>
        <w:rPr>
          <w:b/>
          <w:bCs/>
          <w:sz w:val="32"/>
          <w:szCs w:val="32"/>
        </w:rPr>
      </w:pPr>
    </w:p>
    <w:p w14:paraId="65D70882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056E55F2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74E3DBE9" w14:textId="77777777" w:rsidR="00575DBE" w:rsidRDefault="00376D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14:paraId="64785FEB" w14:textId="77777777" w:rsidR="00575DBE" w:rsidRDefault="00575DBE">
      <w:pPr>
        <w:jc w:val="center"/>
        <w:rPr>
          <w:b/>
          <w:bCs/>
          <w:sz w:val="32"/>
          <w:szCs w:val="32"/>
        </w:rPr>
      </w:pPr>
    </w:p>
    <w:p w14:paraId="7904B853" w14:textId="77777777" w:rsidR="00575DBE" w:rsidRDefault="00376D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14:paraId="45202EF4" w14:textId="77777777" w:rsidR="00575DBE" w:rsidRDefault="00376DBA">
      <w:pPr>
        <w:pStyle w:val="StyleHeading1Before0pt"/>
      </w:pPr>
      <w:bookmarkStart w:id="0" w:name="_Toc219117893"/>
      <w:bookmarkStart w:id="1" w:name="_Toc41342363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30"/>
        <w:gridCol w:w="1198"/>
        <w:gridCol w:w="5092"/>
      </w:tblGrid>
      <w:tr w:rsidR="00575DBE" w14:paraId="575DFFE6" w14:textId="77777777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14:paraId="7EB62892" w14:textId="77777777" w:rsidR="00575DBE" w:rsidRDefault="00376DBA">
            <w:pPr>
              <w:pStyle w:val="BodyText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Change 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14:paraId="2D3F5264" w14:textId="77777777" w:rsidR="00575DBE" w:rsidRDefault="00376DBA">
            <w:pPr>
              <w:pStyle w:val="BodyText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14:paraId="714888C9" w14:textId="77777777" w:rsidR="00575DBE" w:rsidRDefault="00376DBA">
            <w:pPr>
              <w:pStyle w:val="BodyText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14:paraId="06B48BA5" w14:textId="77777777" w:rsidR="00575DBE" w:rsidRDefault="00376DBA">
            <w:pPr>
              <w:pStyle w:val="BodyText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575DBE" w14:paraId="1C845BBE" w14:textId="77777777">
        <w:trPr>
          <w:cantSplit/>
          <w:trHeight w:val="400"/>
        </w:trPr>
        <w:tc>
          <w:tcPr>
            <w:tcW w:w="1620" w:type="dxa"/>
            <w:vAlign w:val="bottom"/>
          </w:tcPr>
          <w:p w14:paraId="4C2EF4EB" w14:textId="7CEE56EC" w:rsidR="00575DBE" w:rsidRDefault="00033CA7">
            <w:pPr>
              <w:pStyle w:val="BodyText"/>
              <w:rPr>
                <w:rFonts w:eastAsia="SimSun" w:cs="Arial"/>
                <w:i/>
                <w:sz w:val="18"/>
                <w:szCs w:val="18"/>
                <w:lang w:eastAsia="zh-CN"/>
              </w:rPr>
            </w:pPr>
            <w:r>
              <w:rPr>
                <w:rFonts w:eastAsia="SimSun" w:cs="Arial"/>
                <w:i/>
                <w:sz w:val="18"/>
                <w:szCs w:val="18"/>
                <w:lang w:eastAsia="zh-CN"/>
              </w:rPr>
              <w:t>20</w:t>
            </w:r>
            <w:r w:rsidR="004B44B2">
              <w:rPr>
                <w:rFonts w:eastAsia="SimSun" w:cs="Arial"/>
                <w:i/>
                <w:sz w:val="18"/>
                <w:szCs w:val="18"/>
                <w:lang w:eastAsia="zh-CN"/>
              </w:rPr>
              <w:t>20</w:t>
            </w:r>
            <w:r>
              <w:rPr>
                <w:rFonts w:eastAsia="SimSun" w:cs="Arial"/>
                <w:i/>
                <w:sz w:val="18"/>
                <w:szCs w:val="18"/>
                <w:lang w:eastAsia="zh-CN"/>
              </w:rPr>
              <w:t>/</w:t>
            </w:r>
            <w:r w:rsidR="00F45185">
              <w:rPr>
                <w:rFonts w:eastAsia="SimSun" w:cs="Arial"/>
                <w:i/>
                <w:sz w:val="18"/>
                <w:szCs w:val="18"/>
                <w:lang w:eastAsia="zh-CN"/>
              </w:rPr>
              <w:t>0</w:t>
            </w:r>
            <w:r>
              <w:rPr>
                <w:rFonts w:eastAsia="SimSun" w:cs="Arial"/>
                <w:i/>
                <w:sz w:val="18"/>
                <w:szCs w:val="18"/>
                <w:lang w:eastAsia="zh-CN"/>
              </w:rPr>
              <w:t>5/</w:t>
            </w:r>
            <w:r w:rsidR="004B44B2">
              <w:rPr>
                <w:rFonts w:eastAsia="SimSun" w:cs="Arial"/>
                <w:i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630" w:type="dxa"/>
            <w:vAlign w:val="bottom"/>
          </w:tcPr>
          <w:p w14:paraId="4076B775" w14:textId="32147E02" w:rsidR="00575DBE" w:rsidRDefault="00575DBE">
            <w:pPr>
              <w:pStyle w:val="BodyText"/>
              <w:rPr>
                <w:rFonts w:eastAsia="SimSun" w:cs="Arial"/>
                <w:i/>
                <w:sz w:val="18"/>
                <w:szCs w:val="18"/>
                <w:lang w:eastAsia="zh-CN"/>
              </w:rPr>
            </w:pPr>
          </w:p>
        </w:tc>
        <w:tc>
          <w:tcPr>
            <w:tcW w:w="1198" w:type="dxa"/>
            <w:vAlign w:val="bottom"/>
          </w:tcPr>
          <w:p w14:paraId="2568E669" w14:textId="77777777" w:rsidR="00575DBE" w:rsidRDefault="00033CA7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1</w:t>
            </w:r>
          </w:p>
        </w:tc>
        <w:tc>
          <w:tcPr>
            <w:tcW w:w="5092" w:type="dxa"/>
            <w:vAlign w:val="bottom"/>
          </w:tcPr>
          <w:p w14:paraId="445C1AFE" w14:textId="77777777" w:rsidR="00575DBE" w:rsidRDefault="00F4518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Finish the report</w:t>
            </w:r>
          </w:p>
        </w:tc>
      </w:tr>
      <w:tr w:rsidR="00575DBE" w14:paraId="5A93DCB3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0F40D64F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456A4E2B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1A45ADAD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7E248875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75DBE" w14:paraId="4701C455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7586A3F4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494CBB2E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1FB5B126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1859C5B1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75DBE" w14:paraId="72D6595A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29D5D117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0AC31B87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7A03B80C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7BB8926D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75DBE" w14:paraId="7E15DF7B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242ED858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342E6B2E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73D29AED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718E606B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75DBE" w14:paraId="43846324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282B6034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231681BC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317BD0C8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76054712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75DBE" w14:paraId="7AB11E1D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48DC419B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44CDB5DE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22C6E855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43CBC0D2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75DBE" w14:paraId="64D3B4C0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77DD38F7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7CDF5470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1EB73E82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76E5B167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75DBE" w14:paraId="224B75A3" w14:textId="77777777">
        <w:trPr>
          <w:cantSplit/>
          <w:trHeight w:val="415"/>
        </w:trPr>
        <w:tc>
          <w:tcPr>
            <w:tcW w:w="1620" w:type="dxa"/>
            <w:vAlign w:val="bottom"/>
          </w:tcPr>
          <w:p w14:paraId="28CA1F2A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14:paraId="6D1A59EF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26F91133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14:paraId="3C15903E" w14:textId="77777777" w:rsidR="00575DBE" w:rsidRDefault="00575DBE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</w:tbl>
    <w:p w14:paraId="43ECC342" w14:textId="77777777" w:rsidR="00575DBE" w:rsidRDefault="00376DBA">
      <w:pPr>
        <w:pStyle w:val="StyleHeading1Before0pt"/>
      </w:pPr>
      <w:bookmarkStart w:id="2" w:name="_Toc219115350"/>
      <w:bookmarkStart w:id="3" w:name="_Toc219117894"/>
      <w:bookmarkStart w:id="4" w:name="_Toc41342364"/>
      <w:r>
        <w:lastRenderedPageBreak/>
        <w:t>Table of Contents</w:t>
      </w:r>
      <w:bookmarkEnd w:id="2"/>
      <w:bookmarkEnd w:id="3"/>
      <w:bookmarkEnd w:id="4"/>
    </w:p>
    <w:p w14:paraId="4C5FE605" w14:textId="777FCB7C" w:rsidR="00137EF9" w:rsidRDefault="00376D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42363" w:history="1">
        <w:r w:rsidR="00137EF9" w:rsidRPr="00EE6CC1">
          <w:rPr>
            <w:rStyle w:val="Hyperlink"/>
            <w:noProof/>
          </w:rPr>
          <w:t>1.</w:t>
        </w:r>
        <w:r w:rsidR="00137EF9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Document Change Log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_Toc41342363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2</w:t>
        </w:r>
        <w:r w:rsidR="00137EF9">
          <w:rPr>
            <w:noProof/>
            <w:webHidden/>
          </w:rPr>
          <w:fldChar w:fldCharType="end"/>
        </w:r>
      </w:hyperlink>
    </w:p>
    <w:p w14:paraId="16082FE7" w14:textId="3EF3B1F1" w:rsidR="00137EF9" w:rsidRDefault="004C6AD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1342364" w:history="1">
        <w:r w:rsidR="00137EF9" w:rsidRPr="00EE6CC1">
          <w:rPr>
            <w:rStyle w:val="Hyperlink"/>
            <w:noProof/>
          </w:rPr>
          <w:t>2.</w:t>
        </w:r>
        <w:r w:rsidR="00137EF9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Table of Contents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_Toc41342364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3</w:t>
        </w:r>
        <w:r w:rsidR="00137EF9">
          <w:rPr>
            <w:noProof/>
            <w:webHidden/>
          </w:rPr>
          <w:fldChar w:fldCharType="end"/>
        </w:r>
      </w:hyperlink>
    </w:p>
    <w:p w14:paraId="53225B7A" w14:textId="054BEA31" w:rsidR="00137EF9" w:rsidRDefault="004C6AD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1342365" w:history="1">
        <w:r w:rsidR="00137EF9" w:rsidRPr="00EE6CC1">
          <w:rPr>
            <w:rStyle w:val="Hyperlink"/>
            <w:noProof/>
          </w:rPr>
          <w:t>3.</w:t>
        </w:r>
        <w:r w:rsidR="00137EF9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Testing Plan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_Toc41342365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4</w:t>
        </w:r>
        <w:r w:rsidR="00137EF9">
          <w:rPr>
            <w:noProof/>
            <w:webHidden/>
          </w:rPr>
          <w:fldChar w:fldCharType="end"/>
        </w:r>
      </w:hyperlink>
    </w:p>
    <w:p w14:paraId="681C37C0" w14:textId="2258FFF3" w:rsidR="00137EF9" w:rsidRDefault="004C6AD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66" w:history="1">
        <w:r w:rsidR="00137EF9" w:rsidRPr="00EE6CC1">
          <w:rPr>
            <w:rStyle w:val="Hyperlink"/>
            <w:noProof/>
            <w:snapToGrid w:val="0"/>
            <w:w w:val="0"/>
          </w:rPr>
          <w:t>3.1.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Overview of the Testing Plan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_Toc41342366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4</w:t>
        </w:r>
        <w:r w:rsidR="00137EF9">
          <w:rPr>
            <w:noProof/>
            <w:webHidden/>
          </w:rPr>
          <w:fldChar w:fldCharType="end"/>
        </w:r>
      </w:hyperlink>
    </w:p>
    <w:p w14:paraId="1D93B830" w14:textId="4410B975" w:rsidR="00137EF9" w:rsidRDefault="004C6AD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67" w:history="1">
        <w:r w:rsidR="00137EF9" w:rsidRPr="00EE6CC1">
          <w:rPr>
            <w:rStyle w:val="Hyperlink"/>
            <w:noProof/>
            <w:snapToGrid w:val="0"/>
            <w:w w:val="0"/>
          </w:rPr>
          <w:t>3.2.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Testing Methods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_Toc41342367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4</w:t>
        </w:r>
        <w:r w:rsidR="00137EF9">
          <w:rPr>
            <w:noProof/>
            <w:webHidden/>
          </w:rPr>
          <w:fldChar w:fldCharType="end"/>
        </w:r>
      </w:hyperlink>
    </w:p>
    <w:p w14:paraId="470DD172" w14:textId="5E71D89A" w:rsidR="00137EF9" w:rsidRDefault="004C6ADC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68" w:history="1">
        <w:r w:rsidR="00137EF9" w:rsidRPr="00EE6CC1">
          <w:rPr>
            <w:rStyle w:val="Hyperlink"/>
            <w:noProof/>
          </w:rPr>
          <w:t>3.2.1.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rFonts w:eastAsia="SimSun"/>
            <w:noProof/>
            <w:lang w:eastAsia="zh-CN"/>
          </w:rPr>
          <w:t xml:space="preserve">UI and </w:t>
        </w:r>
        <w:r w:rsidR="00137EF9" w:rsidRPr="00EE6CC1">
          <w:rPr>
            <w:rStyle w:val="Hyperlink"/>
            <w:noProof/>
          </w:rPr>
          <w:t>Hyperlink</w:t>
        </w:r>
        <w:r w:rsidR="00137EF9" w:rsidRPr="00EE6CC1">
          <w:rPr>
            <w:rStyle w:val="Hyperlink"/>
            <w:rFonts w:eastAsia="SimSun"/>
            <w:noProof/>
            <w:lang w:eastAsia="zh-CN"/>
          </w:rPr>
          <w:t xml:space="preserve"> Test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_Toc41342368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4</w:t>
        </w:r>
        <w:r w:rsidR="00137EF9">
          <w:rPr>
            <w:noProof/>
            <w:webHidden/>
          </w:rPr>
          <w:fldChar w:fldCharType="end"/>
        </w:r>
      </w:hyperlink>
    </w:p>
    <w:p w14:paraId="7828CB3E" w14:textId="6897A0C6" w:rsidR="00137EF9" w:rsidRDefault="004C6ADC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69" w:history="1">
        <w:r w:rsidR="00137EF9" w:rsidRPr="00EE6CC1">
          <w:rPr>
            <w:rStyle w:val="Hyperlink"/>
            <w:noProof/>
          </w:rPr>
          <w:t>3.2.2.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rFonts w:eastAsia="SimSun"/>
            <w:noProof/>
            <w:lang w:eastAsia="zh-CN"/>
          </w:rPr>
          <w:t>Functional Test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_Toc41342369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4</w:t>
        </w:r>
        <w:r w:rsidR="00137EF9">
          <w:rPr>
            <w:noProof/>
            <w:webHidden/>
          </w:rPr>
          <w:fldChar w:fldCharType="end"/>
        </w:r>
      </w:hyperlink>
    </w:p>
    <w:p w14:paraId="5009F8A4" w14:textId="39FAADE6" w:rsidR="00137EF9" w:rsidRDefault="004C6ADC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0" w:history="1">
        <w:r w:rsidR="00137EF9" w:rsidRPr="00EE6CC1">
          <w:rPr>
            <w:rStyle w:val="Hyperlink"/>
            <w:noProof/>
          </w:rPr>
          <w:t>3.2.3.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rFonts w:eastAsia="SimSun"/>
            <w:noProof/>
            <w:lang w:eastAsia="zh-CN"/>
          </w:rPr>
          <w:t>User permission validation Test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_Toc41342370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4</w:t>
        </w:r>
        <w:r w:rsidR="00137EF9">
          <w:rPr>
            <w:noProof/>
            <w:webHidden/>
          </w:rPr>
          <w:fldChar w:fldCharType="end"/>
        </w:r>
      </w:hyperlink>
    </w:p>
    <w:p w14:paraId="299493CE" w14:textId="7B91D76F" w:rsidR="00137EF9" w:rsidRDefault="004C6ADC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1" w:history="1">
        <w:r w:rsidR="00137EF9" w:rsidRPr="00EE6CC1">
          <w:rPr>
            <w:rStyle w:val="Hyperlink"/>
            <w:noProof/>
            <w:lang w:eastAsia="zh-CN"/>
          </w:rPr>
          <w:t>3.2.4.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  <w:lang w:eastAsia="zh-CN"/>
          </w:rPr>
          <w:t>Exception Handing Test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_Toc41342371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4</w:t>
        </w:r>
        <w:r w:rsidR="00137EF9">
          <w:rPr>
            <w:noProof/>
            <w:webHidden/>
          </w:rPr>
          <w:fldChar w:fldCharType="end"/>
        </w:r>
      </w:hyperlink>
    </w:p>
    <w:p w14:paraId="43F712B6" w14:textId="1B87A86C" w:rsidR="00137EF9" w:rsidRDefault="004C6AD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1342372" w:history="1">
        <w:r w:rsidR="00137EF9" w:rsidRPr="00EE6CC1">
          <w:rPr>
            <w:rStyle w:val="Hyperlink"/>
            <w:noProof/>
          </w:rPr>
          <w:t>4.</w:t>
        </w:r>
        <w:r w:rsidR="00137EF9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Testing Report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_Toc41342372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5</w:t>
        </w:r>
        <w:r w:rsidR="00137EF9">
          <w:rPr>
            <w:noProof/>
            <w:webHidden/>
          </w:rPr>
          <w:fldChar w:fldCharType="end"/>
        </w:r>
      </w:hyperlink>
    </w:p>
    <w:p w14:paraId="7895B7E4" w14:textId="228107DE" w:rsidR="00137EF9" w:rsidRDefault="004C6AD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3" w:history="1">
        <w:r w:rsidR="00137EF9" w:rsidRPr="00EE6CC1">
          <w:rPr>
            <w:rStyle w:val="Hyperlink"/>
            <w:noProof/>
            <w:snapToGrid w:val="0"/>
            <w:w w:val="0"/>
          </w:rPr>
          <w:t>4.1.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Overview of the Testing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_Toc41342373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5</w:t>
        </w:r>
        <w:r w:rsidR="00137EF9">
          <w:rPr>
            <w:noProof/>
            <w:webHidden/>
          </w:rPr>
          <w:fldChar w:fldCharType="end"/>
        </w:r>
      </w:hyperlink>
    </w:p>
    <w:p w14:paraId="22BC95A0" w14:textId="2493E314" w:rsidR="00137EF9" w:rsidRDefault="004C6ADC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4" w:history="1">
        <w:r w:rsidR="00137EF9" w:rsidRPr="00EE6CC1">
          <w:rPr>
            <w:rStyle w:val="Hyperlink"/>
            <w:rFonts w:eastAsia="SimSun"/>
            <w:noProof/>
            <w:lang w:eastAsia="zh-CN"/>
          </w:rPr>
          <w:t>4.1.1.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rFonts w:eastAsia="SimSun"/>
            <w:noProof/>
            <w:lang w:eastAsia="zh-CN"/>
          </w:rPr>
          <w:t xml:space="preserve">UI and </w:t>
        </w:r>
        <w:r w:rsidR="00137EF9" w:rsidRPr="00EE6CC1">
          <w:rPr>
            <w:rStyle w:val="Hyperlink"/>
            <w:noProof/>
          </w:rPr>
          <w:t>Hyperlink</w:t>
        </w:r>
        <w:r w:rsidR="00137EF9" w:rsidRPr="00EE6CC1">
          <w:rPr>
            <w:rStyle w:val="Hyperlink"/>
            <w:rFonts w:eastAsia="SimSun"/>
            <w:noProof/>
            <w:lang w:eastAsia="zh-CN"/>
          </w:rPr>
          <w:t xml:space="preserve"> Test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_Toc41342374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5</w:t>
        </w:r>
        <w:r w:rsidR="00137EF9">
          <w:rPr>
            <w:noProof/>
            <w:webHidden/>
          </w:rPr>
          <w:fldChar w:fldCharType="end"/>
        </w:r>
      </w:hyperlink>
    </w:p>
    <w:p w14:paraId="37C4CEE7" w14:textId="295AF238" w:rsidR="00137EF9" w:rsidRDefault="004C6ADC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5" w:history="1">
        <w:r w:rsidR="00137EF9" w:rsidRPr="00EE6CC1">
          <w:rPr>
            <w:rStyle w:val="Hyperlink"/>
            <w:rFonts w:eastAsia="SimSun"/>
            <w:noProof/>
            <w:lang w:eastAsia="zh-CN"/>
          </w:rPr>
          <w:t>4.1.2.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rFonts w:eastAsia="SimSun"/>
            <w:noProof/>
            <w:lang w:eastAsia="zh-CN"/>
          </w:rPr>
          <w:t>Functional Test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_Toc41342375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6</w:t>
        </w:r>
        <w:r w:rsidR="00137EF9">
          <w:rPr>
            <w:noProof/>
            <w:webHidden/>
          </w:rPr>
          <w:fldChar w:fldCharType="end"/>
        </w:r>
      </w:hyperlink>
    </w:p>
    <w:p w14:paraId="14423B1A" w14:textId="3C0F36ED" w:rsidR="00137EF9" w:rsidRDefault="004C6ADC">
      <w:pPr>
        <w:pStyle w:val="TOC3"/>
        <w:tabs>
          <w:tab w:val="left" w:pos="84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6" w:history="1">
        <w:r w:rsidR="00137EF9" w:rsidRPr="00EE6CC1">
          <w:rPr>
            <w:rStyle w:val="Hyperlink"/>
            <w:rFonts w:ascii="Wingdings" w:hAnsi="Wingdings"/>
            <w:noProof/>
            <w:lang w:eastAsia="zh-CN"/>
          </w:rPr>
          <w:t>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  <w:lang w:eastAsia="zh-CN"/>
          </w:rPr>
          <w:t>User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_Toc41342376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6</w:t>
        </w:r>
        <w:r w:rsidR="00137EF9">
          <w:rPr>
            <w:noProof/>
            <w:webHidden/>
          </w:rPr>
          <w:fldChar w:fldCharType="end"/>
        </w:r>
      </w:hyperlink>
    </w:p>
    <w:p w14:paraId="4BE21D5A" w14:textId="214D0709" w:rsidR="00137EF9" w:rsidRDefault="004C6ADC">
      <w:pPr>
        <w:pStyle w:val="TOC3"/>
        <w:tabs>
          <w:tab w:val="left" w:pos="84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7" w:history="1">
        <w:r w:rsidR="00137EF9" w:rsidRPr="00EE6CC1">
          <w:rPr>
            <w:rStyle w:val="Hyperlink"/>
            <w:rFonts w:ascii="Wingdings" w:hAnsi="Wingdings"/>
            <w:noProof/>
            <w:lang w:eastAsia="zh-CN"/>
          </w:rPr>
          <w:t>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  <w:lang w:eastAsia="zh-CN"/>
          </w:rPr>
          <w:t>Staff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_Toc41342377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6</w:t>
        </w:r>
        <w:r w:rsidR="00137EF9">
          <w:rPr>
            <w:noProof/>
            <w:webHidden/>
          </w:rPr>
          <w:fldChar w:fldCharType="end"/>
        </w:r>
      </w:hyperlink>
    </w:p>
    <w:p w14:paraId="3C8CD56B" w14:textId="2A8FCFB0" w:rsidR="00137EF9" w:rsidRDefault="004C6ADC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8" w:history="1">
        <w:r w:rsidR="00137EF9" w:rsidRPr="00EE6CC1">
          <w:rPr>
            <w:rStyle w:val="Hyperlink"/>
            <w:noProof/>
          </w:rPr>
          <w:t>4.1.3.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rFonts w:eastAsia="SimSun"/>
            <w:noProof/>
            <w:lang w:eastAsia="zh-CN"/>
          </w:rPr>
          <w:t>User permission validation Test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_Toc41342378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7</w:t>
        </w:r>
        <w:r w:rsidR="00137EF9">
          <w:rPr>
            <w:noProof/>
            <w:webHidden/>
          </w:rPr>
          <w:fldChar w:fldCharType="end"/>
        </w:r>
      </w:hyperlink>
    </w:p>
    <w:p w14:paraId="01E44DE8" w14:textId="48A3CB77" w:rsidR="00137EF9" w:rsidRDefault="004C6ADC">
      <w:pPr>
        <w:pStyle w:val="TOC3"/>
        <w:tabs>
          <w:tab w:val="left" w:pos="1260"/>
          <w:tab w:val="right" w:leader="dot" w:pos="959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79" w:history="1">
        <w:r w:rsidR="00137EF9" w:rsidRPr="00EE6CC1">
          <w:rPr>
            <w:rStyle w:val="Hyperlink"/>
            <w:noProof/>
            <w:lang w:eastAsia="zh-CN"/>
          </w:rPr>
          <w:t>4.1.4.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  <w:lang w:eastAsia="zh-CN"/>
          </w:rPr>
          <w:t>Exception Handing Test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_Toc41342379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9</w:t>
        </w:r>
        <w:r w:rsidR="00137EF9">
          <w:rPr>
            <w:noProof/>
            <w:webHidden/>
          </w:rPr>
          <w:fldChar w:fldCharType="end"/>
        </w:r>
      </w:hyperlink>
    </w:p>
    <w:p w14:paraId="2E8D5D34" w14:textId="3345FB39" w:rsidR="00137EF9" w:rsidRDefault="004C6ADC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342380" w:history="1">
        <w:r w:rsidR="00137EF9" w:rsidRPr="00EE6CC1">
          <w:rPr>
            <w:rStyle w:val="Hyperlink"/>
            <w:noProof/>
            <w:snapToGrid w:val="0"/>
            <w:w w:val="0"/>
          </w:rPr>
          <w:t>4.2.</w:t>
        </w:r>
        <w:r w:rsidR="00137EF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Error Report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_Toc41342380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9</w:t>
        </w:r>
        <w:r w:rsidR="00137EF9">
          <w:rPr>
            <w:noProof/>
            <w:webHidden/>
          </w:rPr>
          <w:fldChar w:fldCharType="end"/>
        </w:r>
      </w:hyperlink>
    </w:p>
    <w:p w14:paraId="003D55E9" w14:textId="62BD4FD7" w:rsidR="00137EF9" w:rsidRDefault="004C6AD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1342381" w:history="1">
        <w:r w:rsidR="00137EF9" w:rsidRPr="00EE6CC1">
          <w:rPr>
            <w:rStyle w:val="Hyperlink"/>
            <w:noProof/>
          </w:rPr>
          <w:t>5.</w:t>
        </w:r>
        <w:r w:rsidR="00137EF9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37EF9" w:rsidRPr="00EE6CC1">
          <w:rPr>
            <w:rStyle w:val="Hyperlink"/>
            <w:noProof/>
          </w:rPr>
          <w:t>Contributions</w:t>
        </w:r>
        <w:r w:rsidR="00137EF9">
          <w:rPr>
            <w:noProof/>
            <w:webHidden/>
          </w:rPr>
          <w:tab/>
        </w:r>
        <w:r w:rsidR="00137EF9">
          <w:rPr>
            <w:noProof/>
            <w:webHidden/>
          </w:rPr>
          <w:fldChar w:fldCharType="begin"/>
        </w:r>
        <w:r w:rsidR="00137EF9">
          <w:rPr>
            <w:noProof/>
            <w:webHidden/>
          </w:rPr>
          <w:instrText xml:space="preserve"> PAGEREF _Toc41342381 \h </w:instrText>
        </w:r>
        <w:r w:rsidR="00137EF9">
          <w:rPr>
            <w:noProof/>
            <w:webHidden/>
          </w:rPr>
        </w:r>
        <w:r w:rsidR="00137EF9">
          <w:rPr>
            <w:noProof/>
            <w:webHidden/>
          </w:rPr>
          <w:fldChar w:fldCharType="separate"/>
        </w:r>
        <w:r w:rsidR="00137EF9">
          <w:rPr>
            <w:noProof/>
            <w:webHidden/>
          </w:rPr>
          <w:t>10</w:t>
        </w:r>
        <w:r w:rsidR="00137EF9">
          <w:rPr>
            <w:noProof/>
            <w:webHidden/>
          </w:rPr>
          <w:fldChar w:fldCharType="end"/>
        </w:r>
      </w:hyperlink>
    </w:p>
    <w:p w14:paraId="160F9902" w14:textId="4C1570BC" w:rsidR="00575DBE" w:rsidRDefault="00376DBA">
      <w:pPr>
        <w:pStyle w:val="TOC1"/>
      </w:pPr>
      <w:r>
        <w:fldChar w:fldCharType="end"/>
      </w:r>
    </w:p>
    <w:p w14:paraId="6F6DAF6D" w14:textId="77777777" w:rsidR="00575DBE" w:rsidRDefault="00376DBA">
      <w:pPr>
        <w:pStyle w:val="StyleHeading1Before0pt"/>
      </w:pPr>
      <w:bookmarkStart w:id="5" w:name="_Toc41342365"/>
      <w:r>
        <w:lastRenderedPageBreak/>
        <w:t>Testing Plan</w:t>
      </w:r>
      <w:bookmarkEnd w:id="5"/>
    </w:p>
    <w:p w14:paraId="5DEFD04C" w14:textId="77777777" w:rsidR="00575DBE" w:rsidRPr="00335077" w:rsidRDefault="00575DBE">
      <w:pPr>
        <w:pStyle w:val="Heading2"/>
        <w:numPr>
          <w:ilvl w:val="1"/>
          <w:numId w:val="0"/>
        </w:numPr>
        <w:rPr>
          <w:szCs w:val="28"/>
        </w:rPr>
      </w:pPr>
    </w:p>
    <w:p w14:paraId="5416DC6F" w14:textId="77777777" w:rsidR="00575DBE" w:rsidRPr="00335077" w:rsidRDefault="00376DBA">
      <w:pPr>
        <w:pStyle w:val="Heading2"/>
        <w:rPr>
          <w:szCs w:val="28"/>
        </w:rPr>
      </w:pPr>
      <w:bookmarkStart w:id="6" w:name="_Toc41342366"/>
      <w:r w:rsidRPr="00335077">
        <w:rPr>
          <w:szCs w:val="28"/>
        </w:rPr>
        <w:t>Overview of the Testing Plan</w:t>
      </w:r>
      <w:bookmarkEnd w:id="6"/>
    </w:p>
    <w:p w14:paraId="66739DDB" w14:textId="094B583A" w:rsidR="00721AAF" w:rsidRPr="00721AAF" w:rsidRDefault="00721AAF">
      <w:pPr>
        <w:ind w:firstLineChars="200" w:firstLine="480"/>
        <w:jc w:val="both"/>
        <w:rPr>
          <w:rFonts w:ascii="Times New Roman" w:eastAsiaTheme="minorEastAsia" w:hAnsi="Times New Roman"/>
          <w:sz w:val="24"/>
          <w:lang w:eastAsia="zh-CN"/>
        </w:rPr>
      </w:pPr>
      <w:r>
        <w:rPr>
          <w:rFonts w:ascii="Times New Roman" w:eastAsiaTheme="minorEastAsia" w:hAnsi="Times New Roman" w:hint="eastAsia"/>
          <w:sz w:val="24"/>
          <w:lang w:eastAsia="zh-CN"/>
        </w:rPr>
        <w:t xml:space="preserve">This </w:t>
      </w:r>
      <w:r>
        <w:rPr>
          <w:rFonts w:ascii="Times New Roman" w:eastAsiaTheme="minorEastAsia" w:hAnsi="Times New Roman"/>
          <w:sz w:val="24"/>
          <w:lang w:eastAsia="zh-CN"/>
        </w:rPr>
        <w:t xml:space="preserve">test report is a test for the </w:t>
      </w:r>
      <w:r w:rsidR="009C0896">
        <w:rPr>
          <w:rFonts w:ascii="Times New Roman" w:eastAsiaTheme="minorEastAsia" w:hAnsi="Times New Roman"/>
          <w:sz w:val="24"/>
          <w:lang w:eastAsia="zh-CN"/>
        </w:rPr>
        <w:t>Mooli</w:t>
      </w:r>
      <w:r>
        <w:rPr>
          <w:rFonts w:ascii="Times New Roman" w:eastAsiaTheme="minorEastAsia" w:hAnsi="Times New Roman"/>
          <w:sz w:val="24"/>
          <w:lang w:eastAsia="zh-CN"/>
        </w:rPr>
        <w:t xml:space="preserve">. The purpose of this test report </w:t>
      </w:r>
      <w:r>
        <w:rPr>
          <w:rFonts w:ascii="Times New Roman" w:eastAsiaTheme="minorEastAsia" w:hAnsi="Times New Roman"/>
          <w:sz w:val="24"/>
        </w:rPr>
        <w:t>is to summarize the tests during the test phase and analyze the test results and describe whether the system meets the requirements</w:t>
      </w:r>
      <w:r>
        <w:rPr>
          <w:rFonts w:ascii="Times New Roman" w:eastAsiaTheme="minorEastAsia" w:hAnsi="Times New Roman"/>
          <w:sz w:val="24"/>
          <w:lang w:eastAsia="zh-CN"/>
        </w:rPr>
        <w:t>. And check whether the system runs as we wanted. Some details will be noticed as well.</w:t>
      </w:r>
    </w:p>
    <w:p w14:paraId="60397D4C" w14:textId="77777777" w:rsidR="00575DBE" w:rsidRPr="00335077" w:rsidRDefault="00376DBA">
      <w:pPr>
        <w:pStyle w:val="Heading2"/>
        <w:rPr>
          <w:szCs w:val="28"/>
        </w:rPr>
      </w:pPr>
      <w:bookmarkStart w:id="7" w:name="_Toc41342367"/>
      <w:r w:rsidRPr="00335077">
        <w:rPr>
          <w:szCs w:val="28"/>
        </w:rPr>
        <w:t>Testing Methods</w:t>
      </w:r>
      <w:bookmarkEnd w:id="7"/>
    </w:p>
    <w:p w14:paraId="1888BF67" w14:textId="77777777" w:rsidR="00575DBE" w:rsidRDefault="00376DBA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will use the following test methods to test the user interface, functionality, permissions, and exception handling of the system.</w:t>
      </w:r>
    </w:p>
    <w:p w14:paraId="51239062" w14:textId="77777777" w:rsidR="00575DBE" w:rsidRDefault="00575DBE">
      <w:pPr>
        <w:ind w:firstLineChars="200" w:firstLine="480"/>
        <w:rPr>
          <w:rFonts w:ascii="Times New Roman" w:hAnsi="Times New Roman"/>
          <w:sz w:val="24"/>
        </w:rPr>
      </w:pPr>
    </w:p>
    <w:p w14:paraId="5C66E1C2" w14:textId="77777777" w:rsidR="00575DBE" w:rsidRDefault="00376DBA">
      <w:pPr>
        <w:pStyle w:val="Heading3"/>
        <w:rPr>
          <w:rFonts w:cs="Times New Roman"/>
          <w:szCs w:val="24"/>
        </w:rPr>
      </w:pPr>
      <w:bookmarkStart w:id="8" w:name="_Toc41342368"/>
      <w:r>
        <w:rPr>
          <w:rFonts w:eastAsia="SimSun" w:cs="Times New Roman"/>
          <w:szCs w:val="24"/>
          <w:lang w:eastAsia="zh-CN"/>
        </w:rPr>
        <w:t>UI</w:t>
      </w:r>
      <w:r>
        <w:rPr>
          <w:rFonts w:eastAsia="SimSun" w:cs="Times New Roman" w:hint="eastAsia"/>
          <w:szCs w:val="24"/>
          <w:lang w:eastAsia="zh-CN"/>
        </w:rPr>
        <w:t xml:space="preserve"> and </w:t>
      </w:r>
      <w:r>
        <w:t>Hyperlink</w:t>
      </w:r>
      <w:r>
        <w:rPr>
          <w:rFonts w:eastAsia="SimSun" w:cs="Times New Roman"/>
          <w:szCs w:val="24"/>
          <w:lang w:eastAsia="zh-CN"/>
        </w:rPr>
        <w:t xml:space="preserve"> Test</w:t>
      </w:r>
      <w:bookmarkEnd w:id="8"/>
    </w:p>
    <w:p w14:paraId="71EFA75D" w14:textId="77777777" w:rsidR="00575DBE" w:rsidRDefault="00376DBA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UI</w:t>
      </w:r>
      <w:r>
        <w:rPr>
          <w:rFonts w:ascii="Times New Roman" w:eastAsia="SimSun" w:hAnsi="Times New Roman" w:hint="eastAsia"/>
          <w:sz w:val="24"/>
          <w:lang w:eastAsia="zh-CN"/>
        </w:rPr>
        <w:t xml:space="preserve"> and hyperlink</w:t>
      </w:r>
      <w:r>
        <w:rPr>
          <w:rFonts w:ascii="Times New Roman" w:hAnsi="Times New Roman"/>
          <w:sz w:val="24"/>
        </w:rPr>
        <w:t xml:space="preserve"> tests will test the user interface. It will include navigation tests, content tests, and page breaks.</w:t>
      </w:r>
    </w:p>
    <w:p w14:paraId="11F49D77" w14:textId="77777777" w:rsidR="00575DBE" w:rsidRDefault="00575DBE">
      <w:pPr>
        <w:rPr>
          <w:rFonts w:ascii="Times New Roman" w:hAnsi="Times New Roman"/>
          <w:sz w:val="24"/>
        </w:rPr>
      </w:pPr>
    </w:p>
    <w:p w14:paraId="70498950" w14:textId="77777777" w:rsidR="00575DBE" w:rsidRDefault="00376DBA">
      <w:pPr>
        <w:pStyle w:val="Heading3"/>
        <w:rPr>
          <w:rFonts w:cs="Times New Roman"/>
          <w:szCs w:val="24"/>
        </w:rPr>
      </w:pPr>
      <w:bookmarkStart w:id="9" w:name="OLE_LINK2"/>
      <w:bookmarkStart w:id="10" w:name="_Toc41342369"/>
      <w:r>
        <w:rPr>
          <w:rFonts w:eastAsia="SimSun" w:cs="Times New Roman"/>
          <w:szCs w:val="24"/>
          <w:lang w:eastAsia="zh-CN"/>
        </w:rPr>
        <w:t xml:space="preserve">Functional </w:t>
      </w:r>
      <w:bookmarkEnd w:id="9"/>
      <w:r>
        <w:rPr>
          <w:rFonts w:eastAsia="SimSun" w:cs="Times New Roman"/>
          <w:szCs w:val="24"/>
          <w:lang w:eastAsia="zh-CN"/>
        </w:rPr>
        <w:t>Test</w:t>
      </w:r>
      <w:bookmarkEnd w:id="10"/>
    </w:p>
    <w:p w14:paraId="5025ACE9" w14:textId="77777777" w:rsidR="00575DBE" w:rsidRDefault="00376DBA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Functional testing will test whether all functions can achieve the desired effect, and whether the system can operate normally during operation</w:t>
      </w:r>
    </w:p>
    <w:p w14:paraId="50674162" w14:textId="77777777" w:rsidR="00575DBE" w:rsidRDefault="00376DBA">
      <w:pPr>
        <w:rPr>
          <w:rFonts w:ascii="Times New Roman" w:eastAsia="SimSun" w:hAnsi="Times New Roman"/>
          <w:sz w:val="24"/>
          <w:lang w:eastAsia="zh-CN"/>
        </w:rPr>
      </w:pPr>
      <w:r>
        <w:rPr>
          <w:rFonts w:ascii="Times New Roman" w:eastAsia="SimSun" w:hAnsi="Times New Roman"/>
          <w:sz w:val="24"/>
          <w:lang w:eastAsia="zh-CN"/>
        </w:rPr>
        <w:t xml:space="preserve">        </w:t>
      </w:r>
    </w:p>
    <w:p w14:paraId="2444252B" w14:textId="77777777" w:rsidR="00575DBE" w:rsidRDefault="00376DBA">
      <w:pPr>
        <w:pStyle w:val="Heading3"/>
        <w:rPr>
          <w:rFonts w:cs="Times New Roman"/>
          <w:szCs w:val="24"/>
        </w:rPr>
      </w:pPr>
      <w:bookmarkStart w:id="11" w:name="_Toc41342370"/>
      <w:r>
        <w:rPr>
          <w:rFonts w:eastAsia="SimSun" w:cs="Times New Roman"/>
          <w:szCs w:val="24"/>
          <w:lang w:eastAsia="zh-CN"/>
        </w:rPr>
        <w:t>User permission validation Test</w:t>
      </w:r>
      <w:bookmarkEnd w:id="11"/>
    </w:p>
    <w:p w14:paraId="6552B0EB" w14:textId="77777777" w:rsidR="00575DBE" w:rsidRDefault="00376DBA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Different identities will have different permissions. We will test the user's identity and the functionality he can use.</w:t>
      </w:r>
    </w:p>
    <w:p w14:paraId="305A2075" w14:textId="77777777" w:rsidR="00575DBE" w:rsidRDefault="00575DBE">
      <w:pPr>
        <w:rPr>
          <w:rFonts w:ascii="Times New Roman" w:eastAsia="SimSun" w:hAnsi="Times New Roman"/>
          <w:sz w:val="24"/>
          <w:lang w:eastAsia="zh-CN"/>
        </w:rPr>
      </w:pPr>
    </w:p>
    <w:p w14:paraId="0C9BF05D" w14:textId="77777777" w:rsidR="00575DBE" w:rsidRDefault="00376DBA">
      <w:pPr>
        <w:pStyle w:val="Heading3"/>
        <w:rPr>
          <w:rFonts w:cs="Times New Roman"/>
          <w:szCs w:val="24"/>
          <w:lang w:eastAsia="zh-CN"/>
        </w:rPr>
      </w:pPr>
      <w:bookmarkStart w:id="12" w:name="_Toc41342371"/>
      <w:r>
        <w:rPr>
          <w:rFonts w:cs="Times New Roman"/>
          <w:szCs w:val="24"/>
          <w:lang w:eastAsia="zh-CN"/>
        </w:rPr>
        <w:t>Exception Handing Test</w:t>
      </w:r>
      <w:bookmarkEnd w:id="12"/>
    </w:p>
    <w:p w14:paraId="5560DAAE" w14:textId="77777777" w:rsidR="00575DBE" w:rsidRDefault="00376DBA">
      <w:pPr>
        <w:ind w:firstLineChars="200" w:firstLine="480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When some user error occurs, the system should also make corresponding processing and response.</w:t>
      </w:r>
    </w:p>
    <w:p w14:paraId="7FB21634" w14:textId="77777777" w:rsidR="00575DBE" w:rsidRDefault="00575DBE">
      <w:pPr>
        <w:autoSpaceDE w:val="0"/>
        <w:autoSpaceDN w:val="0"/>
        <w:adjustRightInd w:val="0"/>
        <w:rPr>
          <w:rFonts w:cs="Arial"/>
          <w:color w:val="000000"/>
          <w:szCs w:val="20"/>
        </w:rPr>
      </w:pPr>
    </w:p>
    <w:p w14:paraId="6E0AD6A7" w14:textId="77777777" w:rsidR="00575DBE" w:rsidRDefault="00376DBA">
      <w:pPr>
        <w:pStyle w:val="StyleHeading1Before0pt"/>
      </w:pPr>
      <w:bookmarkStart w:id="13" w:name="_Toc41342372"/>
      <w:r>
        <w:lastRenderedPageBreak/>
        <w:t>Testing Report</w:t>
      </w:r>
      <w:bookmarkEnd w:id="13"/>
    </w:p>
    <w:p w14:paraId="30D9B7FC" w14:textId="77777777" w:rsidR="00575DBE" w:rsidRPr="00335077" w:rsidRDefault="00376DBA">
      <w:pPr>
        <w:pStyle w:val="Heading2"/>
        <w:rPr>
          <w:szCs w:val="28"/>
        </w:rPr>
      </w:pPr>
      <w:bookmarkStart w:id="14" w:name="_Toc41342373"/>
      <w:r w:rsidRPr="00335077">
        <w:rPr>
          <w:szCs w:val="28"/>
        </w:rPr>
        <w:t>Overview of the Testing</w:t>
      </w:r>
      <w:bookmarkEnd w:id="14"/>
    </w:p>
    <w:p w14:paraId="2B740701" w14:textId="77777777" w:rsidR="00575DBE" w:rsidRDefault="00575DBE">
      <w:pPr>
        <w:rPr>
          <w:rFonts w:eastAsia="SimSun"/>
          <w:lang w:eastAsia="zh-CN"/>
        </w:rPr>
      </w:pPr>
    </w:p>
    <w:p w14:paraId="5B09D2F8" w14:textId="7C7CFF3A" w:rsidR="00575DBE" w:rsidRDefault="00376DBA" w:rsidP="00474652">
      <w:pPr>
        <w:pStyle w:val="Heading3"/>
        <w:rPr>
          <w:rFonts w:eastAsia="SimSun" w:cs="Times New Roman"/>
          <w:szCs w:val="24"/>
          <w:lang w:eastAsia="zh-CN"/>
        </w:rPr>
      </w:pPr>
      <w:bookmarkStart w:id="15" w:name="_Toc41342374"/>
      <w:r w:rsidRPr="00335077">
        <w:rPr>
          <w:rFonts w:eastAsia="SimSun" w:cs="Times New Roman" w:hint="eastAsia"/>
          <w:szCs w:val="24"/>
          <w:lang w:eastAsia="zh-CN"/>
        </w:rPr>
        <w:t>UI and</w:t>
      </w:r>
      <w:r w:rsidRPr="00335077">
        <w:rPr>
          <w:rFonts w:eastAsia="SimSun" w:cs="Times New Roman"/>
          <w:szCs w:val="24"/>
          <w:lang w:eastAsia="zh-CN"/>
        </w:rPr>
        <w:t xml:space="preserve"> </w:t>
      </w:r>
      <w:r w:rsidRPr="00335077">
        <w:rPr>
          <w:rFonts w:cs="Times New Roman"/>
          <w:szCs w:val="24"/>
        </w:rPr>
        <w:t>Hyperlink</w:t>
      </w:r>
      <w:r w:rsidRPr="00335077">
        <w:rPr>
          <w:rFonts w:eastAsia="SimSun" w:cs="Times New Roman"/>
          <w:szCs w:val="24"/>
          <w:lang w:eastAsia="zh-CN"/>
        </w:rPr>
        <w:t xml:space="preserve"> Test</w:t>
      </w:r>
      <w:bookmarkEnd w:id="15"/>
    </w:p>
    <w:p w14:paraId="62583E64" w14:textId="77777777" w:rsidR="0039702F" w:rsidRPr="0039702F" w:rsidRDefault="0039702F" w:rsidP="0039702F">
      <w:pPr>
        <w:rPr>
          <w:rFonts w:eastAsiaTheme="minorEastAsia"/>
          <w:lang w:eastAsia="zh-CN"/>
        </w:rPr>
      </w:pPr>
    </w:p>
    <w:p w14:paraId="3C0F3DDB" w14:textId="77777777" w:rsidR="0013380C" w:rsidRDefault="0013380C" w:rsidP="0013380C">
      <w:pPr>
        <w:rPr>
          <w:lang w:eastAsia="zh-CN"/>
        </w:rPr>
      </w:pPr>
      <w:r>
        <w:rPr>
          <w:rFonts w:hint="eastAsia"/>
          <w:lang w:eastAsia="zh-CN"/>
        </w:rPr>
        <w:t>Home</w:t>
      </w:r>
      <w:r>
        <w:rPr>
          <w:lang w:eastAsia="zh-CN"/>
        </w:rPr>
        <w:t>(staff)</w:t>
      </w:r>
      <w:r>
        <w:rPr>
          <w:rFonts w:hint="eastAsia"/>
          <w:lang w:eastAsia="zh-CN"/>
        </w:rPr>
        <w:t>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13380C" w14:paraId="5D2F28AC" w14:textId="77777777" w:rsidTr="009A1521">
        <w:tc>
          <w:tcPr>
            <w:tcW w:w="714" w:type="dxa"/>
            <w:vAlign w:val="center"/>
          </w:tcPr>
          <w:p w14:paraId="2FC4C244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2A5D7E06" w14:textId="77777777" w:rsidR="0013380C" w:rsidRDefault="0013380C" w:rsidP="009A1521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5FB8856B" w14:textId="77777777" w:rsidR="0013380C" w:rsidRDefault="0013380C" w:rsidP="009A1521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44E34086" w14:textId="77777777" w:rsidR="0013380C" w:rsidRDefault="0013380C" w:rsidP="009A1521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13380C" w14:paraId="0AB7B953" w14:textId="77777777" w:rsidTr="009A1521">
        <w:tc>
          <w:tcPr>
            <w:tcW w:w="714" w:type="dxa"/>
            <w:vAlign w:val="center"/>
          </w:tcPr>
          <w:p w14:paraId="75384013" w14:textId="77777777" w:rsidR="0013380C" w:rsidRDefault="0013380C" w:rsidP="009A152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53" w:type="dxa"/>
            <w:vAlign w:val="center"/>
          </w:tcPr>
          <w:p w14:paraId="09FF00D5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Home</w:t>
            </w:r>
            <w:r>
              <w:rPr>
                <w:rFonts w:eastAsia="SimSun" w:hint="eastAsia"/>
                <w:lang w:eastAsia="zh-CN"/>
              </w:rPr>
              <w:t xml:space="preserve"> button</w:t>
            </w:r>
          </w:p>
        </w:tc>
        <w:tc>
          <w:tcPr>
            <w:tcW w:w="3933" w:type="dxa"/>
            <w:vAlign w:val="center"/>
          </w:tcPr>
          <w:p w14:paraId="16CF9C76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home page</w:t>
            </w:r>
          </w:p>
        </w:tc>
        <w:tc>
          <w:tcPr>
            <w:tcW w:w="950" w:type="dxa"/>
            <w:vAlign w:val="center"/>
          </w:tcPr>
          <w:p w14:paraId="35B20D5F" w14:textId="77777777" w:rsidR="0013380C" w:rsidRDefault="0013380C" w:rsidP="009A1521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13380C" w14:paraId="69882CE7" w14:textId="77777777" w:rsidTr="009A1521">
        <w:tc>
          <w:tcPr>
            <w:tcW w:w="714" w:type="dxa"/>
            <w:vAlign w:val="center"/>
          </w:tcPr>
          <w:p w14:paraId="454D6764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3753" w:type="dxa"/>
            <w:vAlign w:val="center"/>
          </w:tcPr>
          <w:p w14:paraId="458430AF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Orders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button</w:t>
            </w:r>
          </w:p>
        </w:tc>
        <w:tc>
          <w:tcPr>
            <w:tcW w:w="3933" w:type="dxa"/>
            <w:vAlign w:val="center"/>
          </w:tcPr>
          <w:p w14:paraId="7B4C7CBE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Orders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page</w:t>
            </w:r>
          </w:p>
        </w:tc>
        <w:tc>
          <w:tcPr>
            <w:tcW w:w="950" w:type="dxa"/>
            <w:vAlign w:val="center"/>
          </w:tcPr>
          <w:p w14:paraId="405A76B1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13380C" w14:paraId="72B7CFD9" w14:textId="77777777" w:rsidTr="009A1521">
        <w:tc>
          <w:tcPr>
            <w:tcW w:w="714" w:type="dxa"/>
            <w:vAlign w:val="center"/>
          </w:tcPr>
          <w:p w14:paraId="282F9A7F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3753" w:type="dxa"/>
            <w:vAlign w:val="center"/>
          </w:tcPr>
          <w:p w14:paraId="4546C849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Products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button</w:t>
            </w:r>
          </w:p>
        </w:tc>
        <w:tc>
          <w:tcPr>
            <w:tcW w:w="3933" w:type="dxa"/>
            <w:vAlign w:val="center"/>
          </w:tcPr>
          <w:p w14:paraId="477E83AB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Products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page</w:t>
            </w:r>
          </w:p>
        </w:tc>
        <w:tc>
          <w:tcPr>
            <w:tcW w:w="950" w:type="dxa"/>
            <w:vAlign w:val="center"/>
          </w:tcPr>
          <w:p w14:paraId="5B8E0738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13380C" w14:paraId="65110C22" w14:textId="77777777" w:rsidTr="009A1521">
        <w:tc>
          <w:tcPr>
            <w:tcW w:w="714" w:type="dxa"/>
            <w:vAlign w:val="center"/>
          </w:tcPr>
          <w:p w14:paraId="10ADB63D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3753" w:type="dxa"/>
            <w:vAlign w:val="center"/>
          </w:tcPr>
          <w:p w14:paraId="7335061E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Categories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button</w:t>
            </w:r>
          </w:p>
        </w:tc>
        <w:tc>
          <w:tcPr>
            <w:tcW w:w="3933" w:type="dxa"/>
            <w:vAlign w:val="center"/>
          </w:tcPr>
          <w:p w14:paraId="5438A36F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Categories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page</w:t>
            </w:r>
          </w:p>
        </w:tc>
        <w:tc>
          <w:tcPr>
            <w:tcW w:w="950" w:type="dxa"/>
            <w:vAlign w:val="center"/>
          </w:tcPr>
          <w:p w14:paraId="1BE2C0F4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13380C" w14:paraId="1A44D168" w14:textId="77777777" w:rsidTr="009A1521">
        <w:tc>
          <w:tcPr>
            <w:tcW w:w="714" w:type="dxa"/>
            <w:vAlign w:val="center"/>
          </w:tcPr>
          <w:p w14:paraId="5A0B56BB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</w:t>
            </w:r>
          </w:p>
        </w:tc>
        <w:tc>
          <w:tcPr>
            <w:tcW w:w="3753" w:type="dxa"/>
            <w:vAlign w:val="center"/>
          </w:tcPr>
          <w:p w14:paraId="000B30BC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 xml:space="preserve">lick Coupons button </w:t>
            </w:r>
          </w:p>
        </w:tc>
        <w:tc>
          <w:tcPr>
            <w:tcW w:w="3933" w:type="dxa"/>
            <w:vAlign w:val="center"/>
          </w:tcPr>
          <w:p w14:paraId="485945E2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Coupons page</w:t>
            </w:r>
          </w:p>
        </w:tc>
        <w:tc>
          <w:tcPr>
            <w:tcW w:w="950" w:type="dxa"/>
            <w:vAlign w:val="center"/>
          </w:tcPr>
          <w:p w14:paraId="23DAC1AD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13380C" w14:paraId="368039D9" w14:textId="77777777" w:rsidTr="009A1521">
        <w:tc>
          <w:tcPr>
            <w:tcW w:w="714" w:type="dxa"/>
            <w:vAlign w:val="center"/>
          </w:tcPr>
          <w:p w14:paraId="5D22482A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6</w:t>
            </w:r>
          </w:p>
        </w:tc>
        <w:tc>
          <w:tcPr>
            <w:tcW w:w="3753" w:type="dxa"/>
            <w:vAlign w:val="center"/>
          </w:tcPr>
          <w:p w14:paraId="073754BE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lick Redeem Cards button</w:t>
            </w:r>
          </w:p>
        </w:tc>
        <w:tc>
          <w:tcPr>
            <w:tcW w:w="3933" w:type="dxa"/>
            <w:vAlign w:val="center"/>
          </w:tcPr>
          <w:p w14:paraId="70BABC8F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Redeem Cards page</w:t>
            </w:r>
          </w:p>
        </w:tc>
        <w:tc>
          <w:tcPr>
            <w:tcW w:w="950" w:type="dxa"/>
            <w:vAlign w:val="center"/>
          </w:tcPr>
          <w:p w14:paraId="46E0BB5A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13380C" w14:paraId="61409552" w14:textId="77777777" w:rsidTr="009A1521">
        <w:tc>
          <w:tcPr>
            <w:tcW w:w="714" w:type="dxa"/>
            <w:vAlign w:val="center"/>
          </w:tcPr>
          <w:p w14:paraId="7037FE9D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7</w:t>
            </w:r>
          </w:p>
        </w:tc>
        <w:tc>
          <w:tcPr>
            <w:tcW w:w="3753" w:type="dxa"/>
            <w:vAlign w:val="center"/>
          </w:tcPr>
          <w:p w14:paraId="2F2FC380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lick Staff button</w:t>
            </w:r>
          </w:p>
        </w:tc>
        <w:tc>
          <w:tcPr>
            <w:tcW w:w="3933" w:type="dxa"/>
            <w:vAlign w:val="center"/>
          </w:tcPr>
          <w:p w14:paraId="566BBFB8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Staff page</w:t>
            </w:r>
          </w:p>
        </w:tc>
        <w:tc>
          <w:tcPr>
            <w:tcW w:w="950" w:type="dxa"/>
            <w:vAlign w:val="center"/>
          </w:tcPr>
          <w:p w14:paraId="7EA6D4D9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</w:tbl>
    <w:p w14:paraId="05AD5AD0" w14:textId="77777777" w:rsidR="0013380C" w:rsidRDefault="0013380C" w:rsidP="0013380C">
      <w:pPr>
        <w:rPr>
          <w:rFonts w:eastAsiaTheme="minorEastAsia"/>
          <w:lang w:eastAsia="zh-CN"/>
        </w:rPr>
      </w:pPr>
    </w:p>
    <w:p w14:paraId="66817FE1" w14:textId="77777777" w:rsidR="0013380C" w:rsidRDefault="0013380C" w:rsidP="0013380C">
      <w:pPr>
        <w:rPr>
          <w:lang w:eastAsia="zh-CN"/>
        </w:rPr>
      </w:pPr>
      <w:r>
        <w:rPr>
          <w:rFonts w:hint="eastAsia"/>
          <w:lang w:eastAsia="zh-CN"/>
        </w:rPr>
        <w:t>Log-in: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13380C" w14:paraId="4524B9B0" w14:textId="77777777" w:rsidTr="009A1521">
        <w:tc>
          <w:tcPr>
            <w:tcW w:w="714" w:type="dxa"/>
            <w:vAlign w:val="center"/>
          </w:tcPr>
          <w:p w14:paraId="1113BBEC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3D1D16C4" w14:textId="77777777" w:rsidR="0013380C" w:rsidRDefault="0013380C" w:rsidP="009A1521">
            <w:pPr>
              <w:spacing w:after="0" w:line="240" w:lineRule="auto"/>
              <w:jc w:val="center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1FFF225D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19D6165D" w14:textId="77777777" w:rsidR="0013380C" w:rsidRDefault="0013380C" w:rsidP="009A1521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13380C" w14:paraId="1775A789" w14:textId="77777777" w:rsidTr="009A1521">
        <w:trPr>
          <w:trHeight w:val="193"/>
        </w:trPr>
        <w:tc>
          <w:tcPr>
            <w:tcW w:w="714" w:type="dxa"/>
            <w:vAlign w:val="center"/>
          </w:tcPr>
          <w:p w14:paraId="2CF46EDA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53" w:type="dxa"/>
            <w:vAlign w:val="center"/>
          </w:tcPr>
          <w:p w14:paraId="384D79D6" w14:textId="77777777" w:rsidR="0013380C" w:rsidRDefault="0013380C" w:rsidP="009A1521">
            <w:pPr>
              <w:spacing w:after="0" w:line="240" w:lineRule="auto"/>
            </w:pPr>
            <w:r>
              <w:rPr>
                <w:rFonts w:hint="eastAsia"/>
              </w:rPr>
              <w:t>Input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correct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3933" w:type="dxa"/>
            <w:vAlign w:val="center"/>
          </w:tcPr>
          <w:p w14:paraId="0F47DC04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950" w:type="dxa"/>
            <w:vAlign w:val="center"/>
          </w:tcPr>
          <w:p w14:paraId="52D02DB0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13380C" w14:paraId="0DE76053" w14:textId="77777777" w:rsidTr="009A1521">
        <w:tc>
          <w:tcPr>
            <w:tcW w:w="714" w:type="dxa"/>
            <w:vAlign w:val="center"/>
          </w:tcPr>
          <w:p w14:paraId="17A8EA25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53" w:type="dxa"/>
            <w:vAlign w:val="center"/>
          </w:tcPr>
          <w:p w14:paraId="462B49D5" w14:textId="77777777" w:rsidR="0013380C" w:rsidRDefault="0013380C" w:rsidP="009A1521">
            <w:pPr>
              <w:spacing w:after="0" w:line="240" w:lineRule="auto"/>
            </w:pPr>
            <w:r>
              <w:rPr>
                <w:rFonts w:hint="eastAsia"/>
              </w:rPr>
              <w:t>Click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sign in </w:t>
            </w:r>
            <w:r>
              <w:rPr>
                <w:rFonts w:hint="eastAsia"/>
              </w:rPr>
              <w:t>button</w:t>
            </w:r>
          </w:p>
        </w:tc>
        <w:tc>
          <w:tcPr>
            <w:tcW w:w="3933" w:type="dxa"/>
            <w:vAlign w:val="center"/>
          </w:tcPr>
          <w:p w14:paraId="05BC59A8" w14:textId="77777777" w:rsidR="0013380C" w:rsidRDefault="0013380C" w:rsidP="009A1521">
            <w:pPr>
              <w:spacing w:after="0" w:line="240" w:lineRule="auto"/>
            </w:pPr>
            <w:r>
              <w:t>Log in successfully and enter the home</w:t>
            </w:r>
          </w:p>
        </w:tc>
        <w:tc>
          <w:tcPr>
            <w:tcW w:w="950" w:type="dxa"/>
            <w:vAlign w:val="center"/>
          </w:tcPr>
          <w:p w14:paraId="25C83D60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PASS</w:t>
            </w:r>
          </w:p>
        </w:tc>
      </w:tr>
    </w:tbl>
    <w:p w14:paraId="0066F878" w14:textId="77777777" w:rsidR="0013380C" w:rsidRDefault="0013380C" w:rsidP="0013380C">
      <w:pPr>
        <w:rPr>
          <w:lang w:eastAsia="zh-CN"/>
        </w:rPr>
      </w:pPr>
    </w:p>
    <w:p w14:paraId="0956BC6F" w14:textId="77777777" w:rsidR="0013380C" w:rsidRDefault="0013380C" w:rsidP="0013380C">
      <w:pPr>
        <w:rPr>
          <w:lang w:eastAsia="zh-CN"/>
        </w:rPr>
      </w:pPr>
      <w:r>
        <w:rPr>
          <w:lang w:eastAsia="zh-CN"/>
        </w:rPr>
        <w:t>Home</w:t>
      </w:r>
      <w:r>
        <w:rPr>
          <w:rFonts w:hint="eastAsia"/>
          <w:lang w:eastAsia="zh-CN"/>
        </w:rPr>
        <w:t>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13380C" w14:paraId="73E450E4" w14:textId="77777777" w:rsidTr="009A1521">
        <w:tc>
          <w:tcPr>
            <w:tcW w:w="714" w:type="dxa"/>
            <w:vAlign w:val="center"/>
          </w:tcPr>
          <w:p w14:paraId="5F87A193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714E75E8" w14:textId="77777777" w:rsidR="0013380C" w:rsidRDefault="0013380C" w:rsidP="009A1521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6A0E3D50" w14:textId="77777777" w:rsidR="0013380C" w:rsidRDefault="0013380C" w:rsidP="009A1521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3F5325F7" w14:textId="77777777" w:rsidR="0013380C" w:rsidRDefault="0013380C" w:rsidP="009A1521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13380C" w14:paraId="1256548D" w14:textId="77777777" w:rsidTr="009A1521">
        <w:tc>
          <w:tcPr>
            <w:tcW w:w="714" w:type="dxa"/>
            <w:vAlign w:val="center"/>
          </w:tcPr>
          <w:p w14:paraId="190024B4" w14:textId="77777777" w:rsidR="0013380C" w:rsidRDefault="0013380C" w:rsidP="009A152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53" w:type="dxa"/>
            <w:vAlign w:val="center"/>
          </w:tcPr>
          <w:p w14:paraId="358CDA31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Click the Categories of milk tea</w:t>
            </w:r>
          </w:p>
        </w:tc>
        <w:tc>
          <w:tcPr>
            <w:tcW w:w="3933" w:type="dxa"/>
            <w:vAlign w:val="center"/>
          </w:tcPr>
          <w:p w14:paraId="779B6A9B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specified page</w:t>
            </w:r>
          </w:p>
        </w:tc>
        <w:tc>
          <w:tcPr>
            <w:tcW w:w="950" w:type="dxa"/>
            <w:vAlign w:val="center"/>
          </w:tcPr>
          <w:p w14:paraId="2055B03A" w14:textId="77777777" w:rsidR="0013380C" w:rsidRDefault="0013380C" w:rsidP="009A1521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13380C" w14:paraId="40870A9D" w14:textId="77777777" w:rsidTr="009A1521">
        <w:tc>
          <w:tcPr>
            <w:tcW w:w="714" w:type="dxa"/>
            <w:vAlign w:val="center"/>
          </w:tcPr>
          <w:p w14:paraId="14F65089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3753" w:type="dxa"/>
            <w:vAlign w:val="center"/>
          </w:tcPr>
          <w:p w14:paraId="487C4ACC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product column</w:t>
            </w:r>
          </w:p>
        </w:tc>
        <w:tc>
          <w:tcPr>
            <w:tcW w:w="3933" w:type="dxa"/>
            <w:vAlign w:val="center"/>
          </w:tcPr>
          <w:p w14:paraId="634E4255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Turn to the page with detail message of </w:t>
            </w:r>
            <w:r w:rsidRPr="008A7DDB">
              <w:rPr>
                <w:rFonts w:eastAsia="SimSun"/>
                <w:lang w:eastAsia="zh-CN"/>
              </w:rPr>
              <w:t>corresponding</w:t>
            </w:r>
            <w:r>
              <w:rPr>
                <w:rFonts w:eastAsia="SimSun"/>
                <w:lang w:eastAsia="zh-CN"/>
              </w:rPr>
              <w:t xml:space="preserve"> product</w:t>
            </w:r>
          </w:p>
        </w:tc>
        <w:tc>
          <w:tcPr>
            <w:tcW w:w="950" w:type="dxa"/>
            <w:vAlign w:val="center"/>
          </w:tcPr>
          <w:p w14:paraId="4C53A8FF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</w:tbl>
    <w:p w14:paraId="17AF09EC" w14:textId="77777777" w:rsidR="0013380C" w:rsidRDefault="0013380C" w:rsidP="0013380C">
      <w:pPr>
        <w:rPr>
          <w:lang w:eastAsia="zh-CN"/>
        </w:rPr>
      </w:pPr>
    </w:p>
    <w:p w14:paraId="311C50E4" w14:textId="77777777" w:rsidR="0013380C" w:rsidRDefault="0013380C" w:rsidP="0013380C">
      <w:pPr>
        <w:rPr>
          <w:lang w:eastAsia="zh-CN"/>
        </w:rPr>
      </w:pPr>
      <w:r>
        <w:rPr>
          <w:lang w:eastAsia="zh-CN"/>
        </w:rPr>
        <w:t>Me</w:t>
      </w:r>
      <w:r>
        <w:rPr>
          <w:rFonts w:hint="eastAsia"/>
          <w:lang w:eastAsia="zh-CN"/>
        </w:rPr>
        <w:t>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13380C" w14:paraId="5E3EDEA3" w14:textId="77777777" w:rsidTr="009A1521">
        <w:tc>
          <w:tcPr>
            <w:tcW w:w="714" w:type="dxa"/>
            <w:vAlign w:val="center"/>
          </w:tcPr>
          <w:p w14:paraId="26581079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1B7CBD0A" w14:textId="77777777" w:rsidR="0013380C" w:rsidRDefault="0013380C" w:rsidP="009A1521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1B6CDC43" w14:textId="77777777" w:rsidR="0013380C" w:rsidRDefault="0013380C" w:rsidP="009A1521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3A4AAF96" w14:textId="77777777" w:rsidR="0013380C" w:rsidRDefault="0013380C" w:rsidP="009A1521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13380C" w14:paraId="51EA39A0" w14:textId="77777777" w:rsidTr="009A1521">
        <w:tc>
          <w:tcPr>
            <w:tcW w:w="714" w:type="dxa"/>
            <w:vAlign w:val="center"/>
          </w:tcPr>
          <w:p w14:paraId="2CF0088E" w14:textId="77777777" w:rsidR="0013380C" w:rsidRDefault="0013380C" w:rsidP="009A152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53" w:type="dxa"/>
            <w:vAlign w:val="center"/>
          </w:tcPr>
          <w:p w14:paraId="0F84F44C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Redeem button</w:t>
            </w:r>
          </w:p>
        </w:tc>
        <w:tc>
          <w:tcPr>
            <w:tcW w:w="3933" w:type="dxa"/>
            <w:vAlign w:val="center"/>
          </w:tcPr>
          <w:p w14:paraId="7A9CD0BC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redeem page</w:t>
            </w:r>
          </w:p>
        </w:tc>
        <w:tc>
          <w:tcPr>
            <w:tcW w:w="950" w:type="dxa"/>
            <w:vAlign w:val="center"/>
          </w:tcPr>
          <w:p w14:paraId="6D00C749" w14:textId="77777777" w:rsidR="0013380C" w:rsidRDefault="0013380C" w:rsidP="009A1521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13380C" w14:paraId="6340A143" w14:textId="77777777" w:rsidTr="009A1521">
        <w:tc>
          <w:tcPr>
            <w:tcW w:w="714" w:type="dxa"/>
            <w:vAlign w:val="center"/>
          </w:tcPr>
          <w:p w14:paraId="21B17D94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3753" w:type="dxa"/>
            <w:vAlign w:val="center"/>
          </w:tcPr>
          <w:p w14:paraId="312B5110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Account info button</w:t>
            </w:r>
          </w:p>
        </w:tc>
        <w:tc>
          <w:tcPr>
            <w:tcW w:w="3933" w:type="dxa"/>
            <w:vAlign w:val="center"/>
          </w:tcPr>
          <w:p w14:paraId="65D1926D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personal information page</w:t>
            </w:r>
          </w:p>
        </w:tc>
        <w:tc>
          <w:tcPr>
            <w:tcW w:w="950" w:type="dxa"/>
            <w:vAlign w:val="center"/>
          </w:tcPr>
          <w:p w14:paraId="33EB419B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13380C" w14:paraId="5B7C7504" w14:textId="77777777" w:rsidTr="009A1521">
        <w:tc>
          <w:tcPr>
            <w:tcW w:w="714" w:type="dxa"/>
            <w:vAlign w:val="center"/>
          </w:tcPr>
          <w:p w14:paraId="41776BE5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3753" w:type="dxa"/>
            <w:vAlign w:val="center"/>
          </w:tcPr>
          <w:p w14:paraId="1D7300E4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About button</w:t>
            </w:r>
          </w:p>
        </w:tc>
        <w:tc>
          <w:tcPr>
            <w:tcW w:w="3933" w:type="dxa"/>
            <w:vAlign w:val="center"/>
          </w:tcPr>
          <w:p w14:paraId="5FF5F65B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Appear the pop-out window with copyright message</w:t>
            </w:r>
          </w:p>
        </w:tc>
        <w:tc>
          <w:tcPr>
            <w:tcW w:w="950" w:type="dxa"/>
            <w:vAlign w:val="center"/>
          </w:tcPr>
          <w:p w14:paraId="79F8DE7E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</w:tbl>
    <w:p w14:paraId="50A2145C" w14:textId="77777777" w:rsidR="0013380C" w:rsidRDefault="0013380C" w:rsidP="0013380C">
      <w:pPr>
        <w:rPr>
          <w:lang w:eastAsia="zh-CN"/>
        </w:rPr>
      </w:pPr>
    </w:p>
    <w:p w14:paraId="74F3FB90" w14:textId="77777777" w:rsidR="0013380C" w:rsidRDefault="0013380C" w:rsidP="0013380C">
      <w:pPr>
        <w:rPr>
          <w:lang w:eastAsia="zh-CN"/>
        </w:rPr>
      </w:pPr>
      <w:r>
        <w:rPr>
          <w:lang w:eastAsia="zh-CN"/>
        </w:rPr>
        <w:t>Account</w:t>
      </w:r>
      <w:r>
        <w:rPr>
          <w:rFonts w:hint="eastAsia"/>
          <w:lang w:eastAsia="zh-CN"/>
        </w:rPr>
        <w:t>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13380C" w14:paraId="1B1565E2" w14:textId="77777777" w:rsidTr="009A1521">
        <w:tc>
          <w:tcPr>
            <w:tcW w:w="714" w:type="dxa"/>
            <w:vAlign w:val="center"/>
          </w:tcPr>
          <w:p w14:paraId="4F06C3F7" w14:textId="77777777" w:rsidR="0013380C" w:rsidRDefault="0013380C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5198AFEC" w14:textId="77777777" w:rsidR="0013380C" w:rsidRDefault="0013380C" w:rsidP="009A1521">
            <w:pPr>
              <w:spacing w:after="0" w:line="240" w:lineRule="auto"/>
            </w:pPr>
            <w:r>
              <w:t>Behavior</w:t>
            </w:r>
          </w:p>
        </w:tc>
        <w:tc>
          <w:tcPr>
            <w:tcW w:w="3933" w:type="dxa"/>
            <w:vAlign w:val="center"/>
          </w:tcPr>
          <w:p w14:paraId="69A1DEBA" w14:textId="77777777" w:rsidR="0013380C" w:rsidRDefault="0013380C" w:rsidP="009A1521">
            <w:pPr>
              <w:spacing w:after="0" w:line="240" w:lineRule="auto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01EA784A" w14:textId="77777777" w:rsidR="0013380C" w:rsidRDefault="0013380C" w:rsidP="009A1521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13380C" w14:paraId="1A360B08" w14:textId="77777777" w:rsidTr="009A1521">
        <w:tc>
          <w:tcPr>
            <w:tcW w:w="714" w:type="dxa"/>
            <w:vAlign w:val="center"/>
          </w:tcPr>
          <w:p w14:paraId="1EF24F05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bookmarkStart w:id="16" w:name="OLE_LINK1" w:colFirst="1" w:colLast="3"/>
            <w:r>
              <w:rPr>
                <w:rFonts w:eastAsia="SimSun" w:hint="eastAsia"/>
                <w:lang w:eastAsia="zh-CN"/>
              </w:rPr>
              <w:lastRenderedPageBreak/>
              <w:t>1</w:t>
            </w:r>
          </w:p>
        </w:tc>
        <w:tc>
          <w:tcPr>
            <w:tcW w:w="3753" w:type="dxa"/>
            <w:vAlign w:val="center"/>
          </w:tcPr>
          <w:p w14:paraId="50CE3AF9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Change Avatar button</w:t>
            </w:r>
          </w:p>
        </w:tc>
        <w:tc>
          <w:tcPr>
            <w:tcW w:w="3933" w:type="dxa"/>
            <w:vAlign w:val="center"/>
          </w:tcPr>
          <w:p w14:paraId="12B9393A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page to upload avatar</w:t>
            </w:r>
          </w:p>
        </w:tc>
        <w:tc>
          <w:tcPr>
            <w:tcW w:w="950" w:type="dxa"/>
            <w:vAlign w:val="center"/>
          </w:tcPr>
          <w:p w14:paraId="66D52695" w14:textId="77777777" w:rsidR="0013380C" w:rsidRDefault="0013380C" w:rsidP="009A1521">
            <w:pPr>
              <w:spacing w:after="0" w:line="240" w:lineRule="auto"/>
              <w:jc w:val="center"/>
            </w:pPr>
            <w:r>
              <w:t>PASS</w:t>
            </w:r>
          </w:p>
        </w:tc>
      </w:tr>
      <w:bookmarkEnd w:id="16"/>
      <w:tr w:rsidR="0013380C" w14:paraId="593AE1CB" w14:textId="77777777" w:rsidTr="009A1521">
        <w:tc>
          <w:tcPr>
            <w:tcW w:w="714" w:type="dxa"/>
            <w:vAlign w:val="center"/>
          </w:tcPr>
          <w:p w14:paraId="2651F0C6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3753" w:type="dxa"/>
            <w:vAlign w:val="center"/>
          </w:tcPr>
          <w:p w14:paraId="308E9E9E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Click </w:t>
            </w:r>
            <w:r>
              <w:rPr>
                <w:rFonts w:eastAsia="SimSun"/>
                <w:lang w:eastAsia="zh-CN"/>
              </w:rPr>
              <w:t>Change password button</w:t>
            </w:r>
          </w:p>
        </w:tc>
        <w:tc>
          <w:tcPr>
            <w:tcW w:w="3933" w:type="dxa"/>
            <w:vAlign w:val="center"/>
          </w:tcPr>
          <w:p w14:paraId="6A67E033" w14:textId="77777777" w:rsidR="0013380C" w:rsidRDefault="0013380C" w:rsidP="009A1521">
            <w:pPr>
              <w:spacing w:after="0"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Turn to the page to change password</w:t>
            </w:r>
          </w:p>
        </w:tc>
        <w:tc>
          <w:tcPr>
            <w:tcW w:w="950" w:type="dxa"/>
            <w:vAlign w:val="center"/>
          </w:tcPr>
          <w:p w14:paraId="2E10E556" w14:textId="77777777" w:rsidR="0013380C" w:rsidRDefault="0013380C" w:rsidP="009A152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</w:tbl>
    <w:p w14:paraId="42F50283" w14:textId="77777777" w:rsidR="0013380C" w:rsidRDefault="0013380C" w:rsidP="0013380C">
      <w:pPr>
        <w:rPr>
          <w:lang w:eastAsia="zh-CN"/>
        </w:rPr>
      </w:pPr>
    </w:p>
    <w:p w14:paraId="0A3CFA91" w14:textId="77777777" w:rsidR="00575DBE" w:rsidRPr="0013380C" w:rsidRDefault="00575DBE">
      <w:pPr>
        <w:rPr>
          <w:lang w:eastAsia="zh-CN"/>
        </w:rPr>
      </w:pPr>
    </w:p>
    <w:p w14:paraId="606530B7" w14:textId="77777777" w:rsidR="00575DBE" w:rsidRDefault="00376DBA">
      <w:pPr>
        <w:pStyle w:val="Heading3"/>
        <w:rPr>
          <w:rFonts w:eastAsia="SimSun" w:cs="Times New Roman"/>
          <w:szCs w:val="24"/>
          <w:lang w:eastAsia="zh-CN"/>
        </w:rPr>
      </w:pPr>
      <w:bookmarkStart w:id="17" w:name="_Toc41342375"/>
      <w:r>
        <w:rPr>
          <w:rFonts w:eastAsia="SimSun" w:cs="Times New Roman"/>
          <w:szCs w:val="24"/>
          <w:lang w:eastAsia="zh-CN"/>
        </w:rPr>
        <w:t>Functional Test</w:t>
      </w:r>
      <w:bookmarkEnd w:id="17"/>
    </w:p>
    <w:p w14:paraId="250AC47C" w14:textId="598BEFE0" w:rsidR="00575DBE" w:rsidRDefault="00290972">
      <w:pPr>
        <w:pStyle w:val="Heading3"/>
        <w:numPr>
          <w:ilvl w:val="0"/>
          <w:numId w:val="2"/>
        </w:numPr>
        <w:rPr>
          <w:lang w:eastAsia="zh-CN"/>
        </w:rPr>
      </w:pPr>
      <w:bookmarkStart w:id="18" w:name="_Toc41342376"/>
      <w:r>
        <w:rPr>
          <w:lang w:eastAsia="zh-CN"/>
        </w:rPr>
        <w:t>User</w:t>
      </w:r>
      <w:bookmarkEnd w:id="18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268"/>
        <w:gridCol w:w="3600"/>
        <w:gridCol w:w="3697"/>
        <w:gridCol w:w="1011"/>
      </w:tblGrid>
      <w:tr w:rsidR="00575DBE" w14:paraId="37665C3D" w14:textId="77777777">
        <w:tc>
          <w:tcPr>
            <w:tcW w:w="1268" w:type="dxa"/>
            <w:vAlign w:val="center"/>
          </w:tcPr>
          <w:p w14:paraId="29208105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5F026A97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7AC01185" w14:textId="77777777" w:rsidR="00575DBE" w:rsidRDefault="00376DBA">
            <w:pPr>
              <w:spacing w:after="0" w:line="240" w:lineRule="auto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1011" w:type="dxa"/>
            <w:vAlign w:val="center"/>
          </w:tcPr>
          <w:p w14:paraId="356D2662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575DBE" w14:paraId="76F70885" w14:textId="77777777">
        <w:trPr>
          <w:trHeight w:val="90"/>
        </w:trPr>
        <w:tc>
          <w:tcPr>
            <w:tcW w:w="1268" w:type="dxa"/>
            <w:vAlign w:val="center"/>
          </w:tcPr>
          <w:p w14:paraId="6CED5371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67A71A99" w14:textId="7C9EA922" w:rsidR="00575DBE" w:rsidRDefault="00376DBA">
            <w:pPr>
              <w:spacing w:after="0" w:line="240" w:lineRule="auto"/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  <w:r w:rsidR="0025519E">
              <w:t xml:space="preserve"> In</w:t>
            </w:r>
          </w:p>
        </w:tc>
        <w:tc>
          <w:tcPr>
            <w:tcW w:w="3697" w:type="dxa"/>
            <w:vAlign w:val="center"/>
          </w:tcPr>
          <w:p w14:paraId="10B445DD" w14:textId="77777777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N/A</w:t>
            </w:r>
          </w:p>
        </w:tc>
        <w:tc>
          <w:tcPr>
            <w:tcW w:w="1011" w:type="dxa"/>
            <w:vAlign w:val="center"/>
          </w:tcPr>
          <w:p w14:paraId="6EE8E070" w14:textId="77777777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N/A</w:t>
            </w:r>
          </w:p>
        </w:tc>
      </w:tr>
      <w:tr w:rsidR="0025519E" w14:paraId="78868CB9" w14:textId="77777777">
        <w:trPr>
          <w:trHeight w:val="90"/>
        </w:trPr>
        <w:tc>
          <w:tcPr>
            <w:tcW w:w="1268" w:type="dxa"/>
            <w:vAlign w:val="center"/>
          </w:tcPr>
          <w:p w14:paraId="4F3EF79E" w14:textId="5270A889" w:rsidR="0025519E" w:rsidRPr="0025519E" w:rsidRDefault="0025519E">
            <w:pPr>
              <w:spacing w:after="0" w:line="24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3600" w:type="dxa"/>
            <w:vAlign w:val="center"/>
          </w:tcPr>
          <w:p w14:paraId="3DAE35A6" w14:textId="3AFA09B1" w:rsidR="0025519E" w:rsidRPr="0025519E" w:rsidRDefault="0025519E">
            <w:pPr>
              <w:spacing w:after="0" w:line="24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ign Up</w:t>
            </w:r>
          </w:p>
        </w:tc>
        <w:tc>
          <w:tcPr>
            <w:tcW w:w="3697" w:type="dxa"/>
            <w:vAlign w:val="center"/>
          </w:tcPr>
          <w:p w14:paraId="5F4D058F" w14:textId="0DD11F1F" w:rsidR="0025519E" w:rsidRDefault="0025519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</w:t>
            </w:r>
            <w:r>
              <w:rPr>
                <w:rFonts w:eastAsia="SimSun"/>
                <w:lang w:eastAsia="zh-CN"/>
              </w:rPr>
              <w:t>/A</w:t>
            </w:r>
          </w:p>
        </w:tc>
        <w:tc>
          <w:tcPr>
            <w:tcW w:w="1011" w:type="dxa"/>
            <w:vAlign w:val="center"/>
          </w:tcPr>
          <w:p w14:paraId="28DB1A24" w14:textId="3FE37927" w:rsidR="0025519E" w:rsidRDefault="0025519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</w:t>
            </w:r>
            <w:r>
              <w:rPr>
                <w:rFonts w:eastAsia="SimSun"/>
                <w:lang w:eastAsia="zh-CN"/>
              </w:rPr>
              <w:t>/A</w:t>
            </w:r>
          </w:p>
        </w:tc>
      </w:tr>
      <w:tr w:rsidR="00575DBE" w14:paraId="7CCEE9F6" w14:textId="77777777">
        <w:tc>
          <w:tcPr>
            <w:tcW w:w="1268" w:type="dxa"/>
            <w:vAlign w:val="center"/>
          </w:tcPr>
          <w:p w14:paraId="7E0EBC71" w14:textId="6FAE2B45" w:rsidR="00575DBE" w:rsidRDefault="0025519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16602B12" w14:textId="418883C8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</w:t>
            </w:r>
            <w:r w:rsidR="00AB4815">
              <w:rPr>
                <w:rFonts w:eastAsia="SimSun"/>
                <w:lang w:eastAsia="zh-CN"/>
              </w:rPr>
              <w:t xml:space="preserve"> </w:t>
            </w:r>
            <w:r w:rsidR="00290972">
              <w:rPr>
                <w:rFonts w:eastAsia="SimSun"/>
                <w:lang w:eastAsia="zh-CN"/>
              </w:rPr>
              <w:t>the product in the cart</w:t>
            </w:r>
          </w:p>
        </w:tc>
        <w:tc>
          <w:tcPr>
            <w:tcW w:w="3697" w:type="dxa"/>
            <w:vAlign w:val="center"/>
          </w:tcPr>
          <w:p w14:paraId="02611A4C" w14:textId="1B7DD219" w:rsidR="00575DBE" w:rsidRDefault="00AB48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Add/</w:t>
            </w:r>
            <w:r w:rsidR="009F1D06">
              <w:rPr>
                <w:rFonts w:eastAsia="SimSun"/>
                <w:lang w:eastAsia="zh-CN"/>
              </w:rPr>
              <w:t>Delete products</w:t>
            </w:r>
            <w:r w:rsidR="00376DBA">
              <w:rPr>
                <w:rFonts w:eastAsia="SimSun" w:hint="eastAsia"/>
                <w:lang w:eastAsia="zh-CN"/>
              </w:rPr>
              <w:t xml:space="preserve"> successfully</w:t>
            </w:r>
          </w:p>
        </w:tc>
        <w:tc>
          <w:tcPr>
            <w:tcW w:w="1011" w:type="dxa"/>
            <w:vAlign w:val="center"/>
          </w:tcPr>
          <w:p w14:paraId="623A9765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5E09FF1F" w14:textId="77777777">
        <w:tc>
          <w:tcPr>
            <w:tcW w:w="1268" w:type="dxa"/>
            <w:vAlign w:val="center"/>
          </w:tcPr>
          <w:p w14:paraId="28F28545" w14:textId="3F295E5F" w:rsidR="00575DBE" w:rsidRDefault="0025519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7AEF6820" w14:textId="16684AD8" w:rsidR="00575DBE" w:rsidRDefault="0047398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Change the amount of the product in the cart</w:t>
            </w:r>
          </w:p>
        </w:tc>
        <w:tc>
          <w:tcPr>
            <w:tcW w:w="3697" w:type="dxa"/>
            <w:vAlign w:val="center"/>
          </w:tcPr>
          <w:p w14:paraId="4D7A9F71" w14:textId="22FA1929" w:rsidR="00575DBE" w:rsidRDefault="0047398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Amount changed</w:t>
            </w:r>
            <w:r w:rsidR="00376DBA">
              <w:rPr>
                <w:rFonts w:eastAsia="SimSun" w:hint="eastAsia"/>
                <w:lang w:eastAsia="zh-CN"/>
              </w:rPr>
              <w:t xml:space="preserve"> successfully</w:t>
            </w:r>
          </w:p>
        </w:tc>
        <w:tc>
          <w:tcPr>
            <w:tcW w:w="1011" w:type="dxa"/>
            <w:vAlign w:val="center"/>
          </w:tcPr>
          <w:p w14:paraId="744389CA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5C85A76D" w14:textId="77777777">
        <w:tc>
          <w:tcPr>
            <w:tcW w:w="1268" w:type="dxa"/>
            <w:vAlign w:val="center"/>
          </w:tcPr>
          <w:p w14:paraId="408D221A" w14:textId="39D75FBE" w:rsidR="00575DBE" w:rsidRDefault="0025519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0162111F" w14:textId="300B2EA4" w:rsidR="00575DBE" w:rsidRDefault="009C6A7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Place orders</w:t>
            </w:r>
          </w:p>
        </w:tc>
        <w:tc>
          <w:tcPr>
            <w:tcW w:w="3697" w:type="dxa"/>
            <w:vAlign w:val="center"/>
          </w:tcPr>
          <w:p w14:paraId="2A37854A" w14:textId="5C6966EF" w:rsidR="00575DBE" w:rsidRDefault="009C6A7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Order placed</w:t>
            </w:r>
            <w:r w:rsidR="00376DBA">
              <w:rPr>
                <w:rFonts w:eastAsia="SimSun" w:hint="eastAsia"/>
                <w:lang w:eastAsia="zh-CN"/>
              </w:rPr>
              <w:t xml:space="preserve"> successfully</w:t>
            </w:r>
          </w:p>
        </w:tc>
        <w:tc>
          <w:tcPr>
            <w:tcW w:w="1011" w:type="dxa"/>
            <w:vAlign w:val="center"/>
          </w:tcPr>
          <w:p w14:paraId="2F01361C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7B906168" w14:textId="77777777">
        <w:tc>
          <w:tcPr>
            <w:tcW w:w="1268" w:type="dxa"/>
            <w:vAlign w:val="center"/>
          </w:tcPr>
          <w:p w14:paraId="0E74DB3A" w14:textId="67CA2EC2" w:rsidR="00575DBE" w:rsidRDefault="0025519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340AFAF7" w14:textId="4CEFC5B6" w:rsidR="00575DBE" w:rsidRDefault="009C6A7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personal information</w:t>
            </w:r>
          </w:p>
        </w:tc>
        <w:tc>
          <w:tcPr>
            <w:tcW w:w="3697" w:type="dxa"/>
            <w:vAlign w:val="center"/>
          </w:tcPr>
          <w:p w14:paraId="244AA6BB" w14:textId="7F07E9E9" w:rsidR="00575DBE" w:rsidRDefault="009C6A7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Information</w:t>
            </w:r>
            <w:r w:rsidR="00376DBA">
              <w:rPr>
                <w:rFonts w:eastAsia="SimSun" w:hint="eastAsia"/>
                <w:lang w:eastAsia="zh-CN"/>
              </w:rPr>
              <w:t xml:space="preserve"> changed successfully</w:t>
            </w:r>
          </w:p>
        </w:tc>
        <w:tc>
          <w:tcPr>
            <w:tcW w:w="1011" w:type="dxa"/>
            <w:vAlign w:val="center"/>
          </w:tcPr>
          <w:p w14:paraId="5EEB14F8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31332" w14:paraId="19FC578C" w14:textId="77777777">
        <w:tc>
          <w:tcPr>
            <w:tcW w:w="1268" w:type="dxa"/>
            <w:vAlign w:val="center"/>
          </w:tcPr>
          <w:p w14:paraId="52A4720A" w14:textId="77777777" w:rsidR="00531332" w:rsidRDefault="00531332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09B7DC0D" w14:textId="6E60A94B" w:rsidR="00531332" w:rsidRDefault="0025519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Modify the password of </w:t>
            </w:r>
            <w:r w:rsidR="007701CE">
              <w:rPr>
                <w:rFonts w:eastAsia="SimSun"/>
                <w:lang w:eastAsia="zh-CN"/>
              </w:rPr>
              <w:t xml:space="preserve">the </w:t>
            </w:r>
            <w:r>
              <w:rPr>
                <w:rFonts w:eastAsia="SimSun"/>
                <w:lang w:eastAsia="zh-CN"/>
              </w:rPr>
              <w:t>personal account</w:t>
            </w:r>
          </w:p>
        </w:tc>
        <w:tc>
          <w:tcPr>
            <w:tcW w:w="3697" w:type="dxa"/>
            <w:vAlign w:val="center"/>
          </w:tcPr>
          <w:p w14:paraId="6D81A035" w14:textId="719DF5C4" w:rsidR="00531332" w:rsidRDefault="007701C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Password changed</w:t>
            </w:r>
            <w:r w:rsidR="00531332">
              <w:rPr>
                <w:rFonts w:eastAsia="SimSun"/>
                <w:lang w:eastAsia="zh-CN"/>
              </w:rPr>
              <w:t xml:space="preserve"> successfully</w:t>
            </w:r>
          </w:p>
        </w:tc>
        <w:tc>
          <w:tcPr>
            <w:tcW w:w="1011" w:type="dxa"/>
            <w:vAlign w:val="center"/>
          </w:tcPr>
          <w:p w14:paraId="20EC0804" w14:textId="77777777" w:rsidR="00531332" w:rsidRDefault="00531332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61497D" w14:paraId="34C1B844" w14:textId="77777777">
        <w:tc>
          <w:tcPr>
            <w:tcW w:w="1268" w:type="dxa"/>
            <w:vAlign w:val="center"/>
          </w:tcPr>
          <w:p w14:paraId="00B76463" w14:textId="77777777" w:rsidR="0061497D" w:rsidRDefault="00531332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1692EB3B" w14:textId="64EA22C8" w:rsidR="0061497D" w:rsidRDefault="00821F8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Change the avatar</w:t>
            </w:r>
          </w:p>
        </w:tc>
        <w:tc>
          <w:tcPr>
            <w:tcW w:w="3697" w:type="dxa"/>
            <w:vAlign w:val="center"/>
          </w:tcPr>
          <w:p w14:paraId="1D56F1EE" w14:textId="1EB46EEC" w:rsidR="0061497D" w:rsidRDefault="00821F8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Avatar changed successfully</w:t>
            </w:r>
          </w:p>
        </w:tc>
        <w:tc>
          <w:tcPr>
            <w:tcW w:w="1011" w:type="dxa"/>
            <w:vAlign w:val="center"/>
          </w:tcPr>
          <w:p w14:paraId="2B8BFEFB" w14:textId="77777777" w:rsidR="0061497D" w:rsidRDefault="00531332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63EC2F7" w14:textId="77777777">
        <w:tc>
          <w:tcPr>
            <w:tcW w:w="1268" w:type="dxa"/>
            <w:vAlign w:val="center"/>
          </w:tcPr>
          <w:p w14:paraId="06C6D911" w14:textId="77777777" w:rsidR="00575DBE" w:rsidRDefault="00531332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15822088" w14:textId="6150AD9E" w:rsidR="00575DBE" w:rsidRDefault="005D1D04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Use a redeem card to </w:t>
            </w:r>
            <w:r w:rsidR="00E75888" w:rsidRPr="00D9175C">
              <w:rPr>
                <w:rFonts w:eastAsia="SimSun"/>
                <w:lang w:eastAsia="zh-CN"/>
              </w:rPr>
              <w:t>deposit</w:t>
            </w:r>
            <w:r>
              <w:rPr>
                <w:rFonts w:eastAsia="SimSun"/>
                <w:lang w:eastAsia="zh-CN"/>
              </w:rPr>
              <w:t xml:space="preserve"> the account</w:t>
            </w:r>
          </w:p>
        </w:tc>
        <w:tc>
          <w:tcPr>
            <w:tcW w:w="3697" w:type="dxa"/>
            <w:vAlign w:val="center"/>
          </w:tcPr>
          <w:p w14:paraId="3C26B7D8" w14:textId="6C1CF7D3" w:rsidR="00575DBE" w:rsidRDefault="00E7588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Deposited</w:t>
            </w:r>
            <w:r w:rsidR="00376DBA">
              <w:rPr>
                <w:rFonts w:eastAsia="SimSun" w:hint="eastAsia"/>
                <w:lang w:eastAsia="zh-CN"/>
              </w:rPr>
              <w:t xml:space="preserve"> successfully</w:t>
            </w:r>
          </w:p>
        </w:tc>
        <w:tc>
          <w:tcPr>
            <w:tcW w:w="1011" w:type="dxa"/>
            <w:vAlign w:val="center"/>
          </w:tcPr>
          <w:p w14:paraId="34679EAB" w14:textId="77777777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575DBE" w14:paraId="0EA6CEF5" w14:textId="77777777">
        <w:tc>
          <w:tcPr>
            <w:tcW w:w="1268" w:type="dxa"/>
            <w:vAlign w:val="center"/>
          </w:tcPr>
          <w:p w14:paraId="30CA4417" w14:textId="77777777" w:rsidR="00575DBE" w:rsidRDefault="0053133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600" w:type="dxa"/>
            <w:vAlign w:val="center"/>
          </w:tcPr>
          <w:p w14:paraId="5AA2EF56" w14:textId="724BB5E3" w:rsidR="00575DBE" w:rsidRDefault="00E636B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 a coupon when paid for the order</w:t>
            </w:r>
          </w:p>
        </w:tc>
        <w:tc>
          <w:tcPr>
            <w:tcW w:w="3697" w:type="dxa"/>
            <w:vAlign w:val="center"/>
          </w:tcPr>
          <w:p w14:paraId="37C48CEF" w14:textId="2E67308C" w:rsidR="00575DBE" w:rsidRDefault="00DA5083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Used</w:t>
            </w:r>
            <w:r w:rsidR="00376DBA">
              <w:rPr>
                <w:rFonts w:eastAsia="SimSun" w:hint="eastAsia"/>
                <w:lang w:eastAsia="zh-CN"/>
              </w:rPr>
              <w:t xml:space="preserve"> successfully</w:t>
            </w:r>
          </w:p>
        </w:tc>
        <w:tc>
          <w:tcPr>
            <w:tcW w:w="1011" w:type="dxa"/>
            <w:vAlign w:val="center"/>
          </w:tcPr>
          <w:p w14:paraId="0A5F8CBC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2C741B5C" w14:textId="77777777">
        <w:trPr>
          <w:trHeight w:val="183"/>
        </w:trPr>
        <w:tc>
          <w:tcPr>
            <w:tcW w:w="1268" w:type="dxa"/>
            <w:vAlign w:val="center"/>
          </w:tcPr>
          <w:p w14:paraId="305E4B7F" w14:textId="77777777" w:rsidR="00575DBE" w:rsidRDefault="00531332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600" w:type="dxa"/>
            <w:vAlign w:val="center"/>
          </w:tcPr>
          <w:p w14:paraId="2C830D59" w14:textId="79EEF876" w:rsidR="00575DBE" w:rsidRDefault="00DE78BE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Log out</w:t>
            </w:r>
          </w:p>
        </w:tc>
        <w:tc>
          <w:tcPr>
            <w:tcW w:w="3697" w:type="dxa"/>
            <w:vAlign w:val="center"/>
          </w:tcPr>
          <w:p w14:paraId="3AA3CA60" w14:textId="7E1ECB36" w:rsidR="00575DBE" w:rsidRDefault="00DE78BE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Log out successfully</w:t>
            </w:r>
          </w:p>
        </w:tc>
        <w:tc>
          <w:tcPr>
            <w:tcW w:w="1011" w:type="dxa"/>
            <w:vAlign w:val="center"/>
          </w:tcPr>
          <w:p w14:paraId="3897A3CF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</w:tbl>
    <w:p w14:paraId="4F17CE81" w14:textId="77777777" w:rsidR="00575DBE" w:rsidRDefault="00575DBE">
      <w:pPr>
        <w:rPr>
          <w:rFonts w:ascii="Times New Roman" w:eastAsia="SimSun" w:hAnsi="Times New Roman"/>
          <w:b/>
          <w:bCs/>
          <w:sz w:val="22"/>
          <w:szCs w:val="22"/>
          <w:lang w:eastAsia="zh-CN"/>
        </w:rPr>
      </w:pPr>
    </w:p>
    <w:p w14:paraId="5F5A0573" w14:textId="32DBEC26" w:rsidR="00575DBE" w:rsidRDefault="00376DBA">
      <w:pPr>
        <w:pStyle w:val="Heading3"/>
        <w:numPr>
          <w:ilvl w:val="0"/>
          <w:numId w:val="2"/>
        </w:numPr>
        <w:rPr>
          <w:lang w:eastAsia="zh-CN"/>
        </w:rPr>
      </w:pPr>
      <w:bookmarkStart w:id="19" w:name="_Toc41342377"/>
      <w:r>
        <w:rPr>
          <w:rFonts w:hint="eastAsia"/>
          <w:lang w:eastAsia="zh-CN"/>
        </w:rPr>
        <w:t>St</w:t>
      </w:r>
      <w:r w:rsidR="00290972">
        <w:rPr>
          <w:lang w:eastAsia="zh-CN"/>
        </w:rPr>
        <w:t>aff</w:t>
      </w:r>
      <w:bookmarkEnd w:id="19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268"/>
        <w:gridCol w:w="3600"/>
        <w:gridCol w:w="3697"/>
        <w:gridCol w:w="1011"/>
      </w:tblGrid>
      <w:tr w:rsidR="00575DBE" w14:paraId="7982DC86" w14:textId="77777777">
        <w:tc>
          <w:tcPr>
            <w:tcW w:w="1268" w:type="dxa"/>
            <w:vAlign w:val="center"/>
          </w:tcPr>
          <w:p w14:paraId="1B8FFDC6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7E07451B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77F31524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1011" w:type="dxa"/>
            <w:vAlign w:val="center"/>
          </w:tcPr>
          <w:p w14:paraId="437EFB7E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575DBE" w14:paraId="2F0FF259" w14:textId="77777777">
        <w:tc>
          <w:tcPr>
            <w:tcW w:w="1268" w:type="dxa"/>
            <w:vAlign w:val="center"/>
          </w:tcPr>
          <w:p w14:paraId="2C52F306" w14:textId="77777777" w:rsidR="00575DBE" w:rsidRDefault="00376DB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0541E7DA" w14:textId="536AFA3D" w:rsidR="00575DBE" w:rsidRDefault="00376DBA">
            <w:pPr>
              <w:spacing w:after="0" w:line="240" w:lineRule="auto"/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  <w:r w:rsidR="00A83AD5">
              <w:t xml:space="preserve"> I</w:t>
            </w:r>
            <w:r>
              <w:rPr>
                <w:rFonts w:hint="eastAsia"/>
              </w:rPr>
              <w:t>n</w:t>
            </w:r>
          </w:p>
        </w:tc>
        <w:tc>
          <w:tcPr>
            <w:tcW w:w="3697" w:type="dxa"/>
            <w:vAlign w:val="center"/>
          </w:tcPr>
          <w:p w14:paraId="4C68524A" w14:textId="77777777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N/A</w:t>
            </w:r>
          </w:p>
        </w:tc>
        <w:tc>
          <w:tcPr>
            <w:tcW w:w="1011" w:type="dxa"/>
            <w:vAlign w:val="center"/>
          </w:tcPr>
          <w:p w14:paraId="5929AE48" w14:textId="77777777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N/A</w:t>
            </w:r>
          </w:p>
        </w:tc>
      </w:tr>
      <w:tr w:rsidR="00575DBE" w14:paraId="6744FAAC" w14:textId="77777777">
        <w:tc>
          <w:tcPr>
            <w:tcW w:w="1268" w:type="dxa"/>
            <w:vAlign w:val="center"/>
          </w:tcPr>
          <w:p w14:paraId="11D11348" w14:textId="77777777" w:rsidR="00575DBE" w:rsidRDefault="00376DB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1CDD678F" w14:textId="74727CC7" w:rsidR="00575DBE" w:rsidRDefault="00376DBA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Add/Delete</w:t>
            </w:r>
            <w:r w:rsidR="00A83AD5">
              <w:rPr>
                <w:rFonts w:eastAsia="SimSun"/>
                <w:lang w:eastAsia="zh-CN"/>
              </w:rPr>
              <w:t xml:space="preserve"> a staff</w:t>
            </w:r>
          </w:p>
        </w:tc>
        <w:tc>
          <w:tcPr>
            <w:tcW w:w="3697" w:type="dxa"/>
            <w:vAlign w:val="center"/>
          </w:tcPr>
          <w:p w14:paraId="74DA877A" w14:textId="46030E04" w:rsidR="00575DBE" w:rsidRDefault="00A83AD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Add/Delete successfully</w:t>
            </w:r>
          </w:p>
        </w:tc>
        <w:tc>
          <w:tcPr>
            <w:tcW w:w="1011" w:type="dxa"/>
            <w:vAlign w:val="center"/>
          </w:tcPr>
          <w:p w14:paraId="7E8C4BCD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394997CB" w14:textId="77777777">
        <w:tc>
          <w:tcPr>
            <w:tcW w:w="1268" w:type="dxa"/>
            <w:vAlign w:val="center"/>
          </w:tcPr>
          <w:p w14:paraId="5C51746C" w14:textId="77777777" w:rsidR="00575DBE" w:rsidRDefault="00376DB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3BEC2834" w14:textId="04B156E0" w:rsidR="00575DBE" w:rsidRDefault="00393863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Modify the information of the staff</w:t>
            </w:r>
          </w:p>
        </w:tc>
        <w:tc>
          <w:tcPr>
            <w:tcW w:w="3697" w:type="dxa"/>
            <w:vAlign w:val="center"/>
          </w:tcPr>
          <w:p w14:paraId="6DCF2BFA" w14:textId="0324A18B" w:rsidR="00575DBE" w:rsidRDefault="00393863">
            <w:pPr>
              <w:spacing w:after="0" w:line="240" w:lineRule="auto"/>
              <w:jc w:val="center"/>
            </w:pPr>
            <w:r>
              <w:t>Information changed successfully</w:t>
            </w:r>
          </w:p>
        </w:tc>
        <w:tc>
          <w:tcPr>
            <w:tcW w:w="1011" w:type="dxa"/>
            <w:vAlign w:val="center"/>
          </w:tcPr>
          <w:p w14:paraId="3FD714E6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2C9FCC84" w14:textId="77777777">
        <w:tc>
          <w:tcPr>
            <w:tcW w:w="1268" w:type="dxa"/>
            <w:vAlign w:val="center"/>
          </w:tcPr>
          <w:p w14:paraId="57511139" w14:textId="77777777" w:rsidR="00575DBE" w:rsidRDefault="00376DB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5C0EA6AD" w14:textId="38ED04E8" w:rsidR="00575DBE" w:rsidRDefault="002D4F80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 xml:space="preserve">Cancel/Accept the order from </w:t>
            </w:r>
            <w:r w:rsidR="004A7B74">
              <w:rPr>
                <w:rFonts w:eastAsia="SimSun"/>
                <w:lang w:eastAsia="zh-CN"/>
              </w:rPr>
              <w:t>customers</w:t>
            </w:r>
          </w:p>
        </w:tc>
        <w:tc>
          <w:tcPr>
            <w:tcW w:w="3697" w:type="dxa"/>
            <w:vAlign w:val="center"/>
          </w:tcPr>
          <w:p w14:paraId="391D1510" w14:textId="339BA98D" w:rsidR="00575DBE" w:rsidRDefault="005B0889">
            <w:pPr>
              <w:spacing w:after="0" w:line="240" w:lineRule="auto"/>
              <w:jc w:val="center"/>
            </w:pPr>
            <w:r>
              <w:t>Cancel/Accept successfully</w:t>
            </w:r>
          </w:p>
        </w:tc>
        <w:tc>
          <w:tcPr>
            <w:tcW w:w="1011" w:type="dxa"/>
            <w:vAlign w:val="center"/>
          </w:tcPr>
          <w:p w14:paraId="2BBDD4F7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02039077" w14:textId="77777777">
        <w:tc>
          <w:tcPr>
            <w:tcW w:w="1268" w:type="dxa"/>
            <w:vAlign w:val="center"/>
          </w:tcPr>
          <w:p w14:paraId="0975B40E" w14:textId="77777777" w:rsidR="00575DBE" w:rsidRDefault="00376DB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0389373C" w14:textId="44FD2117" w:rsidR="00575DBE" w:rsidRDefault="00AD5CDC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Finish the order</w:t>
            </w:r>
          </w:p>
        </w:tc>
        <w:tc>
          <w:tcPr>
            <w:tcW w:w="3697" w:type="dxa"/>
            <w:vAlign w:val="center"/>
          </w:tcPr>
          <w:p w14:paraId="4218AA79" w14:textId="784A9587" w:rsidR="00575DBE" w:rsidRDefault="00AD5CDC">
            <w:pPr>
              <w:spacing w:after="0" w:line="240" w:lineRule="auto"/>
              <w:jc w:val="center"/>
            </w:pPr>
            <w:r>
              <w:t>Order finished successfully</w:t>
            </w:r>
          </w:p>
        </w:tc>
        <w:tc>
          <w:tcPr>
            <w:tcW w:w="1011" w:type="dxa"/>
            <w:vAlign w:val="center"/>
          </w:tcPr>
          <w:p w14:paraId="4750CE35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7118AF6D" w14:textId="77777777">
        <w:trPr>
          <w:trHeight w:val="307"/>
        </w:trPr>
        <w:tc>
          <w:tcPr>
            <w:tcW w:w="1268" w:type="dxa"/>
            <w:vAlign w:val="center"/>
          </w:tcPr>
          <w:p w14:paraId="5DC9C419" w14:textId="77777777" w:rsidR="00575DBE" w:rsidRDefault="00376DB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2074ECFF" w14:textId="40AF0AD8" w:rsidR="00575DBE" w:rsidRDefault="00C74512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Add/Delete a product</w:t>
            </w:r>
          </w:p>
        </w:tc>
        <w:tc>
          <w:tcPr>
            <w:tcW w:w="3697" w:type="dxa"/>
            <w:vAlign w:val="center"/>
          </w:tcPr>
          <w:p w14:paraId="40B4AB0F" w14:textId="73214A26" w:rsidR="00575DBE" w:rsidRDefault="00C74512">
            <w:pPr>
              <w:spacing w:after="0" w:line="240" w:lineRule="auto"/>
              <w:jc w:val="center"/>
            </w:pPr>
            <w:r>
              <w:t>Add/Delete successfully</w:t>
            </w:r>
          </w:p>
        </w:tc>
        <w:tc>
          <w:tcPr>
            <w:tcW w:w="1011" w:type="dxa"/>
            <w:vAlign w:val="center"/>
          </w:tcPr>
          <w:p w14:paraId="6E132FAB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10040A" w14:paraId="1337F46E" w14:textId="77777777">
        <w:trPr>
          <w:trHeight w:val="307"/>
        </w:trPr>
        <w:tc>
          <w:tcPr>
            <w:tcW w:w="1268" w:type="dxa"/>
            <w:vAlign w:val="center"/>
          </w:tcPr>
          <w:p w14:paraId="41BC2B17" w14:textId="64A8CF2A" w:rsidR="0010040A" w:rsidRPr="0010040A" w:rsidRDefault="0010040A">
            <w:pPr>
              <w:spacing w:after="0" w:line="24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3600" w:type="dxa"/>
            <w:vAlign w:val="center"/>
          </w:tcPr>
          <w:p w14:paraId="6ACDF17C" w14:textId="58970C8F" w:rsidR="0010040A" w:rsidRDefault="0010040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</w:t>
            </w:r>
            <w:r>
              <w:rPr>
                <w:rFonts w:eastAsia="SimSun"/>
                <w:lang w:eastAsia="zh-CN"/>
              </w:rPr>
              <w:t>odify the product information</w:t>
            </w:r>
          </w:p>
        </w:tc>
        <w:tc>
          <w:tcPr>
            <w:tcW w:w="3697" w:type="dxa"/>
            <w:vAlign w:val="center"/>
          </w:tcPr>
          <w:p w14:paraId="79B623F8" w14:textId="04F2A9AB" w:rsidR="0010040A" w:rsidRPr="0010040A" w:rsidRDefault="0010040A">
            <w:pPr>
              <w:spacing w:after="0" w:line="24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hange</w:t>
            </w:r>
            <w:r w:rsidR="009E2B5B">
              <w:rPr>
                <w:rFonts w:eastAsiaTheme="minor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 xml:space="preserve"> successfully</w:t>
            </w:r>
          </w:p>
        </w:tc>
        <w:tc>
          <w:tcPr>
            <w:tcW w:w="1011" w:type="dxa"/>
            <w:vAlign w:val="center"/>
          </w:tcPr>
          <w:p w14:paraId="5B8EE019" w14:textId="7F4EF5F1" w:rsidR="0010040A" w:rsidRPr="00CC7C2E" w:rsidRDefault="00CC7C2E">
            <w:pPr>
              <w:spacing w:after="0" w:line="24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  <w:r>
              <w:rPr>
                <w:rFonts w:eastAsiaTheme="minorEastAsia"/>
                <w:lang w:eastAsia="zh-CN"/>
              </w:rPr>
              <w:t>ASS</w:t>
            </w:r>
          </w:p>
        </w:tc>
      </w:tr>
      <w:tr w:rsidR="00575DBE" w14:paraId="7F7C7D47" w14:textId="77777777">
        <w:tc>
          <w:tcPr>
            <w:tcW w:w="1268" w:type="dxa"/>
            <w:vAlign w:val="center"/>
          </w:tcPr>
          <w:p w14:paraId="5B0ECF9F" w14:textId="655EAC0B" w:rsidR="00575DBE" w:rsidRDefault="0010040A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623FFDAC" w14:textId="273959DD" w:rsidR="00575DBE" w:rsidRDefault="0054467D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Update the picture of the product</w:t>
            </w:r>
          </w:p>
        </w:tc>
        <w:tc>
          <w:tcPr>
            <w:tcW w:w="3697" w:type="dxa"/>
            <w:vAlign w:val="center"/>
          </w:tcPr>
          <w:p w14:paraId="4BF39370" w14:textId="213D8907" w:rsidR="00575DBE" w:rsidRDefault="00116559">
            <w:pPr>
              <w:spacing w:after="0" w:line="240" w:lineRule="auto"/>
              <w:jc w:val="center"/>
            </w:pPr>
            <w:r>
              <w:t>Picture updated successfully</w:t>
            </w:r>
          </w:p>
        </w:tc>
        <w:tc>
          <w:tcPr>
            <w:tcW w:w="1011" w:type="dxa"/>
            <w:vAlign w:val="center"/>
          </w:tcPr>
          <w:p w14:paraId="5A6C155D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495B8F09" w14:textId="77777777">
        <w:tc>
          <w:tcPr>
            <w:tcW w:w="1268" w:type="dxa"/>
            <w:vAlign w:val="center"/>
          </w:tcPr>
          <w:p w14:paraId="65DF0D98" w14:textId="676B091A" w:rsidR="00575DBE" w:rsidRDefault="0010040A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3919635A" w14:textId="1A9DD8D7" w:rsidR="00575DBE" w:rsidRDefault="00376DBA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Add/</w:t>
            </w:r>
            <w:r w:rsidR="00E95487">
              <w:rPr>
                <w:rFonts w:eastAsia="SimSun" w:hint="eastAsia"/>
                <w:lang w:eastAsia="zh-CN"/>
              </w:rPr>
              <w:t>Delete</w:t>
            </w:r>
            <w:r>
              <w:rPr>
                <w:rFonts w:eastAsia="SimSun" w:hint="eastAsia"/>
                <w:lang w:eastAsia="zh-CN"/>
              </w:rPr>
              <w:t xml:space="preserve"> the </w:t>
            </w:r>
            <w:r w:rsidR="00E95487">
              <w:rPr>
                <w:rFonts w:eastAsia="SimSun" w:hint="eastAsia"/>
                <w:lang w:eastAsia="zh-CN"/>
              </w:rPr>
              <w:t>categories</w:t>
            </w:r>
          </w:p>
        </w:tc>
        <w:tc>
          <w:tcPr>
            <w:tcW w:w="3697" w:type="dxa"/>
            <w:vAlign w:val="center"/>
          </w:tcPr>
          <w:p w14:paraId="1E053316" w14:textId="22EA6CD3" w:rsidR="00575DBE" w:rsidRDefault="00C011E5">
            <w:pPr>
              <w:spacing w:after="0" w:line="240" w:lineRule="auto"/>
              <w:jc w:val="center"/>
            </w:pPr>
            <w:r>
              <w:t>Add/Delete successfully</w:t>
            </w:r>
          </w:p>
        </w:tc>
        <w:tc>
          <w:tcPr>
            <w:tcW w:w="1011" w:type="dxa"/>
            <w:vAlign w:val="center"/>
          </w:tcPr>
          <w:p w14:paraId="4885A018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28323EA9" w14:textId="77777777">
        <w:tc>
          <w:tcPr>
            <w:tcW w:w="1268" w:type="dxa"/>
            <w:vAlign w:val="center"/>
          </w:tcPr>
          <w:p w14:paraId="588B2FB3" w14:textId="031868C3" w:rsidR="00575DBE" w:rsidRDefault="0010040A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600" w:type="dxa"/>
            <w:vAlign w:val="center"/>
          </w:tcPr>
          <w:p w14:paraId="6EB1C14A" w14:textId="2FF4E20D" w:rsidR="00575DBE" w:rsidRDefault="009E6A59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 xml:space="preserve">Modify the detail of the </w:t>
            </w:r>
            <w:r w:rsidR="00E53F4F">
              <w:rPr>
                <w:rFonts w:eastAsia="SimSun"/>
                <w:lang w:eastAsia="zh-CN"/>
              </w:rPr>
              <w:t>category</w:t>
            </w:r>
          </w:p>
        </w:tc>
        <w:tc>
          <w:tcPr>
            <w:tcW w:w="3697" w:type="dxa"/>
            <w:vAlign w:val="center"/>
          </w:tcPr>
          <w:p w14:paraId="345116DD" w14:textId="53679CA7" w:rsidR="00575DBE" w:rsidRDefault="00E76826">
            <w:pPr>
              <w:spacing w:after="0" w:line="240" w:lineRule="auto"/>
              <w:jc w:val="center"/>
            </w:pPr>
            <w:r>
              <w:t>Changed successfully</w:t>
            </w:r>
          </w:p>
        </w:tc>
        <w:tc>
          <w:tcPr>
            <w:tcW w:w="1011" w:type="dxa"/>
            <w:vAlign w:val="center"/>
          </w:tcPr>
          <w:p w14:paraId="25E6F42E" w14:textId="77777777" w:rsidR="00575DBE" w:rsidRDefault="00376DBA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575DBE" w14:paraId="65DF8D5A" w14:textId="77777777">
        <w:tc>
          <w:tcPr>
            <w:tcW w:w="1268" w:type="dxa"/>
            <w:vAlign w:val="center"/>
          </w:tcPr>
          <w:p w14:paraId="2A9AAAD8" w14:textId="1C293A30" w:rsidR="00575DBE" w:rsidRDefault="0001545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0A98E4F5" w14:textId="67CDB295" w:rsidR="00575DBE" w:rsidRDefault="0001545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coupon</w:t>
            </w:r>
          </w:p>
        </w:tc>
        <w:tc>
          <w:tcPr>
            <w:tcW w:w="3697" w:type="dxa"/>
            <w:vAlign w:val="center"/>
          </w:tcPr>
          <w:p w14:paraId="26943F3B" w14:textId="4C1C25B6" w:rsidR="00575DBE" w:rsidRDefault="0001545E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Add/Delete successfully</w:t>
            </w:r>
          </w:p>
        </w:tc>
        <w:tc>
          <w:tcPr>
            <w:tcW w:w="1011" w:type="dxa"/>
            <w:vAlign w:val="center"/>
          </w:tcPr>
          <w:p w14:paraId="204A8510" w14:textId="77777777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575DBE" w14:paraId="227E03CE" w14:textId="77777777">
        <w:tc>
          <w:tcPr>
            <w:tcW w:w="1268" w:type="dxa"/>
            <w:vAlign w:val="center"/>
          </w:tcPr>
          <w:p w14:paraId="4C3EAE08" w14:textId="3B747283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 w:rsidR="0001545E">
              <w:rPr>
                <w:rFonts w:eastAsia="SimSun"/>
                <w:lang w:eastAsia="zh-CN"/>
              </w:rPr>
              <w:t>2</w:t>
            </w:r>
          </w:p>
        </w:tc>
        <w:tc>
          <w:tcPr>
            <w:tcW w:w="3600" w:type="dxa"/>
            <w:vAlign w:val="center"/>
          </w:tcPr>
          <w:p w14:paraId="1BA737CF" w14:textId="3097EF75" w:rsidR="00575DBE" w:rsidRDefault="00B849F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coupon</w:t>
            </w:r>
          </w:p>
        </w:tc>
        <w:tc>
          <w:tcPr>
            <w:tcW w:w="3697" w:type="dxa"/>
            <w:vAlign w:val="center"/>
          </w:tcPr>
          <w:p w14:paraId="7914BDF0" w14:textId="33075B88" w:rsidR="00575DBE" w:rsidRDefault="00B849F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Changed successfully</w:t>
            </w:r>
          </w:p>
        </w:tc>
        <w:tc>
          <w:tcPr>
            <w:tcW w:w="1011" w:type="dxa"/>
            <w:vAlign w:val="center"/>
          </w:tcPr>
          <w:p w14:paraId="2BC793CE" w14:textId="77777777" w:rsidR="00575DBE" w:rsidRDefault="00376DBA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375E01" w14:paraId="01BF7D85" w14:textId="77777777">
        <w:tc>
          <w:tcPr>
            <w:tcW w:w="1268" w:type="dxa"/>
            <w:vAlign w:val="center"/>
          </w:tcPr>
          <w:p w14:paraId="4CF4CFE5" w14:textId="51540AFC" w:rsidR="00375E01" w:rsidRDefault="00375E0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3</w:t>
            </w:r>
          </w:p>
        </w:tc>
        <w:tc>
          <w:tcPr>
            <w:tcW w:w="3600" w:type="dxa"/>
            <w:vAlign w:val="center"/>
          </w:tcPr>
          <w:p w14:paraId="66D86260" w14:textId="4E851584" w:rsidR="00375E01" w:rsidRDefault="00375E0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redeem card</w:t>
            </w:r>
          </w:p>
        </w:tc>
        <w:tc>
          <w:tcPr>
            <w:tcW w:w="3697" w:type="dxa"/>
            <w:vAlign w:val="center"/>
          </w:tcPr>
          <w:p w14:paraId="1642E314" w14:textId="543FAB2F" w:rsidR="00375E01" w:rsidRDefault="00375E0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Add/Delete successfully</w:t>
            </w:r>
          </w:p>
        </w:tc>
        <w:tc>
          <w:tcPr>
            <w:tcW w:w="1011" w:type="dxa"/>
            <w:vAlign w:val="center"/>
          </w:tcPr>
          <w:p w14:paraId="1F0E46D1" w14:textId="0C33A9C6" w:rsidR="00375E01" w:rsidRDefault="00375E0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ASS</w:t>
            </w:r>
          </w:p>
        </w:tc>
      </w:tr>
    </w:tbl>
    <w:p w14:paraId="5764B1A1" w14:textId="77777777" w:rsidR="00575DBE" w:rsidRDefault="00575DBE">
      <w:pPr>
        <w:rPr>
          <w:lang w:eastAsia="zh-CN"/>
        </w:rPr>
      </w:pPr>
    </w:p>
    <w:p w14:paraId="4CFF4561" w14:textId="77777777" w:rsidR="00575DBE" w:rsidRDefault="00575DBE">
      <w:pPr>
        <w:rPr>
          <w:lang w:eastAsia="zh-CN"/>
        </w:rPr>
      </w:pPr>
    </w:p>
    <w:p w14:paraId="7815768C" w14:textId="77777777" w:rsidR="00575DBE" w:rsidRDefault="00376DBA">
      <w:pPr>
        <w:pStyle w:val="Heading3"/>
        <w:rPr>
          <w:rFonts w:cs="Times New Roman"/>
          <w:szCs w:val="24"/>
        </w:rPr>
      </w:pPr>
      <w:bookmarkStart w:id="20" w:name="_Toc41342378"/>
      <w:r>
        <w:rPr>
          <w:rFonts w:eastAsia="SimSun" w:cs="Times New Roman"/>
          <w:szCs w:val="24"/>
          <w:lang w:eastAsia="zh-CN"/>
        </w:rPr>
        <w:lastRenderedPageBreak/>
        <w:t>User permission validation Test</w:t>
      </w:r>
      <w:bookmarkEnd w:id="20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268"/>
        <w:gridCol w:w="3600"/>
        <w:gridCol w:w="3697"/>
        <w:gridCol w:w="1011"/>
      </w:tblGrid>
      <w:tr w:rsidR="00575DBE" w14:paraId="2B5F1B0C" w14:textId="77777777">
        <w:tc>
          <w:tcPr>
            <w:tcW w:w="9576" w:type="dxa"/>
            <w:gridSpan w:val="4"/>
            <w:vAlign w:val="center"/>
          </w:tcPr>
          <w:p w14:paraId="6A71D0AB" w14:textId="0F4C81BB" w:rsidR="00575DBE" w:rsidRDefault="0028167F">
            <w:pPr>
              <w:spacing w:after="0" w:line="240" w:lineRule="auto"/>
              <w:jc w:val="center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Super</w:t>
            </w:r>
            <w:r w:rsidR="00B96CFE">
              <w:rPr>
                <w:rFonts w:eastAsia="SimSun"/>
                <w:b/>
                <w:lang w:eastAsia="zh-CN"/>
              </w:rPr>
              <w:t xml:space="preserve"> </w:t>
            </w:r>
            <w:r>
              <w:rPr>
                <w:rFonts w:eastAsia="SimSun"/>
                <w:b/>
                <w:lang w:eastAsia="zh-CN"/>
              </w:rPr>
              <w:t>Admin</w:t>
            </w:r>
          </w:p>
        </w:tc>
      </w:tr>
      <w:tr w:rsidR="00575DBE" w14:paraId="7436E1CE" w14:textId="77777777">
        <w:tc>
          <w:tcPr>
            <w:tcW w:w="1268" w:type="dxa"/>
            <w:vAlign w:val="center"/>
          </w:tcPr>
          <w:p w14:paraId="7A9D568D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bookmarkStart w:id="21" w:name="OLE_LINK3" w:colFirst="0" w:colLast="3"/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010E4C19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1C8A0BB7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011" w:type="dxa"/>
            <w:vAlign w:val="center"/>
          </w:tcPr>
          <w:p w14:paraId="76F01A89" w14:textId="77777777" w:rsidR="00575DBE" w:rsidRDefault="00376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BD6248" w14:paraId="3AC2F059" w14:textId="77777777">
        <w:tc>
          <w:tcPr>
            <w:tcW w:w="1268" w:type="dxa"/>
            <w:vAlign w:val="center"/>
          </w:tcPr>
          <w:p w14:paraId="788190F2" w14:textId="77777777" w:rsidR="00BD6248" w:rsidRDefault="00BD6248" w:rsidP="00BD624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1DA29086" w14:textId="4A9DE674" w:rsidR="00BD6248" w:rsidRDefault="00BD6248" w:rsidP="00BD6248">
            <w:pPr>
              <w:spacing w:after="0" w:line="240" w:lineRule="auto"/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  <w:r>
              <w:t xml:space="preserve"> I</w:t>
            </w:r>
            <w:r>
              <w:rPr>
                <w:rFonts w:hint="eastAsia"/>
              </w:rPr>
              <w:t>n</w:t>
            </w:r>
          </w:p>
        </w:tc>
        <w:tc>
          <w:tcPr>
            <w:tcW w:w="3697" w:type="dxa"/>
            <w:vAlign w:val="center"/>
          </w:tcPr>
          <w:p w14:paraId="008F1ADB" w14:textId="0FF5F76E" w:rsidR="00BD6248" w:rsidRDefault="00BD6248" w:rsidP="00BD6248">
            <w:pPr>
              <w:spacing w:after="0" w:line="240" w:lineRule="auto"/>
              <w:jc w:val="center"/>
            </w:pPr>
            <w:r>
              <w:t>Allow</w:t>
            </w:r>
            <w:r w:rsidR="00D7140B">
              <w:t>ed</w:t>
            </w:r>
          </w:p>
        </w:tc>
        <w:tc>
          <w:tcPr>
            <w:tcW w:w="1011" w:type="dxa"/>
            <w:vAlign w:val="center"/>
          </w:tcPr>
          <w:p w14:paraId="0D06038D" w14:textId="77777777" w:rsidR="00BD6248" w:rsidRDefault="00BD6248" w:rsidP="00BD6248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BD6248" w14:paraId="5023ACD4" w14:textId="77777777">
        <w:tc>
          <w:tcPr>
            <w:tcW w:w="1268" w:type="dxa"/>
            <w:vAlign w:val="center"/>
          </w:tcPr>
          <w:p w14:paraId="638B472E" w14:textId="77777777" w:rsidR="00BD6248" w:rsidRDefault="00BD6248" w:rsidP="00BD624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7136A4BF" w14:textId="326D0E3D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</w:t>
            </w:r>
            <w:r>
              <w:rPr>
                <w:rFonts w:eastAsia="SimSun"/>
                <w:lang w:eastAsia="zh-CN"/>
              </w:rPr>
              <w:t xml:space="preserve"> a staff</w:t>
            </w:r>
          </w:p>
        </w:tc>
        <w:tc>
          <w:tcPr>
            <w:tcW w:w="3697" w:type="dxa"/>
            <w:vAlign w:val="center"/>
          </w:tcPr>
          <w:p w14:paraId="585B28F3" w14:textId="32007E4D" w:rsidR="00BD6248" w:rsidRDefault="00BD6248" w:rsidP="00BD6248">
            <w:pPr>
              <w:spacing w:after="0" w:line="240" w:lineRule="auto"/>
              <w:jc w:val="center"/>
            </w:pPr>
            <w:r>
              <w:t>Allow</w:t>
            </w:r>
            <w:r w:rsidR="00D7140B">
              <w:t>ed</w:t>
            </w:r>
          </w:p>
        </w:tc>
        <w:tc>
          <w:tcPr>
            <w:tcW w:w="1011" w:type="dxa"/>
            <w:vAlign w:val="center"/>
          </w:tcPr>
          <w:p w14:paraId="3C3ECBF8" w14:textId="77777777" w:rsidR="00BD6248" w:rsidRDefault="00BD6248" w:rsidP="00BD6248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BD6248" w14:paraId="1139D6DF" w14:textId="77777777">
        <w:tc>
          <w:tcPr>
            <w:tcW w:w="1268" w:type="dxa"/>
            <w:vAlign w:val="center"/>
          </w:tcPr>
          <w:p w14:paraId="03AA22A7" w14:textId="77777777" w:rsidR="00BD6248" w:rsidRDefault="00BD6248" w:rsidP="00BD624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310007C8" w14:textId="42245C23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information of the staff</w:t>
            </w:r>
          </w:p>
        </w:tc>
        <w:tc>
          <w:tcPr>
            <w:tcW w:w="3697" w:type="dxa"/>
            <w:vAlign w:val="center"/>
          </w:tcPr>
          <w:p w14:paraId="69375673" w14:textId="30D59CBF" w:rsidR="00BD6248" w:rsidRDefault="00BD6248" w:rsidP="00BD6248">
            <w:pPr>
              <w:spacing w:after="0" w:line="240" w:lineRule="auto"/>
              <w:jc w:val="center"/>
            </w:pPr>
            <w:r>
              <w:t>Allow</w:t>
            </w:r>
            <w:r w:rsidR="00D7140B">
              <w:t>ed</w:t>
            </w:r>
          </w:p>
        </w:tc>
        <w:tc>
          <w:tcPr>
            <w:tcW w:w="1011" w:type="dxa"/>
            <w:vAlign w:val="center"/>
          </w:tcPr>
          <w:p w14:paraId="0AFC6EF8" w14:textId="77777777" w:rsidR="00BD6248" w:rsidRDefault="00BD6248" w:rsidP="00BD6248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BD6248" w14:paraId="0659F4F2" w14:textId="77777777">
        <w:tc>
          <w:tcPr>
            <w:tcW w:w="1268" w:type="dxa"/>
            <w:vAlign w:val="center"/>
          </w:tcPr>
          <w:p w14:paraId="72F4D405" w14:textId="77777777" w:rsidR="00BD6248" w:rsidRDefault="00BD6248" w:rsidP="00BD62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3576A7B2" w14:textId="0CCDF577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Cancel/Accept the order from customers</w:t>
            </w:r>
          </w:p>
        </w:tc>
        <w:tc>
          <w:tcPr>
            <w:tcW w:w="3697" w:type="dxa"/>
            <w:vAlign w:val="center"/>
          </w:tcPr>
          <w:p w14:paraId="240C3673" w14:textId="7AD8F592" w:rsidR="00BD6248" w:rsidRDefault="00BD6248" w:rsidP="00BD6248">
            <w:pPr>
              <w:spacing w:after="0" w:line="240" w:lineRule="auto"/>
              <w:jc w:val="center"/>
            </w:pPr>
            <w:r>
              <w:t>Allow</w:t>
            </w:r>
            <w:r w:rsidR="00D7140B">
              <w:t>ed</w:t>
            </w:r>
          </w:p>
        </w:tc>
        <w:tc>
          <w:tcPr>
            <w:tcW w:w="1011" w:type="dxa"/>
            <w:vAlign w:val="center"/>
          </w:tcPr>
          <w:p w14:paraId="0391AB01" w14:textId="77777777" w:rsidR="00BD6248" w:rsidRDefault="00BD6248" w:rsidP="00BD6248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BD6248" w14:paraId="55C1A0E9" w14:textId="77777777">
        <w:tc>
          <w:tcPr>
            <w:tcW w:w="1268" w:type="dxa"/>
            <w:vAlign w:val="center"/>
          </w:tcPr>
          <w:p w14:paraId="4416A881" w14:textId="77777777" w:rsidR="00BD6248" w:rsidRDefault="00BD6248" w:rsidP="00BD624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344B265E" w14:textId="654D67AE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Finish the order</w:t>
            </w:r>
          </w:p>
        </w:tc>
        <w:tc>
          <w:tcPr>
            <w:tcW w:w="3697" w:type="dxa"/>
            <w:vAlign w:val="center"/>
          </w:tcPr>
          <w:p w14:paraId="420BC541" w14:textId="0DF1726A" w:rsidR="00BD6248" w:rsidRDefault="00BD6248" w:rsidP="00BD6248">
            <w:pPr>
              <w:spacing w:after="0" w:line="240" w:lineRule="auto"/>
              <w:jc w:val="center"/>
            </w:pPr>
            <w:r>
              <w:t>Allow</w:t>
            </w:r>
            <w:r w:rsidR="00D7140B">
              <w:t>ed</w:t>
            </w:r>
          </w:p>
        </w:tc>
        <w:tc>
          <w:tcPr>
            <w:tcW w:w="1011" w:type="dxa"/>
            <w:vAlign w:val="center"/>
          </w:tcPr>
          <w:p w14:paraId="589B3809" w14:textId="77777777" w:rsidR="00BD6248" w:rsidRDefault="00BD6248" w:rsidP="00BD6248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BD6248" w14:paraId="5B204305" w14:textId="77777777">
        <w:tc>
          <w:tcPr>
            <w:tcW w:w="1268" w:type="dxa"/>
            <w:vAlign w:val="center"/>
          </w:tcPr>
          <w:p w14:paraId="0046FD37" w14:textId="77777777" w:rsidR="00BD6248" w:rsidRDefault="00BD6248" w:rsidP="00BD6248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3E6CD00B" w14:textId="4B760B40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Add/Delete a product</w:t>
            </w:r>
          </w:p>
        </w:tc>
        <w:tc>
          <w:tcPr>
            <w:tcW w:w="3697" w:type="dxa"/>
            <w:vAlign w:val="center"/>
          </w:tcPr>
          <w:p w14:paraId="6F75FE27" w14:textId="7280CE76" w:rsidR="00BD6248" w:rsidRDefault="00BD6248" w:rsidP="00BD6248">
            <w:pPr>
              <w:spacing w:after="0" w:line="240" w:lineRule="auto"/>
              <w:jc w:val="center"/>
            </w:pPr>
            <w:r>
              <w:t>Allow</w:t>
            </w:r>
            <w:r w:rsidR="00D7140B">
              <w:t>ed</w:t>
            </w:r>
          </w:p>
        </w:tc>
        <w:tc>
          <w:tcPr>
            <w:tcW w:w="1011" w:type="dxa"/>
            <w:vAlign w:val="center"/>
          </w:tcPr>
          <w:p w14:paraId="1CA40353" w14:textId="77777777" w:rsidR="00BD6248" w:rsidRDefault="00BD6248" w:rsidP="00BD6248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BD6248" w14:paraId="3AB22778" w14:textId="77777777">
        <w:tc>
          <w:tcPr>
            <w:tcW w:w="1268" w:type="dxa"/>
            <w:vAlign w:val="center"/>
          </w:tcPr>
          <w:p w14:paraId="7FB7F5AC" w14:textId="77777777" w:rsidR="00BD6248" w:rsidRDefault="00BD6248" w:rsidP="00BD6248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4F58C60A" w14:textId="62C228E7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</w:t>
            </w:r>
            <w:r>
              <w:rPr>
                <w:rFonts w:eastAsia="SimSun"/>
                <w:lang w:eastAsia="zh-CN"/>
              </w:rPr>
              <w:t>odify the product information</w:t>
            </w:r>
          </w:p>
        </w:tc>
        <w:tc>
          <w:tcPr>
            <w:tcW w:w="3697" w:type="dxa"/>
            <w:vAlign w:val="center"/>
          </w:tcPr>
          <w:p w14:paraId="1BB23F88" w14:textId="31534FA7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D7140B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203C0C57" w14:textId="77777777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BD6248" w14:paraId="2CA0C77C" w14:textId="77777777">
        <w:tc>
          <w:tcPr>
            <w:tcW w:w="1268" w:type="dxa"/>
            <w:vAlign w:val="center"/>
          </w:tcPr>
          <w:p w14:paraId="5FA0F378" w14:textId="77777777" w:rsidR="00BD6248" w:rsidRDefault="00BD6248" w:rsidP="00BD6248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3CA92A5F" w14:textId="455B557D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Update the picture of the product</w:t>
            </w:r>
          </w:p>
        </w:tc>
        <w:tc>
          <w:tcPr>
            <w:tcW w:w="3697" w:type="dxa"/>
            <w:vAlign w:val="center"/>
          </w:tcPr>
          <w:p w14:paraId="40CB47F1" w14:textId="3F3009D4" w:rsidR="00BD6248" w:rsidRDefault="00BD6248" w:rsidP="00BD6248">
            <w:pPr>
              <w:spacing w:after="0" w:line="240" w:lineRule="auto"/>
              <w:jc w:val="center"/>
            </w:pPr>
            <w:r>
              <w:t>Allow</w:t>
            </w:r>
            <w:r w:rsidR="00D7140B">
              <w:t>ed</w:t>
            </w:r>
          </w:p>
        </w:tc>
        <w:tc>
          <w:tcPr>
            <w:tcW w:w="1011" w:type="dxa"/>
            <w:vAlign w:val="center"/>
          </w:tcPr>
          <w:p w14:paraId="5193C2B0" w14:textId="77777777" w:rsidR="00BD6248" w:rsidRDefault="00BD6248" w:rsidP="00BD6248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BD6248" w14:paraId="4B7944A1" w14:textId="77777777">
        <w:trPr>
          <w:trHeight w:val="183"/>
        </w:trPr>
        <w:tc>
          <w:tcPr>
            <w:tcW w:w="1268" w:type="dxa"/>
            <w:vAlign w:val="center"/>
          </w:tcPr>
          <w:p w14:paraId="2F11A8F4" w14:textId="77777777" w:rsidR="00BD6248" w:rsidRDefault="00BD6248" w:rsidP="00BD6248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538B685D" w14:textId="71A31840" w:rsidR="00BD6248" w:rsidRDefault="00BD6248" w:rsidP="00BD6248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Add/Delete the categories</w:t>
            </w:r>
          </w:p>
        </w:tc>
        <w:tc>
          <w:tcPr>
            <w:tcW w:w="3697" w:type="dxa"/>
            <w:vAlign w:val="center"/>
          </w:tcPr>
          <w:p w14:paraId="262F9BD1" w14:textId="62F40895" w:rsidR="00BD6248" w:rsidRDefault="00BD6248" w:rsidP="00BD6248">
            <w:pPr>
              <w:spacing w:after="0" w:line="240" w:lineRule="auto"/>
              <w:jc w:val="center"/>
            </w:pPr>
            <w:r>
              <w:t>Allow</w:t>
            </w:r>
            <w:r w:rsidR="00D7140B">
              <w:t>ed</w:t>
            </w:r>
          </w:p>
        </w:tc>
        <w:tc>
          <w:tcPr>
            <w:tcW w:w="1011" w:type="dxa"/>
            <w:vAlign w:val="center"/>
          </w:tcPr>
          <w:p w14:paraId="0B796736" w14:textId="77777777" w:rsidR="00BD6248" w:rsidRDefault="00BD6248" w:rsidP="00BD6248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BD6248" w14:paraId="7A211CD0" w14:textId="77777777">
        <w:tc>
          <w:tcPr>
            <w:tcW w:w="1268" w:type="dxa"/>
            <w:vAlign w:val="center"/>
          </w:tcPr>
          <w:p w14:paraId="064AAF4E" w14:textId="77777777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7A33FC81" w14:textId="52F68FC1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detail of the category</w:t>
            </w:r>
          </w:p>
        </w:tc>
        <w:tc>
          <w:tcPr>
            <w:tcW w:w="3697" w:type="dxa"/>
            <w:vAlign w:val="center"/>
          </w:tcPr>
          <w:p w14:paraId="376AD168" w14:textId="08680060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D7140B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17F05608" w14:textId="77777777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BD6248" w14:paraId="54528662" w14:textId="77777777">
        <w:tc>
          <w:tcPr>
            <w:tcW w:w="1268" w:type="dxa"/>
            <w:vAlign w:val="center"/>
          </w:tcPr>
          <w:p w14:paraId="635B4255" w14:textId="77777777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3F0CB0F0" w14:textId="096ED2B0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coupon</w:t>
            </w:r>
          </w:p>
        </w:tc>
        <w:tc>
          <w:tcPr>
            <w:tcW w:w="3697" w:type="dxa"/>
            <w:vAlign w:val="center"/>
          </w:tcPr>
          <w:p w14:paraId="64ECBCE7" w14:textId="59D7B822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D7140B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6917E253" w14:textId="77777777" w:rsidR="00BD6248" w:rsidRDefault="00BD6248" w:rsidP="00BD6248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986AA6" w14:paraId="60837A51" w14:textId="77777777">
        <w:tc>
          <w:tcPr>
            <w:tcW w:w="1268" w:type="dxa"/>
            <w:vAlign w:val="center"/>
          </w:tcPr>
          <w:p w14:paraId="4008E338" w14:textId="1917AA40" w:rsidR="00986AA6" w:rsidRDefault="00986AA6" w:rsidP="00986AA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2</w:t>
            </w:r>
          </w:p>
        </w:tc>
        <w:tc>
          <w:tcPr>
            <w:tcW w:w="3600" w:type="dxa"/>
            <w:vAlign w:val="center"/>
          </w:tcPr>
          <w:p w14:paraId="3001C2BF" w14:textId="7B954FFF" w:rsidR="00986AA6" w:rsidRDefault="00986AA6" w:rsidP="00986AA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coupon</w:t>
            </w:r>
          </w:p>
        </w:tc>
        <w:tc>
          <w:tcPr>
            <w:tcW w:w="3697" w:type="dxa"/>
            <w:vAlign w:val="center"/>
          </w:tcPr>
          <w:p w14:paraId="4E98F3F9" w14:textId="342078E8" w:rsidR="00986AA6" w:rsidRDefault="00986AA6" w:rsidP="00986AA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D7140B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5CD48873" w14:textId="6D17CC94" w:rsidR="00986AA6" w:rsidRDefault="00986AA6" w:rsidP="00986AA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986AA6" w14:paraId="062EF415" w14:textId="77777777">
        <w:tc>
          <w:tcPr>
            <w:tcW w:w="1268" w:type="dxa"/>
            <w:vAlign w:val="center"/>
          </w:tcPr>
          <w:p w14:paraId="12517F81" w14:textId="4314D016" w:rsidR="00986AA6" w:rsidRDefault="00986AA6" w:rsidP="00986AA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3</w:t>
            </w:r>
          </w:p>
        </w:tc>
        <w:tc>
          <w:tcPr>
            <w:tcW w:w="3600" w:type="dxa"/>
            <w:vAlign w:val="center"/>
          </w:tcPr>
          <w:p w14:paraId="5B9545DD" w14:textId="2A2AF455" w:rsidR="00986AA6" w:rsidRDefault="00986AA6" w:rsidP="00986AA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redeem card</w:t>
            </w:r>
          </w:p>
        </w:tc>
        <w:tc>
          <w:tcPr>
            <w:tcW w:w="3697" w:type="dxa"/>
            <w:vAlign w:val="center"/>
          </w:tcPr>
          <w:p w14:paraId="08A60C80" w14:textId="7AD3F5D6" w:rsidR="00986AA6" w:rsidRDefault="00986AA6" w:rsidP="00986AA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D7140B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653A3C7A" w14:textId="45103F41" w:rsidR="00986AA6" w:rsidRDefault="00986AA6" w:rsidP="00986AA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A51B15" w14:paraId="2C7998F2" w14:textId="77777777" w:rsidTr="00730A2E">
        <w:tc>
          <w:tcPr>
            <w:tcW w:w="9576" w:type="dxa"/>
            <w:gridSpan w:val="4"/>
            <w:vAlign w:val="center"/>
          </w:tcPr>
          <w:p w14:paraId="5114F7F7" w14:textId="68C6721D" w:rsidR="00A51B15" w:rsidRPr="00A51B15" w:rsidRDefault="00A51B15" w:rsidP="00986AA6">
            <w:pPr>
              <w:spacing w:after="0" w:line="240" w:lineRule="auto"/>
              <w:jc w:val="center"/>
              <w:rPr>
                <w:rFonts w:eastAsia="SimSun"/>
                <w:b/>
                <w:lang w:eastAsia="zh-CN"/>
              </w:rPr>
            </w:pPr>
            <w:r w:rsidRPr="00A51B15">
              <w:rPr>
                <w:rFonts w:eastAsia="SimSun" w:hint="eastAsia"/>
                <w:b/>
                <w:lang w:eastAsia="zh-CN"/>
              </w:rPr>
              <w:t>S</w:t>
            </w:r>
            <w:r w:rsidRPr="00A51B15">
              <w:rPr>
                <w:rFonts w:eastAsia="SimSun"/>
                <w:b/>
                <w:lang w:eastAsia="zh-CN"/>
              </w:rPr>
              <w:t>hop Manager</w:t>
            </w:r>
          </w:p>
        </w:tc>
      </w:tr>
      <w:bookmarkEnd w:id="21"/>
      <w:tr w:rsidR="00A51B15" w14:paraId="6C3709D1" w14:textId="77777777">
        <w:tc>
          <w:tcPr>
            <w:tcW w:w="1268" w:type="dxa"/>
            <w:vAlign w:val="center"/>
          </w:tcPr>
          <w:p w14:paraId="383C8180" w14:textId="5960F44F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0440DDC6" w14:textId="778957FB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4788B957" w14:textId="6B013DDA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011" w:type="dxa"/>
            <w:vAlign w:val="center"/>
          </w:tcPr>
          <w:p w14:paraId="633B1239" w14:textId="29AED633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Results</w:t>
            </w:r>
          </w:p>
        </w:tc>
      </w:tr>
      <w:tr w:rsidR="00A51B15" w14:paraId="0A43C5AD" w14:textId="77777777">
        <w:tc>
          <w:tcPr>
            <w:tcW w:w="1268" w:type="dxa"/>
            <w:vAlign w:val="center"/>
          </w:tcPr>
          <w:p w14:paraId="0A8D5EF8" w14:textId="6BCCAEEB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6C80FAE0" w14:textId="538FEFEE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L</w:t>
            </w:r>
            <w:r>
              <w:rPr>
                <w:rFonts w:hint="eastAsia"/>
              </w:rPr>
              <w:t>og</w:t>
            </w:r>
            <w:r>
              <w:t xml:space="preserve"> I</w:t>
            </w:r>
            <w:r>
              <w:rPr>
                <w:rFonts w:hint="eastAsia"/>
              </w:rPr>
              <w:t>n</w:t>
            </w:r>
          </w:p>
        </w:tc>
        <w:tc>
          <w:tcPr>
            <w:tcW w:w="3697" w:type="dxa"/>
            <w:vAlign w:val="center"/>
          </w:tcPr>
          <w:p w14:paraId="2B2558B7" w14:textId="4F203128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52C92957" w14:textId="550D9DC5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A51B15" w14:paraId="15DF36A0" w14:textId="77777777">
        <w:tc>
          <w:tcPr>
            <w:tcW w:w="1268" w:type="dxa"/>
            <w:vAlign w:val="center"/>
          </w:tcPr>
          <w:p w14:paraId="5E049301" w14:textId="265F5719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708875A9" w14:textId="53F4599F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</w:t>
            </w:r>
            <w:r>
              <w:rPr>
                <w:rFonts w:eastAsia="SimSun"/>
                <w:lang w:eastAsia="zh-CN"/>
              </w:rPr>
              <w:t xml:space="preserve"> a staff</w:t>
            </w:r>
          </w:p>
        </w:tc>
        <w:tc>
          <w:tcPr>
            <w:tcW w:w="3697" w:type="dxa"/>
            <w:vAlign w:val="center"/>
          </w:tcPr>
          <w:p w14:paraId="3E16CE9A" w14:textId="45BFE41D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0C00CDAE" w14:textId="066A766C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A51B15" w14:paraId="2AE9984B" w14:textId="77777777">
        <w:tc>
          <w:tcPr>
            <w:tcW w:w="1268" w:type="dxa"/>
            <w:vAlign w:val="center"/>
          </w:tcPr>
          <w:p w14:paraId="51198B43" w14:textId="329D18F3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5C006DD1" w14:textId="601F12A2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information of the staff</w:t>
            </w:r>
          </w:p>
        </w:tc>
        <w:tc>
          <w:tcPr>
            <w:tcW w:w="3697" w:type="dxa"/>
            <w:vAlign w:val="center"/>
          </w:tcPr>
          <w:p w14:paraId="1781DB05" w14:textId="58B6643C" w:rsidR="00A51B15" w:rsidRDefault="00673277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6BBC1E76" w14:textId="3D4DB745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A51B15" w14:paraId="0C239087" w14:textId="77777777">
        <w:tc>
          <w:tcPr>
            <w:tcW w:w="1268" w:type="dxa"/>
            <w:vAlign w:val="center"/>
          </w:tcPr>
          <w:p w14:paraId="170076ED" w14:textId="4FD2E4F6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07DF21CA" w14:textId="231AC3F2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Cancel/Accept the order from customers</w:t>
            </w:r>
          </w:p>
        </w:tc>
        <w:tc>
          <w:tcPr>
            <w:tcW w:w="3697" w:type="dxa"/>
            <w:vAlign w:val="center"/>
          </w:tcPr>
          <w:p w14:paraId="162004FF" w14:textId="155549CB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656C7078" w14:textId="697CA815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A51B15" w14:paraId="4099F281" w14:textId="77777777">
        <w:tc>
          <w:tcPr>
            <w:tcW w:w="1268" w:type="dxa"/>
            <w:vAlign w:val="center"/>
          </w:tcPr>
          <w:p w14:paraId="3BBF1A62" w14:textId="68A6A488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2D640376" w14:textId="54DBCE64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Finish the order</w:t>
            </w:r>
          </w:p>
        </w:tc>
        <w:tc>
          <w:tcPr>
            <w:tcW w:w="3697" w:type="dxa"/>
            <w:vAlign w:val="center"/>
          </w:tcPr>
          <w:p w14:paraId="70E581E2" w14:textId="120C0427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2FB4A7E6" w14:textId="6E491B8C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A51B15" w14:paraId="4600DB64" w14:textId="77777777">
        <w:tc>
          <w:tcPr>
            <w:tcW w:w="1268" w:type="dxa"/>
            <w:vAlign w:val="center"/>
          </w:tcPr>
          <w:p w14:paraId="0C76B4C1" w14:textId="5C02D636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4100F9EC" w14:textId="0F89A401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Add/Delete a product</w:t>
            </w:r>
          </w:p>
        </w:tc>
        <w:tc>
          <w:tcPr>
            <w:tcW w:w="3697" w:type="dxa"/>
            <w:vAlign w:val="center"/>
          </w:tcPr>
          <w:p w14:paraId="5D80BA35" w14:textId="39571E0F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2E747D8A" w14:textId="05B2B59C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A51B15" w14:paraId="091E171B" w14:textId="77777777">
        <w:tc>
          <w:tcPr>
            <w:tcW w:w="1268" w:type="dxa"/>
            <w:vAlign w:val="center"/>
          </w:tcPr>
          <w:p w14:paraId="6C64A278" w14:textId="73E0C987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6BB9B413" w14:textId="2E656D64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</w:t>
            </w:r>
            <w:r>
              <w:rPr>
                <w:rFonts w:eastAsia="SimSun"/>
                <w:lang w:eastAsia="zh-CN"/>
              </w:rPr>
              <w:t>odify the product information</w:t>
            </w:r>
          </w:p>
        </w:tc>
        <w:tc>
          <w:tcPr>
            <w:tcW w:w="3697" w:type="dxa"/>
            <w:vAlign w:val="center"/>
          </w:tcPr>
          <w:p w14:paraId="4E3E3F0D" w14:textId="673AFB84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4505C331" w14:textId="33EDDCF1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A51B15" w14:paraId="1457C14F" w14:textId="77777777">
        <w:tc>
          <w:tcPr>
            <w:tcW w:w="1268" w:type="dxa"/>
            <w:vAlign w:val="center"/>
          </w:tcPr>
          <w:p w14:paraId="7515B5A5" w14:textId="11A0402C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5CE667F6" w14:textId="0422638F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Update the picture of the product</w:t>
            </w:r>
          </w:p>
        </w:tc>
        <w:tc>
          <w:tcPr>
            <w:tcW w:w="3697" w:type="dxa"/>
            <w:vAlign w:val="center"/>
          </w:tcPr>
          <w:p w14:paraId="0E2F2D4D" w14:textId="2F60E131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42E989C9" w14:textId="4741D707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A51B15" w14:paraId="30A366F8" w14:textId="77777777">
        <w:tc>
          <w:tcPr>
            <w:tcW w:w="1268" w:type="dxa"/>
            <w:vAlign w:val="center"/>
          </w:tcPr>
          <w:p w14:paraId="0BEC4F60" w14:textId="4BCAA2D6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03ADD9D7" w14:textId="36520A57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 the categories</w:t>
            </w:r>
          </w:p>
        </w:tc>
        <w:tc>
          <w:tcPr>
            <w:tcW w:w="3697" w:type="dxa"/>
            <w:vAlign w:val="center"/>
          </w:tcPr>
          <w:p w14:paraId="3F8AB6EA" w14:textId="049F0CEA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4798167C" w14:textId="43E2FA57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A51B15" w14:paraId="48BE2DF5" w14:textId="77777777">
        <w:tc>
          <w:tcPr>
            <w:tcW w:w="1268" w:type="dxa"/>
            <w:vAlign w:val="center"/>
          </w:tcPr>
          <w:p w14:paraId="3659D18D" w14:textId="37D5D731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2EC8CE36" w14:textId="04637796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detail of the category</w:t>
            </w:r>
          </w:p>
        </w:tc>
        <w:tc>
          <w:tcPr>
            <w:tcW w:w="3697" w:type="dxa"/>
            <w:vAlign w:val="center"/>
          </w:tcPr>
          <w:p w14:paraId="689BCC1A" w14:textId="14ACB6F2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3BF1DD28" w14:textId="75AAAA6D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A51B15" w14:paraId="42F90F4D" w14:textId="77777777">
        <w:tc>
          <w:tcPr>
            <w:tcW w:w="1268" w:type="dxa"/>
            <w:vAlign w:val="center"/>
          </w:tcPr>
          <w:p w14:paraId="26908650" w14:textId="21AD3869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117D7458" w14:textId="76EF7002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coupon</w:t>
            </w:r>
          </w:p>
        </w:tc>
        <w:tc>
          <w:tcPr>
            <w:tcW w:w="3697" w:type="dxa"/>
            <w:vAlign w:val="center"/>
          </w:tcPr>
          <w:p w14:paraId="14E5202C" w14:textId="47DBF6C2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35100769" w14:textId="2F591B19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A51B15" w14:paraId="70D2F96A" w14:textId="77777777">
        <w:tc>
          <w:tcPr>
            <w:tcW w:w="1268" w:type="dxa"/>
            <w:vAlign w:val="center"/>
          </w:tcPr>
          <w:p w14:paraId="7B3AE061" w14:textId="0D59E42C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2</w:t>
            </w:r>
          </w:p>
        </w:tc>
        <w:tc>
          <w:tcPr>
            <w:tcW w:w="3600" w:type="dxa"/>
            <w:vAlign w:val="center"/>
          </w:tcPr>
          <w:p w14:paraId="1CBEDC68" w14:textId="5AA8F79C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coupon</w:t>
            </w:r>
          </w:p>
        </w:tc>
        <w:tc>
          <w:tcPr>
            <w:tcW w:w="3697" w:type="dxa"/>
            <w:vAlign w:val="center"/>
          </w:tcPr>
          <w:p w14:paraId="611A3C4C" w14:textId="0F2BFA64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46882A7E" w14:textId="08715F88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A51B15" w14:paraId="5A43018F" w14:textId="77777777">
        <w:tc>
          <w:tcPr>
            <w:tcW w:w="1268" w:type="dxa"/>
            <w:vAlign w:val="center"/>
          </w:tcPr>
          <w:p w14:paraId="30E00900" w14:textId="4C931F29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3</w:t>
            </w:r>
          </w:p>
        </w:tc>
        <w:tc>
          <w:tcPr>
            <w:tcW w:w="3600" w:type="dxa"/>
            <w:vAlign w:val="center"/>
          </w:tcPr>
          <w:p w14:paraId="1DC602AB" w14:textId="1F2FF151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redeem card</w:t>
            </w:r>
          </w:p>
        </w:tc>
        <w:tc>
          <w:tcPr>
            <w:tcW w:w="3697" w:type="dxa"/>
            <w:vAlign w:val="center"/>
          </w:tcPr>
          <w:p w14:paraId="50612067" w14:textId="781C8431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3924F7CB" w14:textId="006AA8E5" w:rsidR="00A51B15" w:rsidRDefault="00A51B15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2518FE" w14:paraId="498EA5EC" w14:textId="77777777" w:rsidTr="00D12847">
        <w:tc>
          <w:tcPr>
            <w:tcW w:w="9576" w:type="dxa"/>
            <w:gridSpan w:val="4"/>
            <w:vAlign w:val="center"/>
          </w:tcPr>
          <w:p w14:paraId="13FF7094" w14:textId="54C5684C" w:rsidR="002518FE" w:rsidRDefault="002518FE" w:rsidP="00A51B1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Product</w:t>
            </w:r>
            <w:r w:rsidRPr="00A51B15">
              <w:rPr>
                <w:rFonts w:eastAsia="SimSun"/>
                <w:b/>
                <w:lang w:eastAsia="zh-CN"/>
              </w:rPr>
              <w:t xml:space="preserve"> Manager</w:t>
            </w:r>
          </w:p>
        </w:tc>
      </w:tr>
      <w:tr w:rsidR="00735663" w14:paraId="27387FDA" w14:textId="77777777">
        <w:tc>
          <w:tcPr>
            <w:tcW w:w="1268" w:type="dxa"/>
            <w:vAlign w:val="center"/>
          </w:tcPr>
          <w:p w14:paraId="2F1DE1CC" w14:textId="628E1A86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286C0B34" w14:textId="009C7CEC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53F6974A" w14:textId="0E710EFA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011" w:type="dxa"/>
            <w:vAlign w:val="center"/>
          </w:tcPr>
          <w:p w14:paraId="3616E413" w14:textId="22584ADD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Results</w:t>
            </w:r>
          </w:p>
        </w:tc>
      </w:tr>
      <w:tr w:rsidR="00735663" w14:paraId="2D7AFFB1" w14:textId="77777777">
        <w:tc>
          <w:tcPr>
            <w:tcW w:w="1268" w:type="dxa"/>
            <w:vAlign w:val="center"/>
          </w:tcPr>
          <w:p w14:paraId="2358B0EA" w14:textId="037E065B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1C87D425" w14:textId="4E681E56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L</w:t>
            </w:r>
            <w:r>
              <w:rPr>
                <w:rFonts w:hint="eastAsia"/>
              </w:rPr>
              <w:t>og</w:t>
            </w:r>
            <w:r>
              <w:t xml:space="preserve"> I</w:t>
            </w:r>
            <w:r>
              <w:rPr>
                <w:rFonts w:hint="eastAsia"/>
              </w:rPr>
              <w:t>n</w:t>
            </w:r>
          </w:p>
        </w:tc>
        <w:tc>
          <w:tcPr>
            <w:tcW w:w="3697" w:type="dxa"/>
            <w:vAlign w:val="center"/>
          </w:tcPr>
          <w:p w14:paraId="21E24415" w14:textId="4FCE434C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005A910B" w14:textId="494809BB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735663" w14:paraId="658F2456" w14:textId="77777777">
        <w:tc>
          <w:tcPr>
            <w:tcW w:w="1268" w:type="dxa"/>
            <w:vAlign w:val="center"/>
          </w:tcPr>
          <w:p w14:paraId="21B15BCB" w14:textId="14C67481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2C1B4F57" w14:textId="0B60B3DE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</w:t>
            </w:r>
            <w:r>
              <w:rPr>
                <w:rFonts w:eastAsia="SimSun"/>
                <w:lang w:eastAsia="zh-CN"/>
              </w:rPr>
              <w:t xml:space="preserve"> a staff</w:t>
            </w:r>
          </w:p>
        </w:tc>
        <w:tc>
          <w:tcPr>
            <w:tcW w:w="3697" w:type="dxa"/>
            <w:vAlign w:val="center"/>
          </w:tcPr>
          <w:p w14:paraId="2EBF9938" w14:textId="704EBA23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0765C04E" w14:textId="6BAA1D5A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735663" w14:paraId="50F3B868" w14:textId="77777777">
        <w:tc>
          <w:tcPr>
            <w:tcW w:w="1268" w:type="dxa"/>
            <w:vAlign w:val="center"/>
          </w:tcPr>
          <w:p w14:paraId="7AB93468" w14:textId="1C70291F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2E1C7471" w14:textId="17E11156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information of the staff</w:t>
            </w:r>
          </w:p>
        </w:tc>
        <w:tc>
          <w:tcPr>
            <w:tcW w:w="3697" w:type="dxa"/>
            <w:vAlign w:val="center"/>
          </w:tcPr>
          <w:p w14:paraId="14ABD3DE" w14:textId="1747D438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1EEBA3B2" w14:textId="7834FE67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735663" w14:paraId="3EBBA93C" w14:textId="77777777">
        <w:tc>
          <w:tcPr>
            <w:tcW w:w="1268" w:type="dxa"/>
            <w:vAlign w:val="center"/>
          </w:tcPr>
          <w:p w14:paraId="02B76472" w14:textId="15E63CD7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5095249B" w14:textId="3062C0DF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Cancel/Accept the order from customers</w:t>
            </w:r>
          </w:p>
        </w:tc>
        <w:tc>
          <w:tcPr>
            <w:tcW w:w="3697" w:type="dxa"/>
            <w:vAlign w:val="center"/>
          </w:tcPr>
          <w:p w14:paraId="04AA3B30" w14:textId="3972A3F3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11AD41A2" w14:textId="2410A73C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735663" w14:paraId="07D62DB5" w14:textId="77777777">
        <w:tc>
          <w:tcPr>
            <w:tcW w:w="1268" w:type="dxa"/>
            <w:vAlign w:val="center"/>
          </w:tcPr>
          <w:p w14:paraId="3E1B13CE" w14:textId="3CB8CEE2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2FD3982F" w14:textId="578E006E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Finish the order</w:t>
            </w:r>
          </w:p>
        </w:tc>
        <w:tc>
          <w:tcPr>
            <w:tcW w:w="3697" w:type="dxa"/>
            <w:vAlign w:val="center"/>
          </w:tcPr>
          <w:p w14:paraId="63820E73" w14:textId="26C3FB6F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0F7147A5" w14:textId="2DEC7F57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735663" w14:paraId="033FBB37" w14:textId="77777777">
        <w:tc>
          <w:tcPr>
            <w:tcW w:w="1268" w:type="dxa"/>
            <w:vAlign w:val="center"/>
          </w:tcPr>
          <w:p w14:paraId="7649FD00" w14:textId="18E59895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0F7BEC0E" w14:textId="7DB3587E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Add/Delete a product</w:t>
            </w:r>
          </w:p>
        </w:tc>
        <w:tc>
          <w:tcPr>
            <w:tcW w:w="3697" w:type="dxa"/>
            <w:vAlign w:val="center"/>
          </w:tcPr>
          <w:p w14:paraId="201B7CBA" w14:textId="7A9483BD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598CA26B" w14:textId="64DDFE93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735663" w14:paraId="16B3DBE7" w14:textId="77777777">
        <w:tc>
          <w:tcPr>
            <w:tcW w:w="1268" w:type="dxa"/>
            <w:vAlign w:val="center"/>
          </w:tcPr>
          <w:p w14:paraId="335C22DA" w14:textId="3B1B55DC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70B1E3E7" w14:textId="6456E67D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</w:t>
            </w:r>
            <w:r>
              <w:rPr>
                <w:rFonts w:eastAsia="SimSun"/>
                <w:lang w:eastAsia="zh-CN"/>
              </w:rPr>
              <w:t>odify the product information</w:t>
            </w:r>
          </w:p>
        </w:tc>
        <w:tc>
          <w:tcPr>
            <w:tcW w:w="3697" w:type="dxa"/>
            <w:vAlign w:val="center"/>
          </w:tcPr>
          <w:p w14:paraId="73810588" w14:textId="39642F6A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37BE32E9" w14:textId="337C42AB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735663" w14:paraId="22C817A4" w14:textId="77777777">
        <w:tc>
          <w:tcPr>
            <w:tcW w:w="1268" w:type="dxa"/>
            <w:vAlign w:val="center"/>
          </w:tcPr>
          <w:p w14:paraId="4E60AF38" w14:textId="22B9A893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6E2EE82F" w14:textId="74D5280B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Update the picture of the product</w:t>
            </w:r>
          </w:p>
        </w:tc>
        <w:tc>
          <w:tcPr>
            <w:tcW w:w="3697" w:type="dxa"/>
            <w:vAlign w:val="center"/>
          </w:tcPr>
          <w:p w14:paraId="188E420C" w14:textId="43EB8360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24887A49" w14:textId="411657DD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735663" w14:paraId="2472F013" w14:textId="77777777">
        <w:tc>
          <w:tcPr>
            <w:tcW w:w="1268" w:type="dxa"/>
            <w:vAlign w:val="center"/>
          </w:tcPr>
          <w:p w14:paraId="13E2E24D" w14:textId="4784C61A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02105D72" w14:textId="306E17A5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 the categories</w:t>
            </w:r>
          </w:p>
        </w:tc>
        <w:tc>
          <w:tcPr>
            <w:tcW w:w="3697" w:type="dxa"/>
            <w:vAlign w:val="center"/>
          </w:tcPr>
          <w:p w14:paraId="48DD9E1A" w14:textId="2579923A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7907346B" w14:textId="1135868A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735663" w14:paraId="66087B2D" w14:textId="77777777">
        <w:tc>
          <w:tcPr>
            <w:tcW w:w="1268" w:type="dxa"/>
            <w:vAlign w:val="center"/>
          </w:tcPr>
          <w:p w14:paraId="2CB30670" w14:textId="4BB09DD9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6B0AD266" w14:textId="0A8DF348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detail of the category</w:t>
            </w:r>
          </w:p>
        </w:tc>
        <w:tc>
          <w:tcPr>
            <w:tcW w:w="3697" w:type="dxa"/>
            <w:vAlign w:val="center"/>
          </w:tcPr>
          <w:p w14:paraId="1936797C" w14:textId="7136B266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59DF4936" w14:textId="4D771A06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735663" w14:paraId="518023AC" w14:textId="77777777">
        <w:tc>
          <w:tcPr>
            <w:tcW w:w="1268" w:type="dxa"/>
            <w:vAlign w:val="center"/>
          </w:tcPr>
          <w:p w14:paraId="0D7C0079" w14:textId="51A475D5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11</w:t>
            </w:r>
          </w:p>
        </w:tc>
        <w:tc>
          <w:tcPr>
            <w:tcW w:w="3600" w:type="dxa"/>
            <w:vAlign w:val="center"/>
          </w:tcPr>
          <w:p w14:paraId="692AE311" w14:textId="02BAB893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coupon</w:t>
            </w:r>
          </w:p>
        </w:tc>
        <w:tc>
          <w:tcPr>
            <w:tcW w:w="3697" w:type="dxa"/>
            <w:vAlign w:val="center"/>
          </w:tcPr>
          <w:p w14:paraId="2D55FD76" w14:textId="37D0D96B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56E95C20" w14:textId="6D2E335D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735663" w14:paraId="16ABDD9B" w14:textId="77777777">
        <w:tc>
          <w:tcPr>
            <w:tcW w:w="1268" w:type="dxa"/>
            <w:vAlign w:val="center"/>
          </w:tcPr>
          <w:p w14:paraId="7E082F82" w14:textId="2D494AB7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2</w:t>
            </w:r>
          </w:p>
        </w:tc>
        <w:tc>
          <w:tcPr>
            <w:tcW w:w="3600" w:type="dxa"/>
            <w:vAlign w:val="center"/>
          </w:tcPr>
          <w:p w14:paraId="1B138298" w14:textId="50478158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coupon</w:t>
            </w:r>
          </w:p>
        </w:tc>
        <w:tc>
          <w:tcPr>
            <w:tcW w:w="3697" w:type="dxa"/>
            <w:vAlign w:val="center"/>
          </w:tcPr>
          <w:p w14:paraId="5685B824" w14:textId="2564F531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62F61C63" w14:textId="2075792A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735663" w14:paraId="555D0098" w14:textId="77777777">
        <w:tc>
          <w:tcPr>
            <w:tcW w:w="1268" w:type="dxa"/>
            <w:vAlign w:val="center"/>
          </w:tcPr>
          <w:p w14:paraId="087883F2" w14:textId="6FC41C41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3</w:t>
            </w:r>
          </w:p>
        </w:tc>
        <w:tc>
          <w:tcPr>
            <w:tcW w:w="3600" w:type="dxa"/>
            <w:vAlign w:val="center"/>
          </w:tcPr>
          <w:p w14:paraId="126A9AE9" w14:textId="6239F1AC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redeem card</w:t>
            </w:r>
          </w:p>
        </w:tc>
        <w:tc>
          <w:tcPr>
            <w:tcW w:w="3697" w:type="dxa"/>
            <w:vAlign w:val="center"/>
          </w:tcPr>
          <w:p w14:paraId="1EC58566" w14:textId="1E62AC39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1A9B5D75" w14:textId="55B5F5D5" w:rsidR="00735663" w:rsidRDefault="00735663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C866D6" w14:paraId="2AC2DCB1" w14:textId="77777777" w:rsidTr="00835890">
        <w:tc>
          <w:tcPr>
            <w:tcW w:w="9576" w:type="dxa"/>
            <w:gridSpan w:val="4"/>
            <w:vAlign w:val="center"/>
          </w:tcPr>
          <w:p w14:paraId="065CA216" w14:textId="1D7F6F64" w:rsidR="00C866D6" w:rsidRDefault="00C866D6" w:rsidP="0073566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Financial</w:t>
            </w:r>
            <w:r w:rsidRPr="00A51B15">
              <w:rPr>
                <w:rFonts w:eastAsia="SimSun"/>
                <w:b/>
                <w:lang w:eastAsia="zh-CN"/>
              </w:rPr>
              <w:t xml:space="preserve"> Manager</w:t>
            </w:r>
          </w:p>
        </w:tc>
      </w:tr>
      <w:tr w:rsidR="008E4B66" w14:paraId="76461317" w14:textId="77777777">
        <w:tc>
          <w:tcPr>
            <w:tcW w:w="1268" w:type="dxa"/>
            <w:vAlign w:val="center"/>
          </w:tcPr>
          <w:p w14:paraId="20418F5C" w14:textId="7429A1B1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0E25906B" w14:textId="7C2CF7A9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52222419" w14:textId="6426120B" w:rsidR="008E4B66" w:rsidRDefault="008E4B66" w:rsidP="008E4B66">
            <w:pPr>
              <w:spacing w:after="0" w:line="240" w:lineRule="auto"/>
              <w:jc w:val="center"/>
            </w:pPr>
            <w:r>
              <w:rPr>
                <w:b/>
              </w:rPr>
              <w:t>Permission</w:t>
            </w:r>
          </w:p>
        </w:tc>
        <w:tc>
          <w:tcPr>
            <w:tcW w:w="1011" w:type="dxa"/>
            <w:vAlign w:val="center"/>
          </w:tcPr>
          <w:p w14:paraId="02CFBB03" w14:textId="238F0F62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Results</w:t>
            </w:r>
          </w:p>
        </w:tc>
      </w:tr>
      <w:tr w:rsidR="008E4B66" w14:paraId="36C5851A" w14:textId="77777777">
        <w:tc>
          <w:tcPr>
            <w:tcW w:w="1268" w:type="dxa"/>
            <w:vAlign w:val="center"/>
          </w:tcPr>
          <w:p w14:paraId="204FBA7A" w14:textId="424DDED8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2DB1A134" w14:textId="406ADFCE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L</w:t>
            </w:r>
            <w:r>
              <w:rPr>
                <w:rFonts w:hint="eastAsia"/>
              </w:rPr>
              <w:t>og</w:t>
            </w:r>
            <w:r>
              <w:t xml:space="preserve"> I</w:t>
            </w:r>
            <w:r>
              <w:rPr>
                <w:rFonts w:hint="eastAsia"/>
              </w:rPr>
              <w:t>n</w:t>
            </w:r>
          </w:p>
        </w:tc>
        <w:tc>
          <w:tcPr>
            <w:tcW w:w="3697" w:type="dxa"/>
            <w:vAlign w:val="center"/>
          </w:tcPr>
          <w:p w14:paraId="12821B4A" w14:textId="372DC3BA" w:rsidR="008E4B66" w:rsidRDefault="008E4B66" w:rsidP="008E4B66">
            <w:pPr>
              <w:spacing w:after="0" w:line="240" w:lineRule="auto"/>
              <w:jc w:val="center"/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245D9FBB" w14:textId="554EB1B7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8E4B66" w14:paraId="25F50922" w14:textId="77777777">
        <w:tc>
          <w:tcPr>
            <w:tcW w:w="1268" w:type="dxa"/>
            <w:vAlign w:val="center"/>
          </w:tcPr>
          <w:p w14:paraId="2EFF9FCE" w14:textId="47048F33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1FA27FCC" w14:textId="14F66994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</w:t>
            </w:r>
            <w:r>
              <w:rPr>
                <w:rFonts w:eastAsia="SimSun"/>
                <w:lang w:eastAsia="zh-CN"/>
              </w:rPr>
              <w:t xml:space="preserve"> a staff</w:t>
            </w:r>
          </w:p>
        </w:tc>
        <w:tc>
          <w:tcPr>
            <w:tcW w:w="3697" w:type="dxa"/>
            <w:vAlign w:val="center"/>
          </w:tcPr>
          <w:p w14:paraId="380D8668" w14:textId="48697492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79EA20B0" w14:textId="5B8CF10C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8E4B66" w14:paraId="046C4FD0" w14:textId="77777777">
        <w:tc>
          <w:tcPr>
            <w:tcW w:w="1268" w:type="dxa"/>
            <w:vAlign w:val="center"/>
          </w:tcPr>
          <w:p w14:paraId="617CE91A" w14:textId="49084D59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1007845B" w14:textId="5E8C3010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information of the staff</w:t>
            </w:r>
          </w:p>
        </w:tc>
        <w:tc>
          <w:tcPr>
            <w:tcW w:w="3697" w:type="dxa"/>
            <w:vAlign w:val="center"/>
          </w:tcPr>
          <w:p w14:paraId="0B6D5ED8" w14:textId="5ED85AEB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7DDC3864" w14:textId="41686A5D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8E4B66" w14:paraId="381CAD10" w14:textId="77777777">
        <w:tc>
          <w:tcPr>
            <w:tcW w:w="1268" w:type="dxa"/>
            <w:vAlign w:val="center"/>
          </w:tcPr>
          <w:p w14:paraId="29EF6F3E" w14:textId="5DC53C1D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618B732A" w14:textId="72A00591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Cancel/Accept the order from customers</w:t>
            </w:r>
          </w:p>
        </w:tc>
        <w:tc>
          <w:tcPr>
            <w:tcW w:w="3697" w:type="dxa"/>
            <w:vAlign w:val="center"/>
          </w:tcPr>
          <w:p w14:paraId="3DCE03B3" w14:textId="72EC5EBB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2370C405" w14:textId="7847DBE6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8E4B66" w14:paraId="7938714D" w14:textId="77777777">
        <w:tc>
          <w:tcPr>
            <w:tcW w:w="1268" w:type="dxa"/>
            <w:vAlign w:val="center"/>
          </w:tcPr>
          <w:p w14:paraId="6C7DDC6C" w14:textId="77CC06AE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337E0E53" w14:textId="69294036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Finish the order</w:t>
            </w:r>
          </w:p>
        </w:tc>
        <w:tc>
          <w:tcPr>
            <w:tcW w:w="3697" w:type="dxa"/>
            <w:vAlign w:val="center"/>
          </w:tcPr>
          <w:p w14:paraId="05F85FFF" w14:textId="6B01F8B0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248764F3" w14:textId="58366CB8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8E4B66" w14:paraId="7756E80B" w14:textId="77777777">
        <w:tc>
          <w:tcPr>
            <w:tcW w:w="1268" w:type="dxa"/>
            <w:vAlign w:val="center"/>
          </w:tcPr>
          <w:p w14:paraId="24D1DC4F" w14:textId="3AF5B978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21FD95CC" w14:textId="7FD8F646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Add/Delete a product</w:t>
            </w:r>
          </w:p>
        </w:tc>
        <w:tc>
          <w:tcPr>
            <w:tcW w:w="3697" w:type="dxa"/>
            <w:vAlign w:val="center"/>
          </w:tcPr>
          <w:p w14:paraId="18687772" w14:textId="50BF94C6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7ABB1D10" w14:textId="07C56C84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8E4B66" w14:paraId="30213B91" w14:textId="77777777">
        <w:tc>
          <w:tcPr>
            <w:tcW w:w="1268" w:type="dxa"/>
            <w:vAlign w:val="center"/>
          </w:tcPr>
          <w:p w14:paraId="69BA939F" w14:textId="3BE0C118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35BE23BD" w14:textId="385C97F3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</w:t>
            </w:r>
            <w:r>
              <w:rPr>
                <w:rFonts w:eastAsia="SimSun"/>
                <w:lang w:eastAsia="zh-CN"/>
              </w:rPr>
              <w:t>odify the product information</w:t>
            </w:r>
          </w:p>
        </w:tc>
        <w:tc>
          <w:tcPr>
            <w:tcW w:w="3697" w:type="dxa"/>
            <w:vAlign w:val="center"/>
          </w:tcPr>
          <w:p w14:paraId="5A6DCF7E" w14:textId="0CADB4DF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41BDF9B4" w14:textId="11FD2AE9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8E4B66" w14:paraId="54D9A705" w14:textId="77777777">
        <w:tc>
          <w:tcPr>
            <w:tcW w:w="1268" w:type="dxa"/>
            <w:vAlign w:val="center"/>
          </w:tcPr>
          <w:p w14:paraId="014A4D07" w14:textId="3863D81B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1A79BCC5" w14:textId="696644C5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Update the picture of the product</w:t>
            </w:r>
          </w:p>
        </w:tc>
        <w:tc>
          <w:tcPr>
            <w:tcW w:w="3697" w:type="dxa"/>
            <w:vAlign w:val="center"/>
          </w:tcPr>
          <w:p w14:paraId="4B4B8006" w14:textId="50D47001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2A7B3CD6" w14:textId="43E04E82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8E4B66" w14:paraId="0C304D84" w14:textId="77777777">
        <w:tc>
          <w:tcPr>
            <w:tcW w:w="1268" w:type="dxa"/>
            <w:vAlign w:val="center"/>
          </w:tcPr>
          <w:p w14:paraId="62BD4FDC" w14:textId="0F30BC87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13AD9D31" w14:textId="5BBD3EB7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 the categories</w:t>
            </w:r>
          </w:p>
        </w:tc>
        <w:tc>
          <w:tcPr>
            <w:tcW w:w="3697" w:type="dxa"/>
            <w:vAlign w:val="center"/>
          </w:tcPr>
          <w:p w14:paraId="0674145B" w14:textId="3C99B1EC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2E3D9956" w14:textId="733DDA2D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8E4B66" w14:paraId="5615A96C" w14:textId="77777777">
        <w:tc>
          <w:tcPr>
            <w:tcW w:w="1268" w:type="dxa"/>
            <w:vAlign w:val="center"/>
          </w:tcPr>
          <w:p w14:paraId="7D599C37" w14:textId="26E7D38E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71CAF379" w14:textId="26ABB4F2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detail of the category</w:t>
            </w:r>
          </w:p>
        </w:tc>
        <w:tc>
          <w:tcPr>
            <w:tcW w:w="3697" w:type="dxa"/>
            <w:vAlign w:val="center"/>
          </w:tcPr>
          <w:p w14:paraId="11EB4ECA" w14:textId="3E5AE1DA" w:rsidR="008E4B66" w:rsidRDefault="008E4B66" w:rsidP="008E4B66">
            <w:pPr>
              <w:spacing w:after="0" w:line="240" w:lineRule="auto"/>
              <w:jc w:val="center"/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0B3A492B" w14:textId="307CD7E2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8E4B66" w14:paraId="516C6E5E" w14:textId="77777777">
        <w:tc>
          <w:tcPr>
            <w:tcW w:w="1268" w:type="dxa"/>
            <w:vAlign w:val="center"/>
          </w:tcPr>
          <w:p w14:paraId="2BCEB60D" w14:textId="4072D903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342AE3E5" w14:textId="10FC0EC0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coupon</w:t>
            </w:r>
          </w:p>
        </w:tc>
        <w:tc>
          <w:tcPr>
            <w:tcW w:w="3697" w:type="dxa"/>
            <w:vAlign w:val="center"/>
          </w:tcPr>
          <w:p w14:paraId="6C75937E" w14:textId="1B7412A4" w:rsidR="008E4B66" w:rsidRDefault="008E4B66" w:rsidP="008E4B66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75A837AA" w14:textId="010002BC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8E4B66" w14:paraId="21162FAD" w14:textId="77777777">
        <w:tc>
          <w:tcPr>
            <w:tcW w:w="1268" w:type="dxa"/>
            <w:vAlign w:val="center"/>
          </w:tcPr>
          <w:p w14:paraId="585A73B2" w14:textId="7875A156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2</w:t>
            </w:r>
          </w:p>
        </w:tc>
        <w:tc>
          <w:tcPr>
            <w:tcW w:w="3600" w:type="dxa"/>
            <w:vAlign w:val="center"/>
          </w:tcPr>
          <w:p w14:paraId="21155C7E" w14:textId="53BB658A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coupon</w:t>
            </w:r>
          </w:p>
        </w:tc>
        <w:tc>
          <w:tcPr>
            <w:tcW w:w="3697" w:type="dxa"/>
            <w:vAlign w:val="center"/>
          </w:tcPr>
          <w:p w14:paraId="4B8A05AB" w14:textId="2F3384E1" w:rsidR="008E4B66" w:rsidRDefault="008E4B66" w:rsidP="008E4B66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09085E4C" w14:textId="65A71CE6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8E4B66" w14:paraId="7077FC95" w14:textId="77777777">
        <w:tc>
          <w:tcPr>
            <w:tcW w:w="1268" w:type="dxa"/>
            <w:vAlign w:val="center"/>
          </w:tcPr>
          <w:p w14:paraId="7C30A612" w14:textId="570C98AB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3</w:t>
            </w:r>
          </w:p>
        </w:tc>
        <w:tc>
          <w:tcPr>
            <w:tcW w:w="3600" w:type="dxa"/>
            <w:vAlign w:val="center"/>
          </w:tcPr>
          <w:p w14:paraId="71600B9A" w14:textId="1949AE4B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redeem card</w:t>
            </w:r>
          </w:p>
        </w:tc>
        <w:tc>
          <w:tcPr>
            <w:tcW w:w="3697" w:type="dxa"/>
            <w:vAlign w:val="center"/>
          </w:tcPr>
          <w:p w14:paraId="0CAA17F2" w14:textId="747AFE79" w:rsidR="008E4B66" w:rsidRDefault="008E4B66" w:rsidP="008E4B66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Allow</w:t>
            </w:r>
            <w:r w:rsidR="00B2329E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74656246" w14:textId="1223A062" w:rsidR="008E4B66" w:rsidRDefault="008E4B66" w:rsidP="008E4B66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F33391" w14:paraId="61FB378F" w14:textId="77777777" w:rsidTr="006F62AC">
        <w:tc>
          <w:tcPr>
            <w:tcW w:w="9576" w:type="dxa"/>
            <w:gridSpan w:val="4"/>
            <w:vAlign w:val="center"/>
          </w:tcPr>
          <w:p w14:paraId="022F0C65" w14:textId="4A223F3F" w:rsidR="00F33391" w:rsidRDefault="00F33391" w:rsidP="00F33391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Cook</w:t>
            </w:r>
          </w:p>
        </w:tc>
      </w:tr>
      <w:tr w:rsidR="00305AC9" w14:paraId="3610CD0A" w14:textId="77777777">
        <w:tc>
          <w:tcPr>
            <w:tcW w:w="1268" w:type="dxa"/>
            <w:vAlign w:val="center"/>
          </w:tcPr>
          <w:p w14:paraId="43579738" w14:textId="122537B0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1251119E" w14:textId="38D6060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4B1D9ECF" w14:textId="05B1D8AB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011" w:type="dxa"/>
            <w:vAlign w:val="center"/>
          </w:tcPr>
          <w:p w14:paraId="4A623ED2" w14:textId="12D1CC59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Results</w:t>
            </w:r>
          </w:p>
        </w:tc>
      </w:tr>
      <w:tr w:rsidR="00305AC9" w14:paraId="311CBB5C" w14:textId="77777777">
        <w:tc>
          <w:tcPr>
            <w:tcW w:w="1268" w:type="dxa"/>
            <w:vAlign w:val="center"/>
          </w:tcPr>
          <w:p w14:paraId="7E9A0CE6" w14:textId="15993CF7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76EDC91D" w14:textId="32C47FE9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L</w:t>
            </w:r>
            <w:r>
              <w:rPr>
                <w:rFonts w:hint="eastAsia"/>
              </w:rPr>
              <w:t>og</w:t>
            </w:r>
            <w:r>
              <w:t xml:space="preserve"> I</w:t>
            </w:r>
            <w:r>
              <w:rPr>
                <w:rFonts w:hint="eastAsia"/>
              </w:rPr>
              <w:t>n</w:t>
            </w:r>
          </w:p>
        </w:tc>
        <w:tc>
          <w:tcPr>
            <w:tcW w:w="3697" w:type="dxa"/>
            <w:vAlign w:val="center"/>
          </w:tcPr>
          <w:p w14:paraId="1B495D97" w14:textId="59D8EF61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68982DAA" w14:textId="406E7F4C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305AC9" w14:paraId="069C1173" w14:textId="77777777">
        <w:tc>
          <w:tcPr>
            <w:tcW w:w="1268" w:type="dxa"/>
            <w:vAlign w:val="center"/>
          </w:tcPr>
          <w:p w14:paraId="1482BED6" w14:textId="6A166AB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76DFD64E" w14:textId="7908BBBA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</w:t>
            </w:r>
            <w:r>
              <w:rPr>
                <w:rFonts w:eastAsia="SimSun"/>
                <w:lang w:eastAsia="zh-CN"/>
              </w:rPr>
              <w:t xml:space="preserve"> a staff</w:t>
            </w:r>
          </w:p>
        </w:tc>
        <w:tc>
          <w:tcPr>
            <w:tcW w:w="3697" w:type="dxa"/>
            <w:vAlign w:val="center"/>
          </w:tcPr>
          <w:p w14:paraId="042D61E1" w14:textId="5F16D930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5C10ABCF" w14:textId="0A96E1C7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305AC9" w14:paraId="731190CC" w14:textId="77777777">
        <w:tc>
          <w:tcPr>
            <w:tcW w:w="1268" w:type="dxa"/>
            <w:vAlign w:val="center"/>
          </w:tcPr>
          <w:p w14:paraId="074572A5" w14:textId="596052E1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0E4BDA6B" w14:textId="5F58556E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information of the staff</w:t>
            </w:r>
          </w:p>
        </w:tc>
        <w:tc>
          <w:tcPr>
            <w:tcW w:w="3697" w:type="dxa"/>
            <w:vAlign w:val="center"/>
          </w:tcPr>
          <w:p w14:paraId="0F06F060" w14:textId="5AD2590A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18403A84" w14:textId="52AECD0B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305AC9" w14:paraId="7D8389D8" w14:textId="77777777">
        <w:tc>
          <w:tcPr>
            <w:tcW w:w="1268" w:type="dxa"/>
            <w:vAlign w:val="center"/>
          </w:tcPr>
          <w:p w14:paraId="193D7972" w14:textId="16FCF4DE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6668D8C9" w14:textId="014AA24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Cancel/Accept the order from customers</w:t>
            </w:r>
          </w:p>
        </w:tc>
        <w:tc>
          <w:tcPr>
            <w:tcW w:w="3697" w:type="dxa"/>
            <w:vAlign w:val="center"/>
          </w:tcPr>
          <w:p w14:paraId="5F519712" w14:textId="5DBCF17F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581D77A3" w14:textId="5D1AAD08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305AC9" w14:paraId="30F17727" w14:textId="77777777">
        <w:tc>
          <w:tcPr>
            <w:tcW w:w="1268" w:type="dxa"/>
            <w:vAlign w:val="center"/>
          </w:tcPr>
          <w:p w14:paraId="20E85B90" w14:textId="636D045A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0D0D71FE" w14:textId="684CDD30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Finish the order</w:t>
            </w:r>
          </w:p>
        </w:tc>
        <w:tc>
          <w:tcPr>
            <w:tcW w:w="3697" w:type="dxa"/>
            <w:vAlign w:val="center"/>
          </w:tcPr>
          <w:p w14:paraId="57DAC61C" w14:textId="0C52AE39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Allow</w:t>
            </w:r>
            <w:r w:rsidR="00B2329E">
              <w:t>ed</w:t>
            </w:r>
          </w:p>
        </w:tc>
        <w:tc>
          <w:tcPr>
            <w:tcW w:w="1011" w:type="dxa"/>
            <w:vAlign w:val="center"/>
          </w:tcPr>
          <w:p w14:paraId="7EEEF9C8" w14:textId="775AB63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305AC9" w14:paraId="728FA290" w14:textId="77777777">
        <w:tc>
          <w:tcPr>
            <w:tcW w:w="1268" w:type="dxa"/>
            <w:vAlign w:val="center"/>
          </w:tcPr>
          <w:p w14:paraId="7F3BA203" w14:textId="6E0D3AC3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2DC35084" w14:textId="0C944281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Add/Delete a product</w:t>
            </w:r>
          </w:p>
        </w:tc>
        <w:tc>
          <w:tcPr>
            <w:tcW w:w="3697" w:type="dxa"/>
            <w:vAlign w:val="center"/>
          </w:tcPr>
          <w:p w14:paraId="38F4A282" w14:textId="2EC8057D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1C0B24CE" w14:textId="4A874FD8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305AC9" w14:paraId="178E4C19" w14:textId="77777777">
        <w:tc>
          <w:tcPr>
            <w:tcW w:w="1268" w:type="dxa"/>
            <w:vAlign w:val="center"/>
          </w:tcPr>
          <w:p w14:paraId="5B4D1444" w14:textId="440EFD97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370F488C" w14:textId="0E2367D2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</w:t>
            </w:r>
            <w:r>
              <w:rPr>
                <w:rFonts w:eastAsia="SimSun"/>
                <w:lang w:eastAsia="zh-CN"/>
              </w:rPr>
              <w:t>odify the product information</w:t>
            </w:r>
          </w:p>
        </w:tc>
        <w:tc>
          <w:tcPr>
            <w:tcW w:w="3697" w:type="dxa"/>
            <w:vAlign w:val="center"/>
          </w:tcPr>
          <w:p w14:paraId="605F0683" w14:textId="7F528E38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3889BFC2" w14:textId="1D26FD9F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305AC9" w14:paraId="74DD22B1" w14:textId="77777777">
        <w:tc>
          <w:tcPr>
            <w:tcW w:w="1268" w:type="dxa"/>
            <w:vAlign w:val="center"/>
          </w:tcPr>
          <w:p w14:paraId="60B75AEA" w14:textId="7BDC793A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75279C78" w14:textId="54239650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Update the picture of the product</w:t>
            </w:r>
          </w:p>
        </w:tc>
        <w:tc>
          <w:tcPr>
            <w:tcW w:w="3697" w:type="dxa"/>
            <w:vAlign w:val="center"/>
          </w:tcPr>
          <w:p w14:paraId="0BAAA327" w14:textId="744A58CC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2C41D6E0" w14:textId="633D6CDD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305AC9" w14:paraId="0DB0B9C1" w14:textId="77777777">
        <w:tc>
          <w:tcPr>
            <w:tcW w:w="1268" w:type="dxa"/>
            <w:vAlign w:val="center"/>
          </w:tcPr>
          <w:p w14:paraId="0C4FDE51" w14:textId="468643B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9</w:t>
            </w:r>
          </w:p>
        </w:tc>
        <w:tc>
          <w:tcPr>
            <w:tcW w:w="3600" w:type="dxa"/>
            <w:vAlign w:val="center"/>
          </w:tcPr>
          <w:p w14:paraId="6F1084FE" w14:textId="27E0666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Add/Delete the categories</w:t>
            </w:r>
          </w:p>
        </w:tc>
        <w:tc>
          <w:tcPr>
            <w:tcW w:w="3697" w:type="dxa"/>
            <w:vAlign w:val="center"/>
          </w:tcPr>
          <w:p w14:paraId="67CAED9F" w14:textId="66C52341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6F0AD595" w14:textId="33E66A67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PASS</w:t>
            </w:r>
          </w:p>
        </w:tc>
      </w:tr>
      <w:tr w:rsidR="00305AC9" w14:paraId="7AF906B0" w14:textId="77777777">
        <w:tc>
          <w:tcPr>
            <w:tcW w:w="1268" w:type="dxa"/>
            <w:vAlign w:val="center"/>
          </w:tcPr>
          <w:p w14:paraId="1F22F1EB" w14:textId="298CB993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1AA799CB" w14:textId="16B8132C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detail of the category</w:t>
            </w:r>
          </w:p>
        </w:tc>
        <w:tc>
          <w:tcPr>
            <w:tcW w:w="3697" w:type="dxa"/>
            <w:vAlign w:val="center"/>
          </w:tcPr>
          <w:p w14:paraId="2AC3B6EC" w14:textId="2EC43F80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314D3BB9" w14:textId="39C4D409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305AC9" w14:paraId="34FDA2C8" w14:textId="77777777">
        <w:tc>
          <w:tcPr>
            <w:tcW w:w="1268" w:type="dxa"/>
            <w:vAlign w:val="center"/>
          </w:tcPr>
          <w:p w14:paraId="23DEBBDD" w14:textId="4F07427F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32D9CAE1" w14:textId="648EEB2F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coupon</w:t>
            </w:r>
          </w:p>
        </w:tc>
        <w:tc>
          <w:tcPr>
            <w:tcW w:w="3697" w:type="dxa"/>
            <w:vAlign w:val="center"/>
          </w:tcPr>
          <w:p w14:paraId="6848D90D" w14:textId="0354C6FF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4DBBB438" w14:textId="35C2CDF8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305AC9" w14:paraId="3B76ED0C" w14:textId="77777777">
        <w:tc>
          <w:tcPr>
            <w:tcW w:w="1268" w:type="dxa"/>
            <w:vAlign w:val="center"/>
          </w:tcPr>
          <w:p w14:paraId="58DCC454" w14:textId="0D6470A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2</w:t>
            </w:r>
          </w:p>
        </w:tc>
        <w:tc>
          <w:tcPr>
            <w:tcW w:w="3600" w:type="dxa"/>
            <w:vAlign w:val="center"/>
          </w:tcPr>
          <w:p w14:paraId="2864ABA0" w14:textId="614243B4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Modify the coupon</w:t>
            </w:r>
          </w:p>
        </w:tc>
        <w:tc>
          <w:tcPr>
            <w:tcW w:w="3697" w:type="dxa"/>
            <w:vAlign w:val="center"/>
          </w:tcPr>
          <w:p w14:paraId="3918DC30" w14:textId="5620DFCE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09C3E6B9" w14:textId="2AD80304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305AC9" w14:paraId="1666F4C1" w14:textId="77777777">
        <w:tc>
          <w:tcPr>
            <w:tcW w:w="1268" w:type="dxa"/>
            <w:vAlign w:val="center"/>
          </w:tcPr>
          <w:p w14:paraId="614205CA" w14:textId="3BF87E4E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3</w:t>
            </w:r>
          </w:p>
        </w:tc>
        <w:tc>
          <w:tcPr>
            <w:tcW w:w="3600" w:type="dxa"/>
            <w:vAlign w:val="center"/>
          </w:tcPr>
          <w:p w14:paraId="3CE4FC10" w14:textId="4712459C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Add/Delete the </w:t>
            </w:r>
            <w:r>
              <w:rPr>
                <w:rFonts w:eastAsia="SimSun"/>
                <w:lang w:eastAsia="zh-CN"/>
              </w:rPr>
              <w:t>redeem card</w:t>
            </w:r>
          </w:p>
        </w:tc>
        <w:tc>
          <w:tcPr>
            <w:tcW w:w="3697" w:type="dxa"/>
            <w:vAlign w:val="center"/>
          </w:tcPr>
          <w:p w14:paraId="37A6B7F2" w14:textId="1123313F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t>Not allowed</w:t>
            </w:r>
          </w:p>
        </w:tc>
        <w:tc>
          <w:tcPr>
            <w:tcW w:w="1011" w:type="dxa"/>
            <w:vAlign w:val="center"/>
          </w:tcPr>
          <w:p w14:paraId="11EB995B" w14:textId="1E3166A0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305AC9" w14:paraId="2719711F" w14:textId="77777777">
        <w:tc>
          <w:tcPr>
            <w:tcW w:w="9576" w:type="dxa"/>
            <w:gridSpan w:val="4"/>
            <w:vAlign w:val="center"/>
          </w:tcPr>
          <w:p w14:paraId="7CFA3D95" w14:textId="3FDB4A65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b/>
              </w:rPr>
              <w:t>User</w:t>
            </w:r>
          </w:p>
        </w:tc>
      </w:tr>
      <w:tr w:rsidR="00305AC9" w14:paraId="73A8CEF2" w14:textId="77777777">
        <w:tc>
          <w:tcPr>
            <w:tcW w:w="1268" w:type="dxa"/>
            <w:vAlign w:val="center"/>
          </w:tcPr>
          <w:p w14:paraId="16156CA2" w14:textId="77777777" w:rsidR="00305AC9" w:rsidRDefault="00305AC9" w:rsidP="00305A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3600" w:type="dxa"/>
            <w:vAlign w:val="center"/>
          </w:tcPr>
          <w:p w14:paraId="4EF5496F" w14:textId="77777777" w:rsidR="00305AC9" w:rsidRDefault="00305AC9" w:rsidP="00305A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697" w:type="dxa"/>
            <w:vAlign w:val="center"/>
          </w:tcPr>
          <w:p w14:paraId="330F0536" w14:textId="77777777" w:rsidR="00305AC9" w:rsidRDefault="00305AC9" w:rsidP="00305A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011" w:type="dxa"/>
            <w:vAlign w:val="center"/>
          </w:tcPr>
          <w:p w14:paraId="6247B2F2" w14:textId="77777777" w:rsidR="00305AC9" w:rsidRDefault="00305AC9" w:rsidP="00305A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305AC9" w14:paraId="566E561A" w14:textId="77777777">
        <w:tc>
          <w:tcPr>
            <w:tcW w:w="1268" w:type="dxa"/>
            <w:vAlign w:val="center"/>
          </w:tcPr>
          <w:p w14:paraId="2E17FC5F" w14:textId="77777777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vAlign w:val="center"/>
          </w:tcPr>
          <w:p w14:paraId="6939960F" w14:textId="742BFB1D" w:rsidR="00305AC9" w:rsidRDefault="00305AC9" w:rsidP="00305AC9">
            <w:pPr>
              <w:spacing w:after="0" w:line="240" w:lineRule="auto"/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  <w:r>
              <w:t xml:space="preserve"> In</w:t>
            </w:r>
          </w:p>
        </w:tc>
        <w:tc>
          <w:tcPr>
            <w:tcW w:w="3697" w:type="dxa"/>
            <w:vAlign w:val="center"/>
          </w:tcPr>
          <w:p w14:paraId="613EBD93" w14:textId="68C534C5" w:rsidR="00305AC9" w:rsidRDefault="00305AC9" w:rsidP="00305AC9">
            <w:pPr>
              <w:spacing w:after="0" w:line="240" w:lineRule="auto"/>
              <w:jc w:val="center"/>
            </w:pPr>
            <w:r>
              <w:t>Allow</w:t>
            </w:r>
            <w:r w:rsidR="003F3763">
              <w:t>ed</w:t>
            </w:r>
          </w:p>
        </w:tc>
        <w:tc>
          <w:tcPr>
            <w:tcW w:w="1011" w:type="dxa"/>
            <w:vAlign w:val="center"/>
          </w:tcPr>
          <w:p w14:paraId="3EFBA178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780F7820" w14:textId="77777777">
        <w:tc>
          <w:tcPr>
            <w:tcW w:w="1268" w:type="dxa"/>
            <w:vAlign w:val="center"/>
          </w:tcPr>
          <w:p w14:paraId="61EA17A8" w14:textId="77777777" w:rsidR="00305AC9" w:rsidRDefault="00305AC9" w:rsidP="00305AC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6C9A7DAB" w14:textId="788B01C0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ign Up</w:t>
            </w:r>
          </w:p>
        </w:tc>
        <w:tc>
          <w:tcPr>
            <w:tcW w:w="3697" w:type="dxa"/>
            <w:vAlign w:val="center"/>
          </w:tcPr>
          <w:p w14:paraId="7DD3E9B3" w14:textId="6CBA5D16" w:rsidR="00305AC9" w:rsidRDefault="00305AC9" w:rsidP="00305AC9">
            <w:pPr>
              <w:spacing w:after="0" w:line="240" w:lineRule="auto"/>
              <w:jc w:val="center"/>
            </w:pPr>
            <w:r>
              <w:t>Allow</w:t>
            </w:r>
            <w:r w:rsidR="003F3763">
              <w:t>ed</w:t>
            </w:r>
          </w:p>
        </w:tc>
        <w:tc>
          <w:tcPr>
            <w:tcW w:w="1011" w:type="dxa"/>
            <w:vAlign w:val="center"/>
          </w:tcPr>
          <w:p w14:paraId="45B97D7A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175983BB" w14:textId="77777777">
        <w:tc>
          <w:tcPr>
            <w:tcW w:w="1268" w:type="dxa"/>
            <w:vAlign w:val="center"/>
          </w:tcPr>
          <w:p w14:paraId="0480566B" w14:textId="77777777" w:rsidR="00305AC9" w:rsidRDefault="00305AC9" w:rsidP="00305AC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4A8004D6" w14:textId="2ED06FBC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Add/Delete</w:t>
            </w:r>
            <w:r>
              <w:rPr>
                <w:rFonts w:eastAsia="SimSun"/>
                <w:lang w:eastAsia="zh-CN"/>
              </w:rPr>
              <w:t xml:space="preserve"> the product in the cart</w:t>
            </w:r>
          </w:p>
        </w:tc>
        <w:tc>
          <w:tcPr>
            <w:tcW w:w="3697" w:type="dxa"/>
            <w:vAlign w:val="center"/>
          </w:tcPr>
          <w:p w14:paraId="2C4667E6" w14:textId="2F16A105" w:rsidR="00305AC9" w:rsidRDefault="00305AC9" w:rsidP="00305AC9">
            <w:pPr>
              <w:spacing w:after="0" w:line="240" w:lineRule="auto"/>
              <w:jc w:val="center"/>
            </w:pPr>
            <w:r>
              <w:t>Allow</w:t>
            </w:r>
            <w:r w:rsidR="003F3763">
              <w:t>ed</w:t>
            </w:r>
          </w:p>
        </w:tc>
        <w:tc>
          <w:tcPr>
            <w:tcW w:w="1011" w:type="dxa"/>
            <w:vAlign w:val="center"/>
          </w:tcPr>
          <w:p w14:paraId="240CBA73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6680FA17" w14:textId="77777777">
        <w:tc>
          <w:tcPr>
            <w:tcW w:w="1268" w:type="dxa"/>
            <w:vAlign w:val="center"/>
          </w:tcPr>
          <w:p w14:paraId="601F4804" w14:textId="77777777" w:rsidR="00305AC9" w:rsidRDefault="00305AC9" w:rsidP="00305AC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2B1AAC4D" w14:textId="00C5AFF0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Change the amount of the product in the cart</w:t>
            </w:r>
          </w:p>
        </w:tc>
        <w:tc>
          <w:tcPr>
            <w:tcW w:w="3697" w:type="dxa"/>
            <w:vAlign w:val="center"/>
          </w:tcPr>
          <w:p w14:paraId="3950E090" w14:textId="32F21575" w:rsidR="00305AC9" w:rsidRDefault="00305AC9" w:rsidP="00305AC9">
            <w:pPr>
              <w:spacing w:after="0" w:line="240" w:lineRule="auto"/>
              <w:jc w:val="center"/>
            </w:pPr>
            <w:r>
              <w:t>Allow</w:t>
            </w:r>
            <w:r w:rsidR="003F3763">
              <w:t>ed</w:t>
            </w:r>
          </w:p>
        </w:tc>
        <w:tc>
          <w:tcPr>
            <w:tcW w:w="1011" w:type="dxa"/>
            <w:vAlign w:val="center"/>
          </w:tcPr>
          <w:p w14:paraId="6EC3BEF0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0C6E25DB" w14:textId="77777777">
        <w:tc>
          <w:tcPr>
            <w:tcW w:w="1268" w:type="dxa"/>
            <w:vAlign w:val="center"/>
          </w:tcPr>
          <w:p w14:paraId="7D073CC3" w14:textId="77777777" w:rsidR="00305AC9" w:rsidRDefault="00305AC9" w:rsidP="00305AC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19B30113" w14:textId="555F3E93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Place orders</w:t>
            </w:r>
          </w:p>
        </w:tc>
        <w:tc>
          <w:tcPr>
            <w:tcW w:w="3697" w:type="dxa"/>
            <w:vAlign w:val="center"/>
          </w:tcPr>
          <w:p w14:paraId="033CEFAD" w14:textId="5888C393" w:rsidR="00305AC9" w:rsidRDefault="00305AC9" w:rsidP="00305AC9">
            <w:pPr>
              <w:spacing w:after="0" w:line="240" w:lineRule="auto"/>
              <w:jc w:val="center"/>
            </w:pPr>
            <w:r>
              <w:t>Allow</w:t>
            </w:r>
            <w:r w:rsidR="003F3763">
              <w:t>ed</w:t>
            </w:r>
          </w:p>
        </w:tc>
        <w:tc>
          <w:tcPr>
            <w:tcW w:w="1011" w:type="dxa"/>
            <w:vAlign w:val="center"/>
          </w:tcPr>
          <w:p w14:paraId="53C3750C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140AF8D7" w14:textId="77777777">
        <w:trPr>
          <w:trHeight w:val="307"/>
        </w:trPr>
        <w:tc>
          <w:tcPr>
            <w:tcW w:w="1268" w:type="dxa"/>
            <w:vAlign w:val="center"/>
          </w:tcPr>
          <w:p w14:paraId="78AEFA87" w14:textId="77777777" w:rsidR="00305AC9" w:rsidRDefault="00305AC9" w:rsidP="00305AC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6BCE012E" w14:textId="3F78FE67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Modify personal information</w:t>
            </w:r>
          </w:p>
        </w:tc>
        <w:tc>
          <w:tcPr>
            <w:tcW w:w="3697" w:type="dxa"/>
            <w:vAlign w:val="center"/>
          </w:tcPr>
          <w:p w14:paraId="59103087" w14:textId="20400901" w:rsidR="00305AC9" w:rsidRDefault="00305AC9" w:rsidP="00305AC9">
            <w:pPr>
              <w:spacing w:after="0" w:line="240" w:lineRule="auto"/>
              <w:jc w:val="center"/>
            </w:pPr>
            <w:r>
              <w:t>Allow</w:t>
            </w:r>
            <w:r w:rsidR="003F3763">
              <w:t>ed</w:t>
            </w:r>
          </w:p>
        </w:tc>
        <w:tc>
          <w:tcPr>
            <w:tcW w:w="1011" w:type="dxa"/>
            <w:vAlign w:val="center"/>
          </w:tcPr>
          <w:p w14:paraId="5D229DC2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107CD599" w14:textId="77777777">
        <w:tc>
          <w:tcPr>
            <w:tcW w:w="1268" w:type="dxa"/>
            <w:vAlign w:val="center"/>
          </w:tcPr>
          <w:p w14:paraId="03F91006" w14:textId="77777777" w:rsidR="00305AC9" w:rsidRDefault="00305AC9" w:rsidP="00305AC9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04E86756" w14:textId="50E6FD99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Modify the password of the personal account</w:t>
            </w:r>
          </w:p>
        </w:tc>
        <w:tc>
          <w:tcPr>
            <w:tcW w:w="3697" w:type="dxa"/>
            <w:vAlign w:val="center"/>
          </w:tcPr>
          <w:p w14:paraId="62D107B6" w14:textId="279AE889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="SimSun" w:hint="eastAsia"/>
                <w:lang w:eastAsia="zh-CN"/>
              </w:rPr>
              <w:t>Allow</w:t>
            </w:r>
            <w:r w:rsidR="003F3763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0821B72C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3D832359" w14:textId="77777777">
        <w:tc>
          <w:tcPr>
            <w:tcW w:w="1268" w:type="dxa"/>
            <w:vAlign w:val="center"/>
          </w:tcPr>
          <w:p w14:paraId="201B146B" w14:textId="77777777" w:rsidR="00305AC9" w:rsidRDefault="00305AC9" w:rsidP="00305AC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14:paraId="49EB0B70" w14:textId="1A0AD70B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>Change the avatar</w:t>
            </w:r>
          </w:p>
        </w:tc>
        <w:tc>
          <w:tcPr>
            <w:tcW w:w="3697" w:type="dxa"/>
            <w:vAlign w:val="center"/>
          </w:tcPr>
          <w:p w14:paraId="592294DD" w14:textId="786A5927" w:rsidR="00305AC9" w:rsidRDefault="00305AC9" w:rsidP="00305AC9">
            <w:pPr>
              <w:spacing w:after="0" w:line="240" w:lineRule="auto"/>
              <w:jc w:val="center"/>
            </w:pPr>
            <w:r>
              <w:t>Allow</w:t>
            </w:r>
            <w:r w:rsidR="003F3763">
              <w:t>ed</w:t>
            </w:r>
          </w:p>
        </w:tc>
        <w:tc>
          <w:tcPr>
            <w:tcW w:w="1011" w:type="dxa"/>
            <w:vAlign w:val="center"/>
          </w:tcPr>
          <w:p w14:paraId="1EB5BF93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0B53C243" w14:textId="77777777">
        <w:tc>
          <w:tcPr>
            <w:tcW w:w="1268" w:type="dxa"/>
            <w:vAlign w:val="center"/>
          </w:tcPr>
          <w:p w14:paraId="6AEFE8F8" w14:textId="77777777" w:rsidR="00305AC9" w:rsidRDefault="00305AC9" w:rsidP="00305AC9">
            <w:pPr>
              <w:spacing w:after="0"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3600" w:type="dxa"/>
            <w:vAlign w:val="center"/>
          </w:tcPr>
          <w:p w14:paraId="10C9518E" w14:textId="6FAEB643" w:rsidR="00305AC9" w:rsidRDefault="00305AC9" w:rsidP="00305AC9">
            <w:pPr>
              <w:spacing w:after="0" w:line="240" w:lineRule="auto"/>
              <w:jc w:val="center"/>
            </w:pPr>
            <w:r>
              <w:rPr>
                <w:rFonts w:eastAsia="SimSun"/>
                <w:lang w:eastAsia="zh-CN"/>
              </w:rPr>
              <w:t xml:space="preserve">Use a redeem card to </w:t>
            </w:r>
            <w:r w:rsidRPr="00D9175C">
              <w:rPr>
                <w:rFonts w:eastAsia="SimSun"/>
                <w:lang w:eastAsia="zh-CN"/>
              </w:rPr>
              <w:t>deposit</w:t>
            </w:r>
            <w:r>
              <w:rPr>
                <w:rFonts w:eastAsia="SimSun"/>
                <w:lang w:eastAsia="zh-CN"/>
              </w:rPr>
              <w:t xml:space="preserve"> the account</w:t>
            </w:r>
          </w:p>
        </w:tc>
        <w:tc>
          <w:tcPr>
            <w:tcW w:w="3697" w:type="dxa"/>
            <w:vAlign w:val="center"/>
          </w:tcPr>
          <w:p w14:paraId="164A77F3" w14:textId="304D08E2" w:rsidR="00305AC9" w:rsidRDefault="00305AC9" w:rsidP="00305AC9">
            <w:pPr>
              <w:spacing w:after="0" w:line="240" w:lineRule="auto"/>
              <w:jc w:val="center"/>
            </w:pPr>
            <w:r>
              <w:t>Allow</w:t>
            </w:r>
            <w:r w:rsidR="003F3763">
              <w:t>ed</w:t>
            </w:r>
          </w:p>
        </w:tc>
        <w:tc>
          <w:tcPr>
            <w:tcW w:w="1011" w:type="dxa"/>
            <w:vAlign w:val="center"/>
          </w:tcPr>
          <w:p w14:paraId="41E86411" w14:textId="77777777" w:rsidR="00305AC9" w:rsidRDefault="00305AC9" w:rsidP="00305AC9">
            <w:pPr>
              <w:spacing w:after="0" w:line="240" w:lineRule="auto"/>
              <w:jc w:val="center"/>
            </w:pPr>
            <w:r>
              <w:t>PASS</w:t>
            </w:r>
          </w:p>
        </w:tc>
      </w:tr>
      <w:tr w:rsidR="00305AC9" w14:paraId="6522DA6A" w14:textId="77777777">
        <w:tc>
          <w:tcPr>
            <w:tcW w:w="1268" w:type="dxa"/>
            <w:vAlign w:val="center"/>
          </w:tcPr>
          <w:p w14:paraId="27502EE7" w14:textId="77777777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10</w:t>
            </w:r>
          </w:p>
        </w:tc>
        <w:tc>
          <w:tcPr>
            <w:tcW w:w="3600" w:type="dxa"/>
            <w:vAlign w:val="center"/>
          </w:tcPr>
          <w:p w14:paraId="4A240DFD" w14:textId="5059DE5A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 a coupon when paid for the order</w:t>
            </w:r>
          </w:p>
        </w:tc>
        <w:tc>
          <w:tcPr>
            <w:tcW w:w="3697" w:type="dxa"/>
            <w:vAlign w:val="center"/>
          </w:tcPr>
          <w:p w14:paraId="643973FB" w14:textId="2E494BA1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3F3763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0B23528E" w14:textId="77777777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  <w:tr w:rsidR="00305AC9" w14:paraId="21FCA128" w14:textId="77777777">
        <w:tc>
          <w:tcPr>
            <w:tcW w:w="1268" w:type="dxa"/>
            <w:vAlign w:val="center"/>
          </w:tcPr>
          <w:p w14:paraId="052203A1" w14:textId="77777777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11</w:t>
            </w:r>
          </w:p>
        </w:tc>
        <w:tc>
          <w:tcPr>
            <w:tcW w:w="3600" w:type="dxa"/>
            <w:vAlign w:val="center"/>
          </w:tcPr>
          <w:p w14:paraId="04F1F947" w14:textId="6EAC7CC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 out</w:t>
            </w:r>
          </w:p>
        </w:tc>
        <w:tc>
          <w:tcPr>
            <w:tcW w:w="3697" w:type="dxa"/>
            <w:vAlign w:val="center"/>
          </w:tcPr>
          <w:p w14:paraId="51F4DEB3" w14:textId="5ABD9DA6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Allow</w:t>
            </w:r>
            <w:r w:rsidR="003F3763">
              <w:rPr>
                <w:rFonts w:eastAsia="SimSun"/>
                <w:lang w:eastAsia="zh-CN"/>
              </w:rPr>
              <w:t>ed</w:t>
            </w:r>
          </w:p>
        </w:tc>
        <w:tc>
          <w:tcPr>
            <w:tcW w:w="1011" w:type="dxa"/>
            <w:vAlign w:val="center"/>
          </w:tcPr>
          <w:p w14:paraId="3A1064ED" w14:textId="77777777" w:rsidR="00305AC9" w:rsidRDefault="00305AC9" w:rsidP="00305AC9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PASS</w:t>
            </w:r>
          </w:p>
        </w:tc>
      </w:tr>
    </w:tbl>
    <w:p w14:paraId="73BF32D3" w14:textId="77777777" w:rsidR="00575DBE" w:rsidRDefault="00575DBE"/>
    <w:p w14:paraId="090DCACE" w14:textId="77777777" w:rsidR="00575DBE" w:rsidRDefault="00376DBA">
      <w:pPr>
        <w:pStyle w:val="Heading3"/>
        <w:rPr>
          <w:rFonts w:cs="Times New Roman"/>
          <w:szCs w:val="24"/>
          <w:lang w:eastAsia="zh-CN"/>
        </w:rPr>
      </w:pPr>
      <w:bookmarkStart w:id="22" w:name="_Toc41342379"/>
      <w:r>
        <w:rPr>
          <w:rFonts w:cs="Times New Roman"/>
          <w:szCs w:val="24"/>
          <w:lang w:eastAsia="zh-CN"/>
        </w:rPr>
        <w:t>Exception Handing Test</w:t>
      </w:r>
      <w:bookmarkEnd w:id="22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73"/>
        <w:gridCol w:w="3403"/>
        <w:gridCol w:w="3650"/>
        <w:gridCol w:w="950"/>
      </w:tblGrid>
      <w:tr w:rsidR="005C4AF2" w14:paraId="5B3C6E50" w14:textId="77777777" w:rsidTr="009A1521">
        <w:tc>
          <w:tcPr>
            <w:tcW w:w="1573" w:type="dxa"/>
            <w:vAlign w:val="center"/>
          </w:tcPr>
          <w:p w14:paraId="6833C594" w14:textId="77777777" w:rsidR="005C4AF2" w:rsidRDefault="005C4AF2" w:rsidP="009A15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3403" w:type="dxa"/>
            <w:vAlign w:val="center"/>
          </w:tcPr>
          <w:p w14:paraId="252FB60E" w14:textId="77777777" w:rsidR="005C4AF2" w:rsidRDefault="005C4AF2" w:rsidP="009A1521">
            <w:pPr>
              <w:spacing w:after="0" w:line="240" w:lineRule="auto"/>
            </w:pPr>
            <w:r>
              <w:t>Exception details</w:t>
            </w:r>
          </w:p>
        </w:tc>
        <w:tc>
          <w:tcPr>
            <w:tcW w:w="3650" w:type="dxa"/>
            <w:vAlign w:val="center"/>
          </w:tcPr>
          <w:p w14:paraId="3267F128" w14:textId="77777777" w:rsidR="005C4AF2" w:rsidRDefault="005C4AF2" w:rsidP="009A1521">
            <w:pPr>
              <w:spacing w:after="0" w:line="240" w:lineRule="auto"/>
            </w:pPr>
            <w:r>
              <w:t>Expected behavior</w:t>
            </w:r>
          </w:p>
        </w:tc>
        <w:tc>
          <w:tcPr>
            <w:tcW w:w="950" w:type="dxa"/>
            <w:vAlign w:val="center"/>
          </w:tcPr>
          <w:p w14:paraId="589B5C9A" w14:textId="77777777" w:rsidR="005C4AF2" w:rsidRDefault="005C4AF2" w:rsidP="009A1521">
            <w:pPr>
              <w:spacing w:after="0" w:line="240" w:lineRule="auto"/>
              <w:jc w:val="center"/>
            </w:pPr>
            <w:r>
              <w:t>Results</w:t>
            </w:r>
          </w:p>
        </w:tc>
      </w:tr>
      <w:tr w:rsidR="005C4AF2" w14:paraId="33420C32" w14:textId="77777777" w:rsidTr="009A1521">
        <w:tc>
          <w:tcPr>
            <w:tcW w:w="1573" w:type="dxa"/>
            <w:vAlign w:val="center"/>
          </w:tcPr>
          <w:p w14:paraId="3860E242" w14:textId="77777777" w:rsidR="005C4AF2" w:rsidRDefault="005C4AF2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3" w:type="dxa"/>
            <w:vAlign w:val="center"/>
          </w:tcPr>
          <w:p w14:paraId="77D4C6BB" w14:textId="77777777" w:rsidR="005C4AF2" w:rsidRDefault="005C4AF2" w:rsidP="009A1521">
            <w:pPr>
              <w:spacing w:after="0" w:line="240" w:lineRule="auto"/>
            </w:pPr>
            <w:r>
              <w:t>In staff page, Type wrong username</w:t>
            </w:r>
          </w:p>
        </w:tc>
        <w:tc>
          <w:tcPr>
            <w:tcW w:w="3650" w:type="dxa"/>
            <w:vAlign w:val="center"/>
          </w:tcPr>
          <w:p w14:paraId="38D8DC16" w14:textId="77777777" w:rsidR="005C4AF2" w:rsidRDefault="005C4AF2" w:rsidP="009A1521">
            <w:pPr>
              <w:spacing w:after="0" w:line="240" w:lineRule="auto"/>
            </w:pPr>
            <w:r>
              <w:rPr>
                <w:rFonts w:eastAsia="SimSun"/>
                <w:lang w:eastAsia="zh-CN"/>
              </w:rPr>
              <w:t>The page refresh</w:t>
            </w:r>
          </w:p>
        </w:tc>
        <w:tc>
          <w:tcPr>
            <w:tcW w:w="950" w:type="dxa"/>
            <w:vAlign w:val="center"/>
          </w:tcPr>
          <w:p w14:paraId="727FFE0C" w14:textId="77777777" w:rsidR="005C4AF2" w:rsidRDefault="005C4AF2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C4AF2" w14:paraId="08565C03" w14:textId="77777777" w:rsidTr="009A1521">
        <w:tc>
          <w:tcPr>
            <w:tcW w:w="1573" w:type="dxa"/>
            <w:vAlign w:val="center"/>
          </w:tcPr>
          <w:p w14:paraId="07DA9B21" w14:textId="77777777" w:rsidR="005C4AF2" w:rsidRDefault="005C4AF2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3" w:type="dxa"/>
            <w:vAlign w:val="center"/>
          </w:tcPr>
          <w:p w14:paraId="687E06F8" w14:textId="77777777" w:rsidR="005C4AF2" w:rsidRDefault="005C4AF2" w:rsidP="009A1521">
            <w:pPr>
              <w:spacing w:after="0" w:line="240" w:lineRule="auto"/>
            </w:pPr>
            <w:r>
              <w:t xml:space="preserve">In staff page, </w:t>
            </w:r>
            <w:r>
              <w:rPr>
                <w:rFonts w:eastAsiaTheme="minorEastAsia" w:hint="eastAsia"/>
                <w:lang w:eastAsia="zh-CN"/>
              </w:rPr>
              <w:t>T</w:t>
            </w:r>
            <w:r>
              <w:rPr>
                <w:rFonts w:eastAsiaTheme="minorEastAsia"/>
                <w:lang w:eastAsia="zh-CN"/>
              </w:rPr>
              <w:t>ype wrong password</w:t>
            </w:r>
          </w:p>
        </w:tc>
        <w:tc>
          <w:tcPr>
            <w:tcW w:w="3650" w:type="dxa"/>
            <w:vAlign w:val="center"/>
          </w:tcPr>
          <w:p w14:paraId="45DE4AF5" w14:textId="77777777" w:rsidR="005C4AF2" w:rsidRDefault="005C4AF2" w:rsidP="009A1521">
            <w:pPr>
              <w:spacing w:after="0" w:line="240" w:lineRule="auto"/>
            </w:pPr>
            <w:r>
              <w:t>Show an error message</w:t>
            </w:r>
          </w:p>
        </w:tc>
        <w:tc>
          <w:tcPr>
            <w:tcW w:w="950" w:type="dxa"/>
            <w:vAlign w:val="center"/>
          </w:tcPr>
          <w:p w14:paraId="7BEE844C" w14:textId="77777777" w:rsidR="005C4AF2" w:rsidRDefault="005C4AF2" w:rsidP="009A152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</w:tbl>
    <w:p w14:paraId="4AC771FB" w14:textId="77777777" w:rsidR="00575DBE" w:rsidRPr="005C4AF2" w:rsidRDefault="00575DBE">
      <w:pPr>
        <w:rPr>
          <w:rFonts w:eastAsiaTheme="minorEastAsia"/>
          <w:lang w:eastAsia="zh-CN"/>
        </w:rPr>
      </w:pPr>
    </w:p>
    <w:p w14:paraId="606C818C" w14:textId="77777777" w:rsidR="00575DBE" w:rsidRDefault="00575DBE">
      <w:pPr>
        <w:rPr>
          <w:lang w:eastAsia="zh-CN"/>
        </w:rPr>
      </w:pPr>
    </w:p>
    <w:p w14:paraId="3DB2D01F" w14:textId="77777777" w:rsidR="00575DBE" w:rsidRDefault="00575DBE">
      <w:pPr>
        <w:rPr>
          <w:lang w:eastAsia="zh-CN"/>
        </w:rPr>
      </w:pPr>
    </w:p>
    <w:p w14:paraId="0FE6FD32" w14:textId="77777777" w:rsidR="00575DBE" w:rsidRPr="00335077" w:rsidRDefault="00376DBA">
      <w:pPr>
        <w:pStyle w:val="Heading2"/>
        <w:rPr>
          <w:szCs w:val="28"/>
        </w:rPr>
      </w:pPr>
      <w:bookmarkStart w:id="23" w:name="_Toc41342380"/>
      <w:r w:rsidRPr="00335077">
        <w:rPr>
          <w:szCs w:val="28"/>
        </w:rPr>
        <w:t>Error Report</w:t>
      </w:r>
      <w:bookmarkEnd w:id="23"/>
    </w:p>
    <w:p w14:paraId="2B8C2907" w14:textId="77777777" w:rsidR="00575DBE" w:rsidRDefault="00376DBA">
      <w:pPr>
        <w:ind w:firstLine="720"/>
        <w:rPr>
          <w:rFonts w:ascii="Times New Roman" w:eastAsia="SimSun" w:hAnsi="Times New Roman"/>
          <w:sz w:val="24"/>
          <w:lang w:eastAsia="zh-CN"/>
        </w:rPr>
      </w:pPr>
      <w:r>
        <w:rPr>
          <w:rFonts w:ascii="Times New Roman" w:eastAsia="SimSun" w:hAnsi="Times New Roman" w:hint="eastAsia"/>
          <w:sz w:val="24"/>
          <w:lang w:eastAsia="zh-CN"/>
        </w:rPr>
        <w:t>Errors are not found newly.</w:t>
      </w:r>
    </w:p>
    <w:p w14:paraId="3B0EBE6C" w14:textId="77777777" w:rsidR="00575DBE" w:rsidRDefault="00575DBE">
      <w:pPr>
        <w:rPr>
          <w:rFonts w:cs="Arial"/>
          <w:i/>
          <w:color w:val="0000FF"/>
          <w:szCs w:val="20"/>
        </w:rPr>
      </w:pPr>
    </w:p>
    <w:p w14:paraId="3FABF6A6" w14:textId="77777777" w:rsidR="00575DBE" w:rsidRDefault="00575DBE">
      <w:pPr>
        <w:rPr>
          <w:rFonts w:cs="Arial"/>
          <w:i/>
          <w:color w:val="0000FF"/>
          <w:szCs w:val="20"/>
        </w:rPr>
      </w:pPr>
    </w:p>
    <w:p w14:paraId="432207BC" w14:textId="77777777" w:rsidR="00575DBE" w:rsidRDefault="00575DBE">
      <w:pPr>
        <w:rPr>
          <w:rFonts w:cs="Arial"/>
          <w:i/>
          <w:color w:val="0000FF"/>
          <w:szCs w:val="20"/>
        </w:rPr>
      </w:pPr>
    </w:p>
    <w:p w14:paraId="0B8F9170" w14:textId="77777777" w:rsidR="00575DBE" w:rsidRDefault="00376DBA">
      <w:pPr>
        <w:pStyle w:val="StyleHeading1Before0pt"/>
      </w:pPr>
      <w:bookmarkStart w:id="24" w:name="_Toc41342381"/>
      <w:r>
        <w:lastRenderedPageBreak/>
        <w:t>Contributions</w:t>
      </w:r>
      <w:bookmarkEnd w:id="24"/>
    </w:p>
    <w:p w14:paraId="1DCB3CDF" w14:textId="77777777" w:rsidR="00575DBE" w:rsidRDefault="00575DBE">
      <w:pPr>
        <w:rPr>
          <w:rFonts w:cs="Arial"/>
          <w:i/>
          <w:color w:val="000000" w:themeColor="text1"/>
          <w:szCs w:val="20"/>
        </w:rPr>
      </w:pP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1413"/>
        <w:gridCol w:w="1420"/>
        <w:gridCol w:w="1295"/>
        <w:gridCol w:w="4447"/>
        <w:gridCol w:w="1017"/>
      </w:tblGrid>
      <w:tr w:rsidR="00575DBE" w14:paraId="734555B5" w14:textId="77777777" w:rsidTr="00531332">
        <w:tc>
          <w:tcPr>
            <w:tcW w:w="1413" w:type="dxa"/>
            <w:vAlign w:val="center"/>
          </w:tcPr>
          <w:p w14:paraId="18EAFFEB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ID</w:t>
            </w:r>
          </w:p>
        </w:tc>
        <w:tc>
          <w:tcPr>
            <w:tcW w:w="1420" w:type="dxa"/>
            <w:vAlign w:val="center"/>
          </w:tcPr>
          <w:p w14:paraId="0A68AA19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(in Pinyin/Chinese)</w:t>
            </w:r>
          </w:p>
        </w:tc>
        <w:tc>
          <w:tcPr>
            <w:tcW w:w="1295" w:type="dxa"/>
            <w:vAlign w:val="center"/>
          </w:tcPr>
          <w:p w14:paraId="6C523EBF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Contribution (in %)</w:t>
            </w:r>
          </w:p>
        </w:tc>
        <w:tc>
          <w:tcPr>
            <w:tcW w:w="4447" w:type="dxa"/>
            <w:vAlign w:val="center"/>
          </w:tcPr>
          <w:p w14:paraId="2A3E1209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Responsibilities/Work Done</w:t>
            </w:r>
          </w:p>
        </w:tc>
        <w:tc>
          <w:tcPr>
            <w:tcW w:w="1017" w:type="dxa"/>
            <w:vAlign w:val="center"/>
          </w:tcPr>
          <w:p w14:paraId="2A46A56F" w14:textId="77777777" w:rsidR="00575DBE" w:rsidRDefault="00376D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Remarks</w:t>
            </w:r>
          </w:p>
        </w:tc>
      </w:tr>
      <w:tr w:rsidR="00575DBE" w14:paraId="0F60B860" w14:textId="77777777" w:rsidTr="00531332">
        <w:tc>
          <w:tcPr>
            <w:tcW w:w="1413" w:type="dxa"/>
            <w:vAlign w:val="center"/>
          </w:tcPr>
          <w:p w14:paraId="45F5FE69" w14:textId="766191FD" w:rsidR="00575DBE" w:rsidRDefault="00575DBE" w:rsidP="00335077"/>
        </w:tc>
        <w:tc>
          <w:tcPr>
            <w:tcW w:w="1420" w:type="dxa"/>
            <w:vAlign w:val="center"/>
          </w:tcPr>
          <w:p w14:paraId="092DCD27" w14:textId="19851021" w:rsidR="00575DBE" w:rsidRDefault="00575DBE" w:rsidP="00335077"/>
        </w:tc>
        <w:tc>
          <w:tcPr>
            <w:tcW w:w="1295" w:type="dxa"/>
            <w:vAlign w:val="center"/>
          </w:tcPr>
          <w:p w14:paraId="3D23FDD3" w14:textId="7221C577" w:rsidR="00575DBE" w:rsidRPr="00335077" w:rsidRDefault="00575DBE" w:rsidP="00335077">
            <w:pPr>
              <w:rPr>
                <w:rFonts w:cs="Arial"/>
              </w:rPr>
            </w:pPr>
          </w:p>
        </w:tc>
        <w:tc>
          <w:tcPr>
            <w:tcW w:w="4447" w:type="dxa"/>
            <w:vAlign w:val="center"/>
          </w:tcPr>
          <w:p w14:paraId="28CD6B62" w14:textId="1F2B5873" w:rsidR="00575DBE" w:rsidRDefault="00DD0648" w:rsidP="00335077">
            <w:r>
              <w:t>70</w:t>
            </w:r>
            <w:r w:rsidR="00335077">
              <w:t>% b</w:t>
            </w:r>
            <w:r w:rsidR="00335077" w:rsidRPr="00335077">
              <w:t>ackend</w:t>
            </w:r>
            <w:r w:rsidR="00335077">
              <w:t xml:space="preserve">, </w:t>
            </w:r>
            <w:r w:rsidR="007F4B49">
              <w:t>10</w:t>
            </w:r>
            <w:r w:rsidR="00335077">
              <w:t>% frontend</w:t>
            </w:r>
          </w:p>
        </w:tc>
        <w:tc>
          <w:tcPr>
            <w:tcW w:w="1017" w:type="dxa"/>
            <w:vAlign w:val="center"/>
          </w:tcPr>
          <w:p w14:paraId="6B9D5F5F" w14:textId="77777777" w:rsidR="00575DBE" w:rsidRDefault="00575DBE" w:rsidP="00335077"/>
        </w:tc>
      </w:tr>
      <w:tr w:rsidR="00575DBE" w14:paraId="6097E4A0" w14:textId="77777777" w:rsidTr="00531332">
        <w:tc>
          <w:tcPr>
            <w:tcW w:w="1413" w:type="dxa"/>
            <w:vAlign w:val="center"/>
          </w:tcPr>
          <w:p w14:paraId="0C8DEDE8" w14:textId="182A7B77" w:rsidR="00575DBE" w:rsidRDefault="00575DBE" w:rsidP="00335077"/>
        </w:tc>
        <w:tc>
          <w:tcPr>
            <w:tcW w:w="1420" w:type="dxa"/>
            <w:vAlign w:val="center"/>
          </w:tcPr>
          <w:p w14:paraId="3BEC8525" w14:textId="20C8899F" w:rsidR="00575DBE" w:rsidRDefault="00575DBE" w:rsidP="00335077"/>
        </w:tc>
        <w:tc>
          <w:tcPr>
            <w:tcW w:w="1295" w:type="dxa"/>
            <w:vAlign w:val="center"/>
          </w:tcPr>
          <w:p w14:paraId="7BBCA831" w14:textId="14A1641D" w:rsidR="00575DBE" w:rsidRPr="00335077" w:rsidRDefault="00575DBE" w:rsidP="00335077">
            <w:pPr>
              <w:rPr>
                <w:rFonts w:cs="Arial"/>
              </w:rPr>
            </w:pPr>
          </w:p>
        </w:tc>
        <w:tc>
          <w:tcPr>
            <w:tcW w:w="4447" w:type="dxa"/>
            <w:vAlign w:val="center"/>
          </w:tcPr>
          <w:p w14:paraId="0F8D5225" w14:textId="1CD6D4CE" w:rsidR="00575DBE" w:rsidRDefault="00EE18A6" w:rsidP="00335077">
            <w:r w:rsidRPr="00335077">
              <w:t>Test</w:t>
            </w:r>
            <w:r w:rsidR="00335077">
              <w:t xml:space="preserve">, </w:t>
            </w:r>
            <w:r w:rsidR="007F4B49">
              <w:t>30</w:t>
            </w:r>
            <w:r w:rsidR="00335077">
              <w:t>% frontend</w:t>
            </w:r>
            <w:r w:rsidR="00DD0648">
              <w:t>, 10% backend</w:t>
            </w:r>
          </w:p>
        </w:tc>
        <w:tc>
          <w:tcPr>
            <w:tcW w:w="1017" w:type="dxa"/>
            <w:vAlign w:val="center"/>
          </w:tcPr>
          <w:p w14:paraId="3B95101C" w14:textId="77777777" w:rsidR="00575DBE" w:rsidRDefault="00575DBE" w:rsidP="00335077"/>
        </w:tc>
      </w:tr>
      <w:tr w:rsidR="00575DBE" w14:paraId="794B464C" w14:textId="77777777" w:rsidTr="00531332">
        <w:tc>
          <w:tcPr>
            <w:tcW w:w="1413" w:type="dxa"/>
            <w:vAlign w:val="center"/>
          </w:tcPr>
          <w:p w14:paraId="3E2AC1E4" w14:textId="30CF5514" w:rsidR="00575DBE" w:rsidRDefault="00575DBE" w:rsidP="00335077"/>
        </w:tc>
        <w:tc>
          <w:tcPr>
            <w:tcW w:w="1420" w:type="dxa"/>
            <w:vAlign w:val="center"/>
          </w:tcPr>
          <w:p w14:paraId="095D13A9" w14:textId="4854651D" w:rsidR="00575DBE" w:rsidRDefault="00575DBE" w:rsidP="00335077"/>
        </w:tc>
        <w:tc>
          <w:tcPr>
            <w:tcW w:w="1295" w:type="dxa"/>
            <w:vAlign w:val="center"/>
          </w:tcPr>
          <w:p w14:paraId="52C7E6FA" w14:textId="2A6019D2" w:rsidR="00575DBE" w:rsidRPr="00335077" w:rsidRDefault="00575DBE" w:rsidP="00335077">
            <w:pPr>
              <w:rPr>
                <w:rFonts w:cs="Arial"/>
              </w:rPr>
            </w:pPr>
          </w:p>
        </w:tc>
        <w:tc>
          <w:tcPr>
            <w:tcW w:w="4447" w:type="dxa"/>
            <w:vAlign w:val="center"/>
          </w:tcPr>
          <w:p w14:paraId="59F4E195" w14:textId="00E76B41" w:rsidR="00575DBE" w:rsidRDefault="00335077" w:rsidP="00335077">
            <w:r w:rsidRPr="00335077">
              <w:t>Test</w:t>
            </w:r>
            <w:r>
              <w:t xml:space="preserve">, </w:t>
            </w:r>
            <w:r w:rsidR="007F4B49">
              <w:t>30</w:t>
            </w:r>
            <w:r>
              <w:t>% frontend</w:t>
            </w:r>
            <w:r w:rsidR="00DD0648">
              <w:t>, 10% backend</w:t>
            </w:r>
          </w:p>
        </w:tc>
        <w:tc>
          <w:tcPr>
            <w:tcW w:w="1017" w:type="dxa"/>
            <w:vAlign w:val="center"/>
          </w:tcPr>
          <w:p w14:paraId="227EE606" w14:textId="77777777" w:rsidR="00575DBE" w:rsidRDefault="00575DBE" w:rsidP="00335077"/>
        </w:tc>
      </w:tr>
      <w:tr w:rsidR="00575DBE" w14:paraId="39723E32" w14:textId="77777777" w:rsidTr="00531332">
        <w:tc>
          <w:tcPr>
            <w:tcW w:w="1413" w:type="dxa"/>
            <w:vAlign w:val="center"/>
          </w:tcPr>
          <w:p w14:paraId="57D4D4CF" w14:textId="1CFFB9BC" w:rsidR="00575DBE" w:rsidRDefault="00575DBE" w:rsidP="00335077"/>
        </w:tc>
        <w:tc>
          <w:tcPr>
            <w:tcW w:w="1420" w:type="dxa"/>
            <w:vAlign w:val="center"/>
          </w:tcPr>
          <w:p w14:paraId="1AF4E524" w14:textId="68B7E6E5" w:rsidR="00575DBE" w:rsidRDefault="00575DBE" w:rsidP="00335077"/>
        </w:tc>
        <w:tc>
          <w:tcPr>
            <w:tcW w:w="1295" w:type="dxa"/>
            <w:vAlign w:val="center"/>
          </w:tcPr>
          <w:p w14:paraId="400744AF" w14:textId="43CB4E67" w:rsidR="00575DBE" w:rsidRPr="00335077" w:rsidRDefault="00575DBE" w:rsidP="00335077">
            <w:pPr>
              <w:rPr>
                <w:rFonts w:cs="Arial"/>
              </w:rPr>
            </w:pPr>
          </w:p>
        </w:tc>
        <w:tc>
          <w:tcPr>
            <w:tcW w:w="4447" w:type="dxa"/>
            <w:vAlign w:val="center"/>
          </w:tcPr>
          <w:p w14:paraId="71E2C6A9" w14:textId="21BE4E84" w:rsidR="00575DBE" w:rsidRDefault="00EE18A6" w:rsidP="00335077">
            <w:pPr>
              <w:rPr>
                <w:lang w:eastAsia="zh-CN"/>
              </w:rPr>
            </w:pPr>
            <w:r w:rsidRPr="00335077">
              <w:t>DB</w:t>
            </w:r>
            <w:r w:rsidR="00F3615E">
              <w:t xml:space="preserve">, </w:t>
            </w:r>
            <w:r w:rsidR="00335077">
              <w:t xml:space="preserve">30% </w:t>
            </w:r>
            <w:r w:rsidR="00CA360A">
              <w:t>f</w:t>
            </w:r>
            <w:r w:rsidR="00335077">
              <w:t xml:space="preserve">rontend, </w:t>
            </w:r>
            <w:r w:rsidR="00DD0648">
              <w:t>1</w:t>
            </w:r>
            <w:r w:rsidR="00CA360A">
              <w:t>0</w:t>
            </w:r>
            <w:r w:rsidR="00335077">
              <w:t>%</w:t>
            </w:r>
            <w:r w:rsidR="00CA360A">
              <w:t xml:space="preserve"> </w:t>
            </w:r>
            <w:r w:rsidR="00335077">
              <w:t>backend</w:t>
            </w:r>
          </w:p>
        </w:tc>
        <w:tc>
          <w:tcPr>
            <w:tcW w:w="1017" w:type="dxa"/>
            <w:vAlign w:val="center"/>
          </w:tcPr>
          <w:p w14:paraId="23EC407A" w14:textId="77777777" w:rsidR="00575DBE" w:rsidRDefault="00575DBE" w:rsidP="00335077"/>
        </w:tc>
      </w:tr>
    </w:tbl>
    <w:p w14:paraId="43457C29" w14:textId="77777777" w:rsidR="00575DBE" w:rsidRPr="00335077" w:rsidRDefault="00575DBE" w:rsidP="00A22D7C">
      <w:pPr>
        <w:pStyle w:val="Heading2"/>
        <w:numPr>
          <w:ilvl w:val="0"/>
          <w:numId w:val="0"/>
        </w:numPr>
        <w:rPr>
          <w:color w:val="000000" w:themeColor="text1"/>
          <w:szCs w:val="28"/>
        </w:rPr>
      </w:pPr>
    </w:p>
    <w:sectPr w:rsidR="00575DBE" w:rsidRPr="00335077">
      <w:headerReference w:type="default" r:id="rId9"/>
      <w:footerReference w:type="default" r:id="rId10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B0922" w14:textId="77777777" w:rsidR="004C6ADC" w:rsidRDefault="004C6ADC">
      <w:pPr>
        <w:spacing w:after="0" w:line="240" w:lineRule="auto"/>
      </w:pPr>
      <w:r>
        <w:separator/>
      </w:r>
    </w:p>
  </w:endnote>
  <w:endnote w:type="continuationSeparator" w:id="0">
    <w:p w14:paraId="373FEEC0" w14:textId="77777777" w:rsidR="004C6ADC" w:rsidRDefault="004C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49A96" w14:textId="77777777" w:rsidR="00376DBA" w:rsidRDefault="00376DBA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E2047E" wp14:editId="6CD320C6">
              <wp:simplePos x="0" y="0"/>
              <wp:positionH relativeFrom="column">
                <wp:posOffset>0</wp:posOffset>
              </wp:positionH>
              <wp:positionV relativeFrom="paragraph">
                <wp:posOffset>36830</wp:posOffset>
              </wp:positionV>
              <wp:extent cx="6057900" cy="0"/>
              <wp:effectExtent l="19050" t="27305" r="19050" b="2032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" o:spid="_x0000_s1026" o:spt="20" style="position:absolute;left:0pt;flip:x y;margin-left:0pt;margin-top:2.9pt;height:0pt;width:477pt;z-index:251658240;mso-width-relative:page;mso-height-relative:page;" filled="f" stroked="t" coordsize="21600,21600" o:gfxdata="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aAayV&#10;zwAAAAQBAAAPAAAAAAAAAAEAIAAAACIAAABkcnMvZG93bnJldi54bWxQSwECFAAUAAAACACHTuJA&#10;mm6sRrgBAABmAwAADgAAAAAAAAABACAAAAAeAQAAZHJzL2Uyb0RvYy54bWxQSwUGAAAAAAYABgBZ&#10;AQAASAUAAAAA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sz w:val="14"/>
        <w:lang w:eastAsia="zh-CN"/>
      </w:rPr>
      <w:drawing>
        <wp:inline distT="0" distB="0" distL="0" distR="0" wp14:anchorId="7A9D454F" wp14:editId="7E78F1CA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14"/>
      </w:rPr>
      <w:tab/>
    </w:r>
  </w:p>
  <w:p w14:paraId="3C0B6953" w14:textId="77777777" w:rsidR="00376DBA" w:rsidRDefault="00376DBA">
    <w:pPr>
      <w:pStyle w:val="Footer"/>
      <w:tabs>
        <w:tab w:val="left" w:pos="7920"/>
      </w:tabs>
      <w:ind w:right="360"/>
      <w:jc w:val="right"/>
      <w:rPr>
        <w:sz w:val="14"/>
      </w:rPr>
    </w:pPr>
  </w:p>
  <w:p w14:paraId="1CD4604F" w14:textId="77777777" w:rsidR="00376DBA" w:rsidRDefault="00376DBA">
    <w:pPr>
      <w:pStyle w:val="Footer"/>
      <w:tabs>
        <w:tab w:val="left" w:pos="7920"/>
      </w:tabs>
      <w:ind w:right="360"/>
      <w:jc w:val="right"/>
      <w:rPr>
        <w:i/>
      </w:rPr>
    </w:pPr>
    <w:r>
      <w:rPr>
        <w:i/>
      </w:rPr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>
      <w:rPr>
        <w:i/>
      </w:rPr>
      <w:t>5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 xml:space="preserve"> NUMPAGES </w:instrText>
    </w:r>
    <w:r>
      <w:rPr>
        <w:i/>
      </w:rPr>
      <w:fldChar w:fldCharType="separate"/>
    </w:r>
    <w:r>
      <w:rPr>
        <w:i/>
      </w:rPr>
      <w:t>6</w:t>
    </w:r>
    <w:r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32FBC" w14:textId="77777777" w:rsidR="004C6ADC" w:rsidRDefault="004C6ADC">
      <w:pPr>
        <w:spacing w:after="0" w:line="240" w:lineRule="auto"/>
      </w:pPr>
      <w:r>
        <w:separator/>
      </w:r>
    </w:p>
  </w:footnote>
  <w:footnote w:type="continuationSeparator" w:id="0">
    <w:p w14:paraId="4706FEFE" w14:textId="77777777" w:rsidR="004C6ADC" w:rsidRDefault="004C6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492D7" w14:textId="77777777" w:rsidR="00376DBA" w:rsidRDefault="00F45185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Online Judgement</w:t>
    </w:r>
    <w:r>
      <w:rPr>
        <w:i/>
        <w:szCs w:val="20"/>
      </w:rPr>
      <w:tab/>
    </w:r>
    <w:r>
      <w:rPr>
        <w:i/>
        <w:szCs w:val="20"/>
      </w:rPr>
      <w:tab/>
    </w:r>
    <w:r w:rsidR="00376DBA">
      <w:rPr>
        <w:i/>
        <w:szCs w:val="20"/>
      </w:rPr>
      <w:t xml:space="preserve">Version </w:t>
    </w:r>
    <w:r>
      <w:rPr>
        <w:i/>
        <w:szCs w:val="20"/>
      </w:rPr>
      <w:t>1.1</w:t>
    </w:r>
  </w:p>
  <w:p w14:paraId="2AD22310" w14:textId="77777777" w:rsidR="00376DBA" w:rsidRDefault="00376DBA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6ED2" wp14:editId="3E0639BE">
              <wp:simplePos x="0" y="0"/>
              <wp:positionH relativeFrom="column">
                <wp:posOffset>0</wp:posOffset>
              </wp:positionH>
              <wp:positionV relativeFrom="paragraph">
                <wp:posOffset>67945</wp:posOffset>
              </wp:positionV>
              <wp:extent cx="6057900" cy="0"/>
              <wp:effectExtent l="19050" t="20320" r="19050" b="2730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flip:x y;margin-left:0pt;margin-top:5.35pt;height:0pt;width:477pt;z-index:251657216;mso-width-relative:page;mso-height-relative:page;" filled="f" stroked="t" coordsize="21600,21600" o:gfxdata="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x7&#10;74PRAAAABgEAAA8AAAAAAAAAAQAgAAAAIgAAAGRycy9kb3ducmV2LnhtbFBLAQIUABQAAAAIAIdO&#10;4kD6R200uAEAAGYDAAAOAAAAAAAAAAEAIAAAACABAABkcnMvZTJvRG9jLnhtbFBLBQYAAAAABgAG&#10;AFkBAABK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  <w:r>
      <w:tab/>
    </w:r>
  </w:p>
  <w:p w14:paraId="5A97F84C" w14:textId="77777777" w:rsidR="00376DBA" w:rsidRDefault="00376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8D39E"/>
    <w:multiLevelType w:val="singleLevel"/>
    <w:tmpl w:val="3728D3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3411AF1"/>
    <w:multiLevelType w:val="multilevel"/>
    <w:tmpl w:val="53411AF1"/>
    <w:lvl w:ilvl="0">
      <w:start w:val="1"/>
      <w:numFmt w:val="decimal"/>
      <w:pStyle w:val="StyleHeading1Before0pt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3tDQ2tDQ3szQ3MDVQ0lEKTi0uzszPAykwrAUAVKrGlCwAAAA="/>
  </w:docVars>
  <w:rsids>
    <w:rsidRoot w:val="0026141D"/>
    <w:rsid w:val="0000135D"/>
    <w:rsid w:val="00001403"/>
    <w:rsid w:val="00010C28"/>
    <w:rsid w:val="0001545E"/>
    <w:rsid w:val="00015D46"/>
    <w:rsid w:val="0002352C"/>
    <w:rsid w:val="00023D10"/>
    <w:rsid w:val="00024478"/>
    <w:rsid w:val="00024E99"/>
    <w:rsid w:val="00033CA7"/>
    <w:rsid w:val="00034040"/>
    <w:rsid w:val="00036B8E"/>
    <w:rsid w:val="00043518"/>
    <w:rsid w:val="000463C4"/>
    <w:rsid w:val="00050F59"/>
    <w:rsid w:val="000547E2"/>
    <w:rsid w:val="00055587"/>
    <w:rsid w:val="000630F1"/>
    <w:rsid w:val="00065EF2"/>
    <w:rsid w:val="0007256D"/>
    <w:rsid w:val="00075E87"/>
    <w:rsid w:val="00087E59"/>
    <w:rsid w:val="0009110F"/>
    <w:rsid w:val="000937BF"/>
    <w:rsid w:val="0009404B"/>
    <w:rsid w:val="0009686C"/>
    <w:rsid w:val="00097B0D"/>
    <w:rsid w:val="000B0941"/>
    <w:rsid w:val="000B185B"/>
    <w:rsid w:val="000B51F9"/>
    <w:rsid w:val="000C0BF9"/>
    <w:rsid w:val="000C3C7C"/>
    <w:rsid w:val="000D1463"/>
    <w:rsid w:val="000E20DC"/>
    <w:rsid w:val="000E2A49"/>
    <w:rsid w:val="000E51AB"/>
    <w:rsid w:val="000E6CDA"/>
    <w:rsid w:val="000E71DA"/>
    <w:rsid w:val="000F0275"/>
    <w:rsid w:val="000F628C"/>
    <w:rsid w:val="000F64D8"/>
    <w:rsid w:val="0010040A"/>
    <w:rsid w:val="00116559"/>
    <w:rsid w:val="00120341"/>
    <w:rsid w:val="00122633"/>
    <w:rsid w:val="00130A46"/>
    <w:rsid w:val="0013380C"/>
    <w:rsid w:val="001357A7"/>
    <w:rsid w:val="0013659B"/>
    <w:rsid w:val="00137275"/>
    <w:rsid w:val="00137EF9"/>
    <w:rsid w:val="00150186"/>
    <w:rsid w:val="0015257A"/>
    <w:rsid w:val="001604E9"/>
    <w:rsid w:val="00165A32"/>
    <w:rsid w:val="001707FB"/>
    <w:rsid w:val="001728C8"/>
    <w:rsid w:val="001805D7"/>
    <w:rsid w:val="00182C6A"/>
    <w:rsid w:val="001874D1"/>
    <w:rsid w:val="001916EF"/>
    <w:rsid w:val="001928D6"/>
    <w:rsid w:val="00192963"/>
    <w:rsid w:val="00194B30"/>
    <w:rsid w:val="001C3C2F"/>
    <w:rsid w:val="001C4202"/>
    <w:rsid w:val="001C596E"/>
    <w:rsid w:val="001E380F"/>
    <w:rsid w:val="001F01E2"/>
    <w:rsid w:val="001F553A"/>
    <w:rsid w:val="001F7D37"/>
    <w:rsid w:val="00205E75"/>
    <w:rsid w:val="00207B6E"/>
    <w:rsid w:val="002123A6"/>
    <w:rsid w:val="00220D1F"/>
    <w:rsid w:val="00225068"/>
    <w:rsid w:val="00227C64"/>
    <w:rsid w:val="00230C43"/>
    <w:rsid w:val="00233D07"/>
    <w:rsid w:val="00237F47"/>
    <w:rsid w:val="00250E87"/>
    <w:rsid w:val="002518FE"/>
    <w:rsid w:val="00253751"/>
    <w:rsid w:val="0025519E"/>
    <w:rsid w:val="002604E9"/>
    <w:rsid w:val="0026141D"/>
    <w:rsid w:val="00277970"/>
    <w:rsid w:val="0028167F"/>
    <w:rsid w:val="00283AF1"/>
    <w:rsid w:val="00287B3F"/>
    <w:rsid w:val="00290972"/>
    <w:rsid w:val="00293B5E"/>
    <w:rsid w:val="002948DD"/>
    <w:rsid w:val="0029612F"/>
    <w:rsid w:val="002A2BC5"/>
    <w:rsid w:val="002A5AEA"/>
    <w:rsid w:val="002B23ED"/>
    <w:rsid w:val="002C2708"/>
    <w:rsid w:val="002C4090"/>
    <w:rsid w:val="002C6E81"/>
    <w:rsid w:val="002D4886"/>
    <w:rsid w:val="002D4F80"/>
    <w:rsid w:val="002D532F"/>
    <w:rsid w:val="002E26D8"/>
    <w:rsid w:val="002F1E77"/>
    <w:rsid w:val="002F204F"/>
    <w:rsid w:val="002F2A85"/>
    <w:rsid w:val="002F2EAE"/>
    <w:rsid w:val="003051FD"/>
    <w:rsid w:val="00305AC9"/>
    <w:rsid w:val="00305CB9"/>
    <w:rsid w:val="00314680"/>
    <w:rsid w:val="00317B63"/>
    <w:rsid w:val="0032284F"/>
    <w:rsid w:val="00324010"/>
    <w:rsid w:val="00331D99"/>
    <w:rsid w:val="00332B49"/>
    <w:rsid w:val="00335077"/>
    <w:rsid w:val="00340AA8"/>
    <w:rsid w:val="00342A5F"/>
    <w:rsid w:val="003541A0"/>
    <w:rsid w:val="00357A46"/>
    <w:rsid w:val="00364437"/>
    <w:rsid w:val="003658CE"/>
    <w:rsid w:val="00365D33"/>
    <w:rsid w:val="00375E01"/>
    <w:rsid w:val="003762E3"/>
    <w:rsid w:val="00376DBA"/>
    <w:rsid w:val="00377596"/>
    <w:rsid w:val="00391DB0"/>
    <w:rsid w:val="00391E1E"/>
    <w:rsid w:val="00393863"/>
    <w:rsid w:val="0039437D"/>
    <w:rsid w:val="00396758"/>
    <w:rsid w:val="0039702F"/>
    <w:rsid w:val="003A010A"/>
    <w:rsid w:val="003A58B1"/>
    <w:rsid w:val="003C0763"/>
    <w:rsid w:val="003C73AD"/>
    <w:rsid w:val="003C7FEA"/>
    <w:rsid w:val="003D015A"/>
    <w:rsid w:val="003D506B"/>
    <w:rsid w:val="003D5ED2"/>
    <w:rsid w:val="003D75B3"/>
    <w:rsid w:val="003D7F50"/>
    <w:rsid w:val="003E1422"/>
    <w:rsid w:val="003E3B05"/>
    <w:rsid w:val="003E5D29"/>
    <w:rsid w:val="003F3763"/>
    <w:rsid w:val="003F578B"/>
    <w:rsid w:val="003F6954"/>
    <w:rsid w:val="00403773"/>
    <w:rsid w:val="00403E35"/>
    <w:rsid w:val="00411542"/>
    <w:rsid w:val="00416730"/>
    <w:rsid w:val="004174B8"/>
    <w:rsid w:val="00420DEF"/>
    <w:rsid w:val="0042390B"/>
    <w:rsid w:val="00434AA1"/>
    <w:rsid w:val="00440372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64FC7"/>
    <w:rsid w:val="004716AA"/>
    <w:rsid w:val="004727E0"/>
    <w:rsid w:val="00472BF0"/>
    <w:rsid w:val="00473985"/>
    <w:rsid w:val="00474652"/>
    <w:rsid w:val="00482614"/>
    <w:rsid w:val="00485749"/>
    <w:rsid w:val="00487662"/>
    <w:rsid w:val="00496759"/>
    <w:rsid w:val="004A0543"/>
    <w:rsid w:val="004A7B74"/>
    <w:rsid w:val="004B1FD9"/>
    <w:rsid w:val="004B44B2"/>
    <w:rsid w:val="004B7569"/>
    <w:rsid w:val="004C6ADC"/>
    <w:rsid w:val="004D3A52"/>
    <w:rsid w:val="004D4F90"/>
    <w:rsid w:val="004E3910"/>
    <w:rsid w:val="004E5F1A"/>
    <w:rsid w:val="004E7480"/>
    <w:rsid w:val="004F2BAF"/>
    <w:rsid w:val="004F3183"/>
    <w:rsid w:val="004F334D"/>
    <w:rsid w:val="004F57C5"/>
    <w:rsid w:val="004F7241"/>
    <w:rsid w:val="0050038E"/>
    <w:rsid w:val="005068C5"/>
    <w:rsid w:val="00514A7D"/>
    <w:rsid w:val="005201A7"/>
    <w:rsid w:val="00530A17"/>
    <w:rsid w:val="00530A58"/>
    <w:rsid w:val="00531332"/>
    <w:rsid w:val="00535619"/>
    <w:rsid w:val="0053787A"/>
    <w:rsid w:val="00543405"/>
    <w:rsid w:val="005441BB"/>
    <w:rsid w:val="0054467D"/>
    <w:rsid w:val="005508D7"/>
    <w:rsid w:val="00553D2C"/>
    <w:rsid w:val="005543EE"/>
    <w:rsid w:val="005564E3"/>
    <w:rsid w:val="0055677C"/>
    <w:rsid w:val="005570B7"/>
    <w:rsid w:val="005626C9"/>
    <w:rsid w:val="00564ECB"/>
    <w:rsid w:val="00564F02"/>
    <w:rsid w:val="005650A5"/>
    <w:rsid w:val="00567B13"/>
    <w:rsid w:val="00575DBE"/>
    <w:rsid w:val="00583E9C"/>
    <w:rsid w:val="00586427"/>
    <w:rsid w:val="00590ABC"/>
    <w:rsid w:val="0059632B"/>
    <w:rsid w:val="00597283"/>
    <w:rsid w:val="005A08AC"/>
    <w:rsid w:val="005A680E"/>
    <w:rsid w:val="005B0889"/>
    <w:rsid w:val="005B47B2"/>
    <w:rsid w:val="005C4AF2"/>
    <w:rsid w:val="005D1D04"/>
    <w:rsid w:val="005D5F21"/>
    <w:rsid w:val="005D61A6"/>
    <w:rsid w:val="005E2530"/>
    <w:rsid w:val="005E6596"/>
    <w:rsid w:val="005F1B43"/>
    <w:rsid w:val="005F2088"/>
    <w:rsid w:val="00607E73"/>
    <w:rsid w:val="006113AA"/>
    <w:rsid w:val="0061318B"/>
    <w:rsid w:val="00613CA2"/>
    <w:rsid w:val="0061497D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471EE"/>
    <w:rsid w:val="006608AA"/>
    <w:rsid w:val="00663D30"/>
    <w:rsid w:val="00673277"/>
    <w:rsid w:val="00673321"/>
    <w:rsid w:val="006752EC"/>
    <w:rsid w:val="00681EF2"/>
    <w:rsid w:val="006849F5"/>
    <w:rsid w:val="00684A36"/>
    <w:rsid w:val="00684BBE"/>
    <w:rsid w:val="00686DD9"/>
    <w:rsid w:val="0069004B"/>
    <w:rsid w:val="00691397"/>
    <w:rsid w:val="00697488"/>
    <w:rsid w:val="006A1953"/>
    <w:rsid w:val="006A1E97"/>
    <w:rsid w:val="006B23F8"/>
    <w:rsid w:val="006B7D4D"/>
    <w:rsid w:val="006C110E"/>
    <w:rsid w:val="006C2F8A"/>
    <w:rsid w:val="006C30C5"/>
    <w:rsid w:val="006D363A"/>
    <w:rsid w:val="006D5045"/>
    <w:rsid w:val="006D66A2"/>
    <w:rsid w:val="006D6A8E"/>
    <w:rsid w:val="006E0228"/>
    <w:rsid w:val="006E19A1"/>
    <w:rsid w:val="006F23A8"/>
    <w:rsid w:val="006F2560"/>
    <w:rsid w:val="00710A44"/>
    <w:rsid w:val="00711F5C"/>
    <w:rsid w:val="00714194"/>
    <w:rsid w:val="00720D0F"/>
    <w:rsid w:val="00721AAF"/>
    <w:rsid w:val="00730563"/>
    <w:rsid w:val="00732A18"/>
    <w:rsid w:val="00733EB0"/>
    <w:rsid w:val="00735663"/>
    <w:rsid w:val="00735EBA"/>
    <w:rsid w:val="00742089"/>
    <w:rsid w:val="00747E63"/>
    <w:rsid w:val="00754852"/>
    <w:rsid w:val="007649E9"/>
    <w:rsid w:val="0076665C"/>
    <w:rsid w:val="007701CE"/>
    <w:rsid w:val="00771FF6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C1723"/>
    <w:rsid w:val="007D1264"/>
    <w:rsid w:val="007D322D"/>
    <w:rsid w:val="007D4D7B"/>
    <w:rsid w:val="007E4BE0"/>
    <w:rsid w:val="007E4F77"/>
    <w:rsid w:val="007F244A"/>
    <w:rsid w:val="007F4B49"/>
    <w:rsid w:val="007F57A4"/>
    <w:rsid w:val="008054A9"/>
    <w:rsid w:val="008112B6"/>
    <w:rsid w:val="00814A7E"/>
    <w:rsid w:val="00821F8E"/>
    <w:rsid w:val="00823599"/>
    <w:rsid w:val="008249A8"/>
    <w:rsid w:val="008307B0"/>
    <w:rsid w:val="00833FE4"/>
    <w:rsid w:val="00846735"/>
    <w:rsid w:val="00847476"/>
    <w:rsid w:val="008544EB"/>
    <w:rsid w:val="008561D8"/>
    <w:rsid w:val="00856D97"/>
    <w:rsid w:val="00856F97"/>
    <w:rsid w:val="0086013A"/>
    <w:rsid w:val="00861DA6"/>
    <w:rsid w:val="008743FA"/>
    <w:rsid w:val="00880F40"/>
    <w:rsid w:val="00883922"/>
    <w:rsid w:val="008908F0"/>
    <w:rsid w:val="00891063"/>
    <w:rsid w:val="008937F1"/>
    <w:rsid w:val="00897751"/>
    <w:rsid w:val="008A1516"/>
    <w:rsid w:val="008A240C"/>
    <w:rsid w:val="008A33F7"/>
    <w:rsid w:val="008B295E"/>
    <w:rsid w:val="008B3ED5"/>
    <w:rsid w:val="008C0D92"/>
    <w:rsid w:val="008C7CFE"/>
    <w:rsid w:val="008D27D1"/>
    <w:rsid w:val="008D523C"/>
    <w:rsid w:val="008D588E"/>
    <w:rsid w:val="008E1AFE"/>
    <w:rsid w:val="008E4B66"/>
    <w:rsid w:val="008E5953"/>
    <w:rsid w:val="008E5BF9"/>
    <w:rsid w:val="008F3F55"/>
    <w:rsid w:val="008F4323"/>
    <w:rsid w:val="008F492A"/>
    <w:rsid w:val="0090188F"/>
    <w:rsid w:val="009029AA"/>
    <w:rsid w:val="00906D06"/>
    <w:rsid w:val="009070C7"/>
    <w:rsid w:val="00924D39"/>
    <w:rsid w:val="009277AF"/>
    <w:rsid w:val="00930C1C"/>
    <w:rsid w:val="009347A5"/>
    <w:rsid w:val="009359C3"/>
    <w:rsid w:val="00937CE8"/>
    <w:rsid w:val="009412E6"/>
    <w:rsid w:val="00942BC8"/>
    <w:rsid w:val="00945993"/>
    <w:rsid w:val="0095651D"/>
    <w:rsid w:val="00962097"/>
    <w:rsid w:val="009702EA"/>
    <w:rsid w:val="0097539B"/>
    <w:rsid w:val="00981EED"/>
    <w:rsid w:val="009826B6"/>
    <w:rsid w:val="00986AA6"/>
    <w:rsid w:val="009928E8"/>
    <w:rsid w:val="009C0896"/>
    <w:rsid w:val="009C20B8"/>
    <w:rsid w:val="009C57A7"/>
    <w:rsid w:val="009C58D0"/>
    <w:rsid w:val="009C6A73"/>
    <w:rsid w:val="009D73B3"/>
    <w:rsid w:val="009E198D"/>
    <w:rsid w:val="009E2B5B"/>
    <w:rsid w:val="009E6A59"/>
    <w:rsid w:val="009E7298"/>
    <w:rsid w:val="009F0EDE"/>
    <w:rsid w:val="009F1D06"/>
    <w:rsid w:val="00A02720"/>
    <w:rsid w:val="00A03D66"/>
    <w:rsid w:val="00A04AB2"/>
    <w:rsid w:val="00A15BAF"/>
    <w:rsid w:val="00A20691"/>
    <w:rsid w:val="00A22D7C"/>
    <w:rsid w:val="00A32A5D"/>
    <w:rsid w:val="00A3348C"/>
    <w:rsid w:val="00A3638F"/>
    <w:rsid w:val="00A424A2"/>
    <w:rsid w:val="00A43379"/>
    <w:rsid w:val="00A437A3"/>
    <w:rsid w:val="00A4383E"/>
    <w:rsid w:val="00A515E3"/>
    <w:rsid w:val="00A51B15"/>
    <w:rsid w:val="00A547FC"/>
    <w:rsid w:val="00A609C5"/>
    <w:rsid w:val="00A7083E"/>
    <w:rsid w:val="00A710AE"/>
    <w:rsid w:val="00A772C0"/>
    <w:rsid w:val="00A81EB1"/>
    <w:rsid w:val="00A83AD5"/>
    <w:rsid w:val="00A8510B"/>
    <w:rsid w:val="00A85895"/>
    <w:rsid w:val="00A90431"/>
    <w:rsid w:val="00A97AB1"/>
    <w:rsid w:val="00AA1B09"/>
    <w:rsid w:val="00AA5E8B"/>
    <w:rsid w:val="00AA6D2D"/>
    <w:rsid w:val="00AB2FA6"/>
    <w:rsid w:val="00AB4815"/>
    <w:rsid w:val="00AB49A6"/>
    <w:rsid w:val="00AB49E6"/>
    <w:rsid w:val="00AC15FB"/>
    <w:rsid w:val="00AC199D"/>
    <w:rsid w:val="00AC2CB0"/>
    <w:rsid w:val="00AD5CDC"/>
    <w:rsid w:val="00AE1016"/>
    <w:rsid w:val="00AE30C0"/>
    <w:rsid w:val="00AE34B9"/>
    <w:rsid w:val="00AE7B4F"/>
    <w:rsid w:val="00AF4C66"/>
    <w:rsid w:val="00AF58EE"/>
    <w:rsid w:val="00B01480"/>
    <w:rsid w:val="00B12D0C"/>
    <w:rsid w:val="00B14081"/>
    <w:rsid w:val="00B2329E"/>
    <w:rsid w:val="00B25478"/>
    <w:rsid w:val="00B3434D"/>
    <w:rsid w:val="00B410CB"/>
    <w:rsid w:val="00B41829"/>
    <w:rsid w:val="00B4188D"/>
    <w:rsid w:val="00B44125"/>
    <w:rsid w:val="00B45A56"/>
    <w:rsid w:val="00B471B2"/>
    <w:rsid w:val="00B61552"/>
    <w:rsid w:val="00B64813"/>
    <w:rsid w:val="00B64E82"/>
    <w:rsid w:val="00B74C94"/>
    <w:rsid w:val="00B75A41"/>
    <w:rsid w:val="00B80E8B"/>
    <w:rsid w:val="00B849F1"/>
    <w:rsid w:val="00B95317"/>
    <w:rsid w:val="00B96CFE"/>
    <w:rsid w:val="00BA1A5A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D6248"/>
    <w:rsid w:val="00BE0D7F"/>
    <w:rsid w:val="00BE518A"/>
    <w:rsid w:val="00BE637A"/>
    <w:rsid w:val="00BE7F88"/>
    <w:rsid w:val="00BF0257"/>
    <w:rsid w:val="00BF2BD8"/>
    <w:rsid w:val="00C011E5"/>
    <w:rsid w:val="00C11950"/>
    <w:rsid w:val="00C1254D"/>
    <w:rsid w:val="00C13967"/>
    <w:rsid w:val="00C140FB"/>
    <w:rsid w:val="00C158B1"/>
    <w:rsid w:val="00C24CBF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6701"/>
    <w:rsid w:val="00C66AC8"/>
    <w:rsid w:val="00C6757A"/>
    <w:rsid w:val="00C74512"/>
    <w:rsid w:val="00C752DC"/>
    <w:rsid w:val="00C866D6"/>
    <w:rsid w:val="00C967B7"/>
    <w:rsid w:val="00C97557"/>
    <w:rsid w:val="00CA2089"/>
    <w:rsid w:val="00CA360A"/>
    <w:rsid w:val="00CA4133"/>
    <w:rsid w:val="00CA5EF1"/>
    <w:rsid w:val="00CA72B0"/>
    <w:rsid w:val="00CB4A79"/>
    <w:rsid w:val="00CB6813"/>
    <w:rsid w:val="00CB6C38"/>
    <w:rsid w:val="00CC039A"/>
    <w:rsid w:val="00CC746F"/>
    <w:rsid w:val="00CC7C2E"/>
    <w:rsid w:val="00CD2750"/>
    <w:rsid w:val="00CD5A7F"/>
    <w:rsid w:val="00CE505C"/>
    <w:rsid w:val="00CE603B"/>
    <w:rsid w:val="00CF21C3"/>
    <w:rsid w:val="00CF26CE"/>
    <w:rsid w:val="00CF663D"/>
    <w:rsid w:val="00CF75D2"/>
    <w:rsid w:val="00D0012F"/>
    <w:rsid w:val="00D05023"/>
    <w:rsid w:val="00D13003"/>
    <w:rsid w:val="00D15174"/>
    <w:rsid w:val="00D21127"/>
    <w:rsid w:val="00D213C0"/>
    <w:rsid w:val="00D23779"/>
    <w:rsid w:val="00D25A57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140B"/>
    <w:rsid w:val="00D74E14"/>
    <w:rsid w:val="00D810FD"/>
    <w:rsid w:val="00D81A77"/>
    <w:rsid w:val="00D9175C"/>
    <w:rsid w:val="00D96881"/>
    <w:rsid w:val="00DA13CB"/>
    <w:rsid w:val="00DA5083"/>
    <w:rsid w:val="00DA6C2B"/>
    <w:rsid w:val="00DA7C2D"/>
    <w:rsid w:val="00DB0EA2"/>
    <w:rsid w:val="00DC4ABF"/>
    <w:rsid w:val="00DC7427"/>
    <w:rsid w:val="00DD0648"/>
    <w:rsid w:val="00DD16B8"/>
    <w:rsid w:val="00DD67BB"/>
    <w:rsid w:val="00DE010F"/>
    <w:rsid w:val="00DE67DC"/>
    <w:rsid w:val="00DE78BE"/>
    <w:rsid w:val="00DF01F2"/>
    <w:rsid w:val="00E01C44"/>
    <w:rsid w:val="00E034E9"/>
    <w:rsid w:val="00E03E75"/>
    <w:rsid w:val="00E11623"/>
    <w:rsid w:val="00E14948"/>
    <w:rsid w:val="00E14B95"/>
    <w:rsid w:val="00E23865"/>
    <w:rsid w:val="00E25E6F"/>
    <w:rsid w:val="00E322E2"/>
    <w:rsid w:val="00E4571A"/>
    <w:rsid w:val="00E53F4F"/>
    <w:rsid w:val="00E550C8"/>
    <w:rsid w:val="00E55B47"/>
    <w:rsid w:val="00E55F58"/>
    <w:rsid w:val="00E62F2C"/>
    <w:rsid w:val="00E636BE"/>
    <w:rsid w:val="00E64BD1"/>
    <w:rsid w:val="00E7179B"/>
    <w:rsid w:val="00E722EB"/>
    <w:rsid w:val="00E74371"/>
    <w:rsid w:val="00E757D1"/>
    <w:rsid w:val="00E75888"/>
    <w:rsid w:val="00E76826"/>
    <w:rsid w:val="00E76C78"/>
    <w:rsid w:val="00E77FB0"/>
    <w:rsid w:val="00E81BDC"/>
    <w:rsid w:val="00E85A7D"/>
    <w:rsid w:val="00E95487"/>
    <w:rsid w:val="00EA5333"/>
    <w:rsid w:val="00EA6144"/>
    <w:rsid w:val="00EB6C8C"/>
    <w:rsid w:val="00EB71FC"/>
    <w:rsid w:val="00EB7E81"/>
    <w:rsid w:val="00EC41CD"/>
    <w:rsid w:val="00ED0403"/>
    <w:rsid w:val="00ED0B77"/>
    <w:rsid w:val="00ED2D41"/>
    <w:rsid w:val="00EE18A6"/>
    <w:rsid w:val="00EE367E"/>
    <w:rsid w:val="00EE3A8B"/>
    <w:rsid w:val="00EE489B"/>
    <w:rsid w:val="00EF3E96"/>
    <w:rsid w:val="00EF45F2"/>
    <w:rsid w:val="00EF6038"/>
    <w:rsid w:val="00F01400"/>
    <w:rsid w:val="00F01484"/>
    <w:rsid w:val="00F0235D"/>
    <w:rsid w:val="00F027DD"/>
    <w:rsid w:val="00F03ACE"/>
    <w:rsid w:val="00F05688"/>
    <w:rsid w:val="00F05BE5"/>
    <w:rsid w:val="00F20B89"/>
    <w:rsid w:val="00F21DCF"/>
    <w:rsid w:val="00F22344"/>
    <w:rsid w:val="00F30B14"/>
    <w:rsid w:val="00F3224A"/>
    <w:rsid w:val="00F33391"/>
    <w:rsid w:val="00F3615C"/>
    <w:rsid w:val="00F3615E"/>
    <w:rsid w:val="00F372CE"/>
    <w:rsid w:val="00F45185"/>
    <w:rsid w:val="00F5031A"/>
    <w:rsid w:val="00F510C8"/>
    <w:rsid w:val="00F6174F"/>
    <w:rsid w:val="00F70AE7"/>
    <w:rsid w:val="00F7410A"/>
    <w:rsid w:val="00F75829"/>
    <w:rsid w:val="00F869C0"/>
    <w:rsid w:val="00F92FB3"/>
    <w:rsid w:val="00F95625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D7E39"/>
    <w:rsid w:val="00FE0EF3"/>
    <w:rsid w:val="00FE1CB7"/>
    <w:rsid w:val="00FE4A43"/>
    <w:rsid w:val="00FE77EC"/>
    <w:rsid w:val="00FF3A4A"/>
    <w:rsid w:val="00FF60EB"/>
    <w:rsid w:val="00FF7825"/>
    <w:rsid w:val="03E0007E"/>
    <w:rsid w:val="07AE0048"/>
    <w:rsid w:val="1D7A0D8A"/>
    <w:rsid w:val="291F587E"/>
    <w:rsid w:val="2DE53AC0"/>
    <w:rsid w:val="2DF46CC3"/>
    <w:rsid w:val="3CEB1497"/>
    <w:rsid w:val="47EA5AE9"/>
    <w:rsid w:val="48464737"/>
    <w:rsid w:val="511A226E"/>
    <w:rsid w:val="56D26B6B"/>
    <w:rsid w:val="5B1A1AFF"/>
    <w:rsid w:val="5F5A6019"/>
    <w:rsid w:val="64EE6752"/>
    <w:rsid w:val="6B8938DC"/>
    <w:rsid w:val="74056987"/>
    <w:rsid w:val="764B6A44"/>
    <w:rsid w:val="795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2A5C2"/>
  <w15:docId w15:val="{3E19E861-A176-42D8-9764-694FBBCA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 w:cs="Times New Roman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335077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335077"/>
    <w:pPr>
      <w:keepNext/>
      <w:numPr>
        <w:ilvl w:val="2"/>
        <w:numId w:val="1"/>
      </w:numPr>
      <w:spacing w:before="120" w:after="60"/>
      <w:outlineLvl w:val="2"/>
    </w:pPr>
    <w:rPr>
      <w:rFonts w:ascii="Times New Roman" w:hAnsi="Times New Roman" w:cs="Arial"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3">
    <w:name w:val="toc 3"/>
    <w:basedOn w:val="Normal"/>
    <w:next w:val="Normal"/>
    <w:uiPriority w:val="39"/>
    <w:pPr>
      <w:ind w:left="480"/>
    </w:pPr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szCs w:val="20"/>
    </w:rPr>
  </w:style>
  <w:style w:type="paragraph" w:styleId="TOC2">
    <w:name w:val="toc 2"/>
    <w:basedOn w:val="Normal"/>
    <w:next w:val="Normal"/>
    <w:uiPriority w:val="39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PlainText"/>
    <w:rPr>
      <w:b/>
    </w:rPr>
  </w:style>
  <w:style w:type="paragraph" w:customStyle="1" w:styleId="StyleHeading1Before0pt">
    <w:name w:val="Style Heading_1 + Before:  0 pt"/>
    <w:basedOn w:val="Normal"/>
    <w:pPr>
      <w:keepNext/>
      <w:pageBreakBefore/>
      <w:numPr>
        <w:numId w:val="1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nstructions">
    <w:name w:val="Instructions"/>
    <w:basedOn w:val="Normal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Arial" w:hAnsi="Arial"/>
      <w:szCs w:val="24"/>
      <w:lang w:eastAsia="en-US"/>
    </w:rPr>
  </w:style>
  <w:style w:type="paragraph" w:customStyle="1" w:styleId="template">
    <w:name w:val="template"/>
    <w:basedOn w:val="Normal"/>
    <w:pPr>
      <w:spacing w:line="240" w:lineRule="exact"/>
    </w:pPr>
    <w:rPr>
      <w:rFonts w:eastAsia="SimSun"/>
      <w:i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9556946-CA7B-4688-AAA9-9E75634830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2</TotalTime>
  <Pages>10</Pages>
  <Words>1479</Words>
  <Characters>8433</Characters>
  <Application>Microsoft Office Word</Application>
  <DocSecurity>0</DocSecurity>
  <Lines>70</Lines>
  <Paragraphs>19</Paragraphs>
  <ScaleCrop>false</ScaleCrop>
  <Company>EQUIFAX</Company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creator>Junru Bill Zhong</dc:creator>
  <cp:lastModifiedBy>Bowen WU</cp:lastModifiedBy>
  <cp:revision>5</cp:revision>
  <dcterms:created xsi:type="dcterms:W3CDTF">2020-05-25T15:40:00Z</dcterms:created>
  <dcterms:modified xsi:type="dcterms:W3CDTF">2020-10-10T10:29:00Z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