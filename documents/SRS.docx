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A0F9F" w14:textId="6F724108" w:rsidR="00CF21C3" w:rsidRDefault="00CF21C3" w:rsidP="00CF21C3">
      <w:pPr>
        <w:jc w:val="center"/>
        <w:rPr>
          <w:rFonts w:cs="Arial"/>
          <w:b/>
          <w:sz w:val="36"/>
          <w:lang w:eastAsia="zh-CN"/>
        </w:rPr>
      </w:pPr>
    </w:p>
    <w:p w14:paraId="39162386" w14:textId="77777777" w:rsidR="00CF21C3" w:rsidRDefault="00CF21C3" w:rsidP="00CF21C3">
      <w:pPr>
        <w:jc w:val="center"/>
        <w:rPr>
          <w:rFonts w:cs="Arial"/>
          <w:b/>
          <w:sz w:val="36"/>
        </w:rPr>
      </w:pPr>
    </w:p>
    <w:p w14:paraId="215DA093" w14:textId="77777777" w:rsidR="00CF21C3" w:rsidRDefault="00CF21C3" w:rsidP="00CF21C3">
      <w:pPr>
        <w:jc w:val="center"/>
        <w:rPr>
          <w:rFonts w:cs="Arial"/>
          <w:b/>
          <w:sz w:val="36"/>
        </w:rPr>
      </w:pPr>
    </w:p>
    <w:p w14:paraId="1FE5F987" w14:textId="77777777" w:rsidR="00CF21C3" w:rsidRDefault="00CF21C3" w:rsidP="00CF21C3"/>
    <w:p w14:paraId="54A26684" w14:textId="77777777" w:rsidR="00771FF6" w:rsidRDefault="00771FF6" w:rsidP="00CF21C3"/>
    <w:p w14:paraId="7543B1D0" w14:textId="77777777" w:rsidR="00771FF6" w:rsidRDefault="00771FF6" w:rsidP="00CF21C3"/>
    <w:p w14:paraId="41096CED" w14:textId="77777777" w:rsidR="00CF21C3" w:rsidRPr="00E00446" w:rsidRDefault="00CF21C3" w:rsidP="00CF21C3">
      <w:pPr>
        <w:rPr>
          <w:sz w:val="40"/>
          <w:szCs w:val="40"/>
        </w:rPr>
      </w:pPr>
    </w:p>
    <w:p w14:paraId="21A49D63" w14:textId="5ECB32D8" w:rsidR="00CF21C3" w:rsidRDefault="000F385C" w:rsidP="00CF21C3">
      <w:pPr>
        <w:jc w:val="center"/>
        <w:rPr>
          <w:b/>
          <w:bCs/>
          <w:sz w:val="40"/>
          <w:szCs w:val="40"/>
        </w:rPr>
      </w:pPr>
      <w:proofErr w:type="spellStart"/>
      <w:r>
        <w:rPr>
          <w:rFonts w:hint="eastAsia"/>
          <w:b/>
          <w:bCs/>
          <w:sz w:val="40"/>
          <w:szCs w:val="40"/>
          <w:lang w:eastAsia="zh-CN"/>
        </w:rPr>
        <w:t>Mooli</w:t>
      </w:r>
      <w:proofErr w:type="spellEnd"/>
      <w:r>
        <w:rPr>
          <w:b/>
          <w:bCs/>
          <w:sz w:val="40"/>
          <w:szCs w:val="40"/>
        </w:rPr>
        <w:t xml:space="preserve"> </w:t>
      </w:r>
      <w:r w:rsidR="00D07F61">
        <w:rPr>
          <w:b/>
          <w:bCs/>
          <w:sz w:val="40"/>
          <w:szCs w:val="40"/>
        </w:rPr>
        <w:t>Ordering</w:t>
      </w:r>
      <w:r>
        <w:rPr>
          <w:b/>
          <w:bCs/>
          <w:sz w:val="40"/>
          <w:szCs w:val="40"/>
        </w:rPr>
        <w:t xml:space="preserve"> System</w:t>
      </w:r>
    </w:p>
    <w:p w14:paraId="433697E9" w14:textId="77777777" w:rsidR="00365D33" w:rsidRDefault="00365D33" w:rsidP="00CF21C3">
      <w:pPr>
        <w:jc w:val="center"/>
        <w:rPr>
          <w:b/>
          <w:bCs/>
          <w:sz w:val="40"/>
          <w:szCs w:val="40"/>
        </w:rPr>
      </w:pPr>
    </w:p>
    <w:p w14:paraId="206EA149" w14:textId="77777777" w:rsidR="00365D33" w:rsidRDefault="00365D33" w:rsidP="00CF21C3">
      <w:pPr>
        <w:jc w:val="center"/>
        <w:rPr>
          <w:b/>
          <w:bCs/>
          <w:sz w:val="32"/>
          <w:szCs w:val="32"/>
        </w:rPr>
      </w:pPr>
    </w:p>
    <w:p w14:paraId="4F2E269D" w14:textId="77777777" w:rsidR="00365D33" w:rsidRDefault="00365D33" w:rsidP="00CF21C3">
      <w:pPr>
        <w:jc w:val="center"/>
        <w:rPr>
          <w:b/>
          <w:bCs/>
          <w:sz w:val="32"/>
          <w:szCs w:val="32"/>
        </w:rPr>
      </w:pPr>
    </w:p>
    <w:p w14:paraId="388C3E9C" w14:textId="77777777" w:rsidR="00365D33" w:rsidRPr="0032284F" w:rsidRDefault="0032284F" w:rsidP="00CF21C3">
      <w:pPr>
        <w:jc w:val="center"/>
        <w:rPr>
          <w:rFonts w:cs="Arial"/>
          <w:b/>
          <w:bCs/>
          <w:sz w:val="36"/>
          <w:szCs w:val="36"/>
        </w:rPr>
      </w:pPr>
      <w:r w:rsidRPr="0032284F">
        <w:rPr>
          <w:rFonts w:cs="Arial"/>
          <w:b/>
          <w:bCs/>
          <w:sz w:val="36"/>
          <w:szCs w:val="36"/>
          <w:lang w:eastAsia="zh-CN"/>
        </w:rPr>
        <w:t xml:space="preserve">Software </w:t>
      </w:r>
      <w:r w:rsidR="00C85159">
        <w:rPr>
          <w:rFonts w:cs="Arial"/>
          <w:b/>
          <w:bCs/>
          <w:sz w:val="36"/>
          <w:szCs w:val="36"/>
          <w:lang w:eastAsia="zh-CN"/>
        </w:rPr>
        <w:t>Requirement</w:t>
      </w:r>
      <w:r w:rsidR="00034B1A">
        <w:rPr>
          <w:rFonts w:cs="Arial"/>
          <w:b/>
          <w:bCs/>
          <w:sz w:val="36"/>
          <w:szCs w:val="36"/>
          <w:lang w:eastAsia="zh-CN"/>
        </w:rPr>
        <w:t xml:space="preserve"> Specification</w:t>
      </w:r>
      <w:r w:rsidR="006F2560">
        <w:rPr>
          <w:rFonts w:cs="Arial"/>
          <w:b/>
          <w:bCs/>
          <w:sz w:val="36"/>
          <w:szCs w:val="36"/>
          <w:lang w:eastAsia="zh-CN"/>
        </w:rPr>
        <w:t xml:space="preserve"> (SRS</w:t>
      </w:r>
      <w:r w:rsidRPr="0032284F">
        <w:rPr>
          <w:rFonts w:cs="Arial"/>
          <w:b/>
          <w:bCs/>
          <w:sz w:val="36"/>
          <w:szCs w:val="36"/>
          <w:lang w:eastAsia="zh-CN"/>
        </w:rPr>
        <w:t>)</w:t>
      </w:r>
    </w:p>
    <w:p w14:paraId="774ABDE3" w14:textId="77777777" w:rsidR="00365D33" w:rsidRDefault="00365D33" w:rsidP="00CF21C3">
      <w:pPr>
        <w:jc w:val="center"/>
        <w:rPr>
          <w:b/>
          <w:bCs/>
          <w:sz w:val="32"/>
          <w:szCs w:val="32"/>
        </w:rPr>
      </w:pPr>
    </w:p>
    <w:p w14:paraId="096397CB" w14:textId="77777777" w:rsidR="00A90431" w:rsidRDefault="00A90431" w:rsidP="00CF21C3">
      <w:pPr>
        <w:jc w:val="center"/>
        <w:rPr>
          <w:b/>
          <w:bCs/>
          <w:sz w:val="32"/>
          <w:szCs w:val="32"/>
        </w:rPr>
      </w:pPr>
    </w:p>
    <w:p w14:paraId="4CC2F0A1" w14:textId="77777777" w:rsidR="00CF21C3" w:rsidRPr="00AD7A09" w:rsidRDefault="00CF21C3" w:rsidP="00CF21C3">
      <w:pPr>
        <w:jc w:val="center"/>
        <w:rPr>
          <w:b/>
          <w:bCs/>
          <w:sz w:val="32"/>
          <w:szCs w:val="32"/>
        </w:rPr>
      </w:pPr>
    </w:p>
    <w:p w14:paraId="6D963EEE" w14:textId="57F3A08C" w:rsidR="00CF21C3" w:rsidRDefault="000F385C" w:rsidP="00CF21C3">
      <w:pPr>
        <w:jc w:val="center"/>
        <w:rPr>
          <w:b/>
          <w:bCs/>
          <w:sz w:val="32"/>
          <w:szCs w:val="32"/>
        </w:rPr>
      </w:pPr>
      <w:r>
        <w:rPr>
          <w:b/>
          <w:bCs/>
          <w:sz w:val="32"/>
          <w:szCs w:val="32"/>
        </w:rPr>
        <w:t>April 8</w:t>
      </w:r>
      <w:r w:rsidRPr="000F385C">
        <w:rPr>
          <w:b/>
          <w:bCs/>
          <w:sz w:val="32"/>
          <w:szCs w:val="32"/>
          <w:vertAlign w:val="superscript"/>
        </w:rPr>
        <w:t>th</w:t>
      </w:r>
      <w:r>
        <w:rPr>
          <w:b/>
          <w:bCs/>
          <w:sz w:val="32"/>
          <w:szCs w:val="32"/>
        </w:rPr>
        <w:t>, 2020</w:t>
      </w:r>
    </w:p>
    <w:p w14:paraId="37F926A0" w14:textId="77777777" w:rsidR="008E5953" w:rsidRDefault="008E5953" w:rsidP="00CF21C3">
      <w:pPr>
        <w:jc w:val="center"/>
        <w:rPr>
          <w:b/>
          <w:bCs/>
          <w:sz w:val="32"/>
          <w:szCs w:val="32"/>
        </w:rPr>
      </w:pPr>
    </w:p>
    <w:p w14:paraId="6C4B8CD5" w14:textId="2B74CAE1" w:rsidR="00194B30" w:rsidRDefault="001F1F80" w:rsidP="00CF21C3">
      <w:pPr>
        <w:jc w:val="center"/>
        <w:rPr>
          <w:b/>
          <w:bCs/>
          <w:sz w:val="32"/>
          <w:szCs w:val="32"/>
        </w:rPr>
      </w:pPr>
      <w:r>
        <w:rPr>
          <w:b/>
          <w:bCs/>
          <w:sz w:val="32"/>
          <w:szCs w:val="32"/>
        </w:rPr>
        <w:t xml:space="preserve">Prepared by </w:t>
      </w:r>
      <w:r w:rsidR="000F385C">
        <w:rPr>
          <w:b/>
          <w:bCs/>
          <w:sz w:val="32"/>
          <w:szCs w:val="32"/>
        </w:rPr>
        <w:t xml:space="preserve">Group </w:t>
      </w:r>
      <w:r w:rsidR="00C7274C">
        <w:rPr>
          <w:b/>
          <w:bCs/>
          <w:sz w:val="32"/>
          <w:szCs w:val="32"/>
        </w:rPr>
        <w:t>X</w:t>
      </w:r>
    </w:p>
    <w:p w14:paraId="2966B6E0" w14:textId="77777777" w:rsidR="008E5953" w:rsidRDefault="008E5953" w:rsidP="00CF21C3">
      <w:pPr>
        <w:jc w:val="center"/>
        <w:rPr>
          <w:b/>
          <w:bCs/>
          <w:sz w:val="32"/>
          <w:szCs w:val="32"/>
        </w:rPr>
      </w:pPr>
    </w:p>
    <w:p w14:paraId="64826DA3" w14:textId="77777777" w:rsidR="008E5953" w:rsidRDefault="008E5953" w:rsidP="00CF21C3">
      <w:pPr>
        <w:jc w:val="center"/>
        <w:rPr>
          <w:b/>
          <w:bCs/>
          <w:sz w:val="32"/>
          <w:szCs w:val="32"/>
        </w:rPr>
      </w:pPr>
    </w:p>
    <w:p w14:paraId="7AB5043E" w14:textId="77777777" w:rsidR="008E5953" w:rsidRDefault="008E5953" w:rsidP="00CF21C3">
      <w:pPr>
        <w:jc w:val="center"/>
        <w:rPr>
          <w:b/>
          <w:bCs/>
          <w:sz w:val="32"/>
          <w:szCs w:val="32"/>
        </w:rPr>
      </w:pPr>
    </w:p>
    <w:p w14:paraId="0D70AC4C" w14:textId="77777777" w:rsidR="008E5953" w:rsidRDefault="008E5953" w:rsidP="00CF21C3">
      <w:pPr>
        <w:jc w:val="center"/>
        <w:rPr>
          <w:b/>
          <w:bCs/>
          <w:sz w:val="32"/>
          <w:szCs w:val="32"/>
        </w:rPr>
      </w:pPr>
    </w:p>
    <w:p w14:paraId="368E9722" w14:textId="77777777" w:rsidR="00194B30" w:rsidRDefault="00194B30" w:rsidP="00CF21C3">
      <w:pPr>
        <w:jc w:val="center"/>
        <w:rPr>
          <w:b/>
          <w:bCs/>
          <w:sz w:val="32"/>
          <w:szCs w:val="32"/>
        </w:rPr>
      </w:pPr>
    </w:p>
    <w:p w14:paraId="1748BDAF" w14:textId="77777777" w:rsidR="008E5953" w:rsidRDefault="008E5953" w:rsidP="00CF21C3">
      <w:pPr>
        <w:jc w:val="center"/>
        <w:rPr>
          <w:b/>
          <w:bCs/>
          <w:sz w:val="32"/>
          <w:szCs w:val="32"/>
        </w:rPr>
      </w:pPr>
    </w:p>
    <w:p w14:paraId="5CA19D3E" w14:textId="77777777" w:rsidR="008956D2" w:rsidRDefault="008956D2" w:rsidP="00CF21C3">
      <w:pPr>
        <w:jc w:val="center"/>
        <w:rPr>
          <w:b/>
          <w:bCs/>
          <w:sz w:val="32"/>
          <w:szCs w:val="32"/>
        </w:rPr>
      </w:pPr>
    </w:p>
    <w:p w14:paraId="3F1A35FB" w14:textId="77777777" w:rsidR="008956D2" w:rsidRDefault="008956D2" w:rsidP="00CF21C3">
      <w:pPr>
        <w:jc w:val="center"/>
        <w:rPr>
          <w:b/>
          <w:bCs/>
          <w:sz w:val="32"/>
          <w:szCs w:val="32"/>
        </w:rPr>
      </w:pPr>
    </w:p>
    <w:p w14:paraId="6B95AB95" w14:textId="77777777" w:rsidR="008956D2" w:rsidRDefault="008956D2" w:rsidP="00CF21C3">
      <w:pPr>
        <w:jc w:val="center"/>
        <w:rPr>
          <w:b/>
          <w:bCs/>
          <w:sz w:val="32"/>
          <w:szCs w:val="32"/>
        </w:rPr>
      </w:pPr>
    </w:p>
    <w:p w14:paraId="67E46551" w14:textId="77777777" w:rsidR="008E5953" w:rsidRDefault="008E5953" w:rsidP="00CF21C3">
      <w:pPr>
        <w:jc w:val="center"/>
        <w:rPr>
          <w:b/>
          <w:bCs/>
          <w:sz w:val="32"/>
          <w:szCs w:val="32"/>
        </w:rPr>
      </w:pPr>
    </w:p>
    <w:p w14:paraId="400FCDBC" w14:textId="77777777" w:rsidR="008E5953" w:rsidRDefault="008E5953" w:rsidP="00CF21C3">
      <w:pPr>
        <w:jc w:val="center"/>
        <w:rPr>
          <w:b/>
          <w:bCs/>
          <w:sz w:val="32"/>
          <w:szCs w:val="32"/>
        </w:rPr>
      </w:pPr>
    </w:p>
    <w:p w14:paraId="3954820F" w14:textId="77777777" w:rsidR="008E5953" w:rsidRDefault="008E5953" w:rsidP="00CF21C3">
      <w:pPr>
        <w:jc w:val="center"/>
        <w:rPr>
          <w:b/>
          <w:bCs/>
          <w:sz w:val="32"/>
          <w:szCs w:val="32"/>
        </w:rPr>
      </w:pPr>
      <w:r>
        <w:rPr>
          <w:b/>
          <w:bCs/>
          <w:sz w:val="32"/>
          <w:szCs w:val="32"/>
        </w:rPr>
        <w:t>Computer Science and Technology Program</w:t>
      </w:r>
    </w:p>
    <w:p w14:paraId="7A0E4E57" w14:textId="77777777" w:rsidR="008E5953" w:rsidRDefault="008E5953" w:rsidP="00CF21C3">
      <w:pPr>
        <w:jc w:val="center"/>
        <w:rPr>
          <w:b/>
          <w:bCs/>
          <w:sz w:val="32"/>
          <w:szCs w:val="32"/>
        </w:rPr>
      </w:pPr>
    </w:p>
    <w:p w14:paraId="11E05818" w14:textId="77777777" w:rsidR="008E5953" w:rsidRPr="00AD7A09" w:rsidRDefault="008E5953" w:rsidP="00CF21C3">
      <w:pPr>
        <w:jc w:val="center"/>
        <w:rPr>
          <w:b/>
          <w:bCs/>
          <w:sz w:val="32"/>
          <w:szCs w:val="32"/>
        </w:rPr>
      </w:pPr>
      <w:r>
        <w:rPr>
          <w:b/>
          <w:bCs/>
          <w:sz w:val="32"/>
          <w:szCs w:val="32"/>
        </w:rPr>
        <w:t>United International College</w:t>
      </w:r>
    </w:p>
    <w:p w14:paraId="66A04731" w14:textId="77777777" w:rsidR="004B7569" w:rsidRDefault="005E6596" w:rsidP="00A81EB1">
      <w:pPr>
        <w:pStyle w:val="StyleHeading1Before0pt"/>
      </w:pPr>
      <w:bookmarkStart w:id="0" w:name="_Toc219115350"/>
      <w:bookmarkStart w:id="1" w:name="_Toc219117894"/>
      <w:bookmarkStart w:id="2" w:name="_Toc41265931"/>
      <w:r>
        <w:lastRenderedPageBreak/>
        <w:t>Table of Contents</w:t>
      </w:r>
      <w:bookmarkEnd w:id="0"/>
      <w:bookmarkEnd w:id="1"/>
      <w:bookmarkEnd w:id="2"/>
    </w:p>
    <w:p w14:paraId="076F391D" w14:textId="28D7EB21" w:rsidR="005D47AA" w:rsidRDefault="004544F3">
      <w:pPr>
        <w:pStyle w:val="TOC1"/>
        <w:rPr>
          <w:rFonts w:asciiTheme="minorHAnsi" w:eastAsiaTheme="minorEastAsia"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41265931" w:history="1">
        <w:r w:rsidR="005D47AA" w:rsidRPr="00D22C06">
          <w:rPr>
            <w:rStyle w:val="Hyperlink"/>
          </w:rPr>
          <w:t>1.</w:t>
        </w:r>
        <w:r w:rsidR="005D47AA">
          <w:rPr>
            <w:rFonts w:asciiTheme="minorHAnsi" w:eastAsiaTheme="minorEastAsia" w:hAnsiTheme="minorHAnsi" w:cstheme="minorBidi"/>
            <w:b w:val="0"/>
            <w:caps w:val="0"/>
            <w:sz w:val="22"/>
            <w:szCs w:val="22"/>
            <w:lang w:eastAsia="zh-CN"/>
          </w:rPr>
          <w:tab/>
        </w:r>
        <w:r w:rsidR="005D47AA" w:rsidRPr="00D22C06">
          <w:rPr>
            <w:rStyle w:val="Hyperlink"/>
          </w:rPr>
          <w:t>Table of Contents</w:t>
        </w:r>
        <w:r w:rsidR="005D47AA">
          <w:rPr>
            <w:webHidden/>
          </w:rPr>
          <w:tab/>
        </w:r>
        <w:r w:rsidR="005D47AA">
          <w:rPr>
            <w:webHidden/>
          </w:rPr>
          <w:fldChar w:fldCharType="begin"/>
        </w:r>
        <w:r w:rsidR="005D47AA">
          <w:rPr>
            <w:webHidden/>
          </w:rPr>
          <w:instrText xml:space="preserve"> PAGEREF _Toc41265931 \h </w:instrText>
        </w:r>
        <w:r w:rsidR="005D47AA">
          <w:rPr>
            <w:webHidden/>
          </w:rPr>
        </w:r>
        <w:r w:rsidR="005D47AA">
          <w:rPr>
            <w:webHidden/>
          </w:rPr>
          <w:fldChar w:fldCharType="separate"/>
        </w:r>
        <w:r w:rsidR="005D47AA">
          <w:rPr>
            <w:webHidden/>
          </w:rPr>
          <w:t>2</w:t>
        </w:r>
        <w:r w:rsidR="005D47AA">
          <w:rPr>
            <w:webHidden/>
          </w:rPr>
          <w:fldChar w:fldCharType="end"/>
        </w:r>
      </w:hyperlink>
    </w:p>
    <w:p w14:paraId="50EEC342" w14:textId="41CB88EA" w:rsidR="005D47AA" w:rsidRDefault="00191B82">
      <w:pPr>
        <w:pStyle w:val="TOC1"/>
        <w:rPr>
          <w:rFonts w:asciiTheme="minorHAnsi" w:eastAsiaTheme="minorEastAsia" w:hAnsiTheme="minorHAnsi" w:cstheme="minorBidi"/>
          <w:b w:val="0"/>
          <w:caps w:val="0"/>
          <w:sz w:val="22"/>
          <w:szCs w:val="22"/>
          <w:lang w:eastAsia="zh-CN"/>
        </w:rPr>
      </w:pPr>
      <w:hyperlink w:anchor="_Toc41265932" w:history="1">
        <w:r w:rsidR="005D47AA" w:rsidRPr="00D22C06">
          <w:rPr>
            <w:rStyle w:val="Hyperlink"/>
          </w:rPr>
          <w:t>2.</w:t>
        </w:r>
        <w:r w:rsidR="005D47AA">
          <w:rPr>
            <w:rFonts w:asciiTheme="minorHAnsi" w:eastAsiaTheme="minorEastAsia" w:hAnsiTheme="minorHAnsi" w:cstheme="minorBidi"/>
            <w:b w:val="0"/>
            <w:caps w:val="0"/>
            <w:sz w:val="22"/>
            <w:szCs w:val="22"/>
            <w:lang w:eastAsia="zh-CN"/>
          </w:rPr>
          <w:tab/>
        </w:r>
        <w:r w:rsidR="005D47AA" w:rsidRPr="00D22C06">
          <w:rPr>
            <w:rStyle w:val="Hyperlink"/>
          </w:rPr>
          <w:t>Introduction</w:t>
        </w:r>
        <w:r w:rsidR="005D47AA">
          <w:rPr>
            <w:webHidden/>
          </w:rPr>
          <w:tab/>
        </w:r>
        <w:r w:rsidR="005D47AA">
          <w:rPr>
            <w:webHidden/>
          </w:rPr>
          <w:fldChar w:fldCharType="begin"/>
        </w:r>
        <w:r w:rsidR="005D47AA">
          <w:rPr>
            <w:webHidden/>
          </w:rPr>
          <w:instrText xml:space="preserve"> PAGEREF _Toc41265932 \h </w:instrText>
        </w:r>
        <w:r w:rsidR="005D47AA">
          <w:rPr>
            <w:webHidden/>
          </w:rPr>
        </w:r>
        <w:r w:rsidR="005D47AA">
          <w:rPr>
            <w:webHidden/>
          </w:rPr>
          <w:fldChar w:fldCharType="separate"/>
        </w:r>
        <w:r w:rsidR="005D47AA">
          <w:rPr>
            <w:webHidden/>
          </w:rPr>
          <w:t>3</w:t>
        </w:r>
        <w:r w:rsidR="005D47AA">
          <w:rPr>
            <w:webHidden/>
          </w:rPr>
          <w:fldChar w:fldCharType="end"/>
        </w:r>
      </w:hyperlink>
    </w:p>
    <w:p w14:paraId="72C59DE1" w14:textId="3103147C" w:rsidR="005D47AA" w:rsidRDefault="00191B82">
      <w:pPr>
        <w:pStyle w:val="TOC2"/>
        <w:rPr>
          <w:rFonts w:asciiTheme="minorHAnsi" w:eastAsiaTheme="minorEastAsia" w:hAnsiTheme="minorHAnsi" w:cstheme="minorBidi"/>
          <w:noProof/>
          <w:sz w:val="22"/>
          <w:szCs w:val="22"/>
          <w:lang w:eastAsia="zh-CN"/>
        </w:rPr>
      </w:pPr>
      <w:hyperlink w:anchor="_Toc41265933" w:history="1">
        <w:r w:rsidR="005D47AA" w:rsidRPr="00D22C06">
          <w:rPr>
            <w:rStyle w:val="Hyperlink"/>
            <w:rFonts w:ascii="Times New Roman" w:hAnsi="Times New Roman"/>
            <w:noProof/>
            <w:snapToGrid w:val="0"/>
            <w:w w:val="0"/>
          </w:rPr>
          <w:t>2.1.</w:t>
        </w:r>
        <w:r w:rsidR="005D47AA">
          <w:rPr>
            <w:rFonts w:asciiTheme="minorHAnsi" w:eastAsiaTheme="minorEastAsia" w:hAnsiTheme="minorHAnsi" w:cstheme="minorBidi"/>
            <w:noProof/>
            <w:sz w:val="22"/>
            <w:szCs w:val="22"/>
            <w:lang w:eastAsia="zh-CN"/>
          </w:rPr>
          <w:tab/>
        </w:r>
        <w:r w:rsidR="005D47AA" w:rsidRPr="00D22C06">
          <w:rPr>
            <w:rStyle w:val="Hyperlink"/>
            <w:noProof/>
          </w:rPr>
          <w:t>Purpose</w:t>
        </w:r>
        <w:r w:rsidR="005D47AA">
          <w:rPr>
            <w:noProof/>
            <w:webHidden/>
          </w:rPr>
          <w:tab/>
        </w:r>
        <w:r w:rsidR="005D47AA">
          <w:rPr>
            <w:noProof/>
            <w:webHidden/>
          </w:rPr>
          <w:fldChar w:fldCharType="begin"/>
        </w:r>
        <w:r w:rsidR="005D47AA">
          <w:rPr>
            <w:noProof/>
            <w:webHidden/>
          </w:rPr>
          <w:instrText xml:space="preserve"> PAGEREF _Toc41265933 \h </w:instrText>
        </w:r>
        <w:r w:rsidR="005D47AA">
          <w:rPr>
            <w:noProof/>
            <w:webHidden/>
          </w:rPr>
        </w:r>
        <w:r w:rsidR="005D47AA">
          <w:rPr>
            <w:noProof/>
            <w:webHidden/>
          </w:rPr>
          <w:fldChar w:fldCharType="separate"/>
        </w:r>
        <w:r w:rsidR="005D47AA">
          <w:rPr>
            <w:noProof/>
            <w:webHidden/>
          </w:rPr>
          <w:t>3</w:t>
        </w:r>
        <w:r w:rsidR="005D47AA">
          <w:rPr>
            <w:noProof/>
            <w:webHidden/>
          </w:rPr>
          <w:fldChar w:fldCharType="end"/>
        </w:r>
      </w:hyperlink>
    </w:p>
    <w:p w14:paraId="2246B7F4" w14:textId="01DDEC19" w:rsidR="005D47AA" w:rsidRDefault="00191B82">
      <w:pPr>
        <w:pStyle w:val="TOC2"/>
        <w:rPr>
          <w:rFonts w:asciiTheme="minorHAnsi" w:eastAsiaTheme="minorEastAsia" w:hAnsiTheme="minorHAnsi" w:cstheme="minorBidi"/>
          <w:noProof/>
          <w:sz w:val="22"/>
          <w:szCs w:val="22"/>
          <w:lang w:eastAsia="zh-CN"/>
        </w:rPr>
      </w:pPr>
      <w:hyperlink w:anchor="_Toc41265934" w:history="1">
        <w:r w:rsidR="005D47AA" w:rsidRPr="00D22C06">
          <w:rPr>
            <w:rStyle w:val="Hyperlink"/>
            <w:rFonts w:ascii="Times New Roman" w:hAnsi="Times New Roman"/>
            <w:noProof/>
            <w:snapToGrid w:val="0"/>
            <w:w w:val="0"/>
          </w:rPr>
          <w:t>2.2.</w:t>
        </w:r>
        <w:r w:rsidR="005D47AA">
          <w:rPr>
            <w:rFonts w:asciiTheme="minorHAnsi" w:eastAsiaTheme="minorEastAsia" w:hAnsiTheme="minorHAnsi" w:cstheme="minorBidi"/>
            <w:noProof/>
            <w:sz w:val="22"/>
            <w:szCs w:val="22"/>
            <w:lang w:eastAsia="zh-CN"/>
          </w:rPr>
          <w:tab/>
        </w:r>
        <w:r w:rsidR="005D47AA" w:rsidRPr="00D22C06">
          <w:rPr>
            <w:rStyle w:val="Hyperlink"/>
            <w:noProof/>
          </w:rPr>
          <w:t>Document Conventions</w:t>
        </w:r>
        <w:r w:rsidR="005D47AA">
          <w:rPr>
            <w:noProof/>
            <w:webHidden/>
          </w:rPr>
          <w:tab/>
        </w:r>
        <w:r w:rsidR="005D47AA">
          <w:rPr>
            <w:noProof/>
            <w:webHidden/>
          </w:rPr>
          <w:fldChar w:fldCharType="begin"/>
        </w:r>
        <w:r w:rsidR="005D47AA">
          <w:rPr>
            <w:noProof/>
            <w:webHidden/>
          </w:rPr>
          <w:instrText xml:space="preserve"> PAGEREF _Toc41265934 \h </w:instrText>
        </w:r>
        <w:r w:rsidR="005D47AA">
          <w:rPr>
            <w:noProof/>
            <w:webHidden/>
          </w:rPr>
        </w:r>
        <w:r w:rsidR="005D47AA">
          <w:rPr>
            <w:noProof/>
            <w:webHidden/>
          </w:rPr>
          <w:fldChar w:fldCharType="separate"/>
        </w:r>
        <w:r w:rsidR="005D47AA">
          <w:rPr>
            <w:noProof/>
            <w:webHidden/>
          </w:rPr>
          <w:t>3</w:t>
        </w:r>
        <w:r w:rsidR="005D47AA">
          <w:rPr>
            <w:noProof/>
            <w:webHidden/>
          </w:rPr>
          <w:fldChar w:fldCharType="end"/>
        </w:r>
      </w:hyperlink>
    </w:p>
    <w:p w14:paraId="0E0BBED2" w14:textId="67C16836" w:rsidR="005D47AA" w:rsidRDefault="00191B82">
      <w:pPr>
        <w:pStyle w:val="TOC1"/>
        <w:rPr>
          <w:rFonts w:asciiTheme="minorHAnsi" w:eastAsiaTheme="minorEastAsia" w:hAnsiTheme="minorHAnsi" w:cstheme="minorBidi"/>
          <w:b w:val="0"/>
          <w:caps w:val="0"/>
          <w:sz w:val="22"/>
          <w:szCs w:val="22"/>
          <w:lang w:eastAsia="zh-CN"/>
        </w:rPr>
      </w:pPr>
      <w:hyperlink w:anchor="_Toc41265935" w:history="1">
        <w:r w:rsidR="005D47AA" w:rsidRPr="00D22C06">
          <w:rPr>
            <w:rStyle w:val="Hyperlink"/>
          </w:rPr>
          <w:t>3.</w:t>
        </w:r>
        <w:r w:rsidR="005D47AA">
          <w:rPr>
            <w:rFonts w:asciiTheme="minorHAnsi" w:eastAsiaTheme="minorEastAsia" w:hAnsiTheme="minorHAnsi" w:cstheme="minorBidi"/>
            <w:b w:val="0"/>
            <w:caps w:val="0"/>
            <w:sz w:val="22"/>
            <w:szCs w:val="22"/>
            <w:lang w:eastAsia="zh-CN"/>
          </w:rPr>
          <w:tab/>
        </w:r>
        <w:r w:rsidR="005D47AA" w:rsidRPr="00D22C06">
          <w:rPr>
            <w:rStyle w:val="Hyperlink"/>
          </w:rPr>
          <w:t>System Features</w:t>
        </w:r>
        <w:r w:rsidR="005D47AA">
          <w:rPr>
            <w:webHidden/>
          </w:rPr>
          <w:tab/>
        </w:r>
        <w:r w:rsidR="005D47AA">
          <w:rPr>
            <w:webHidden/>
          </w:rPr>
          <w:fldChar w:fldCharType="begin"/>
        </w:r>
        <w:r w:rsidR="005D47AA">
          <w:rPr>
            <w:webHidden/>
          </w:rPr>
          <w:instrText xml:space="preserve"> PAGEREF _Toc41265935 \h </w:instrText>
        </w:r>
        <w:r w:rsidR="005D47AA">
          <w:rPr>
            <w:webHidden/>
          </w:rPr>
        </w:r>
        <w:r w:rsidR="005D47AA">
          <w:rPr>
            <w:webHidden/>
          </w:rPr>
          <w:fldChar w:fldCharType="separate"/>
        </w:r>
        <w:r w:rsidR="005D47AA">
          <w:rPr>
            <w:webHidden/>
          </w:rPr>
          <w:t>4</w:t>
        </w:r>
        <w:r w:rsidR="005D47AA">
          <w:rPr>
            <w:webHidden/>
          </w:rPr>
          <w:fldChar w:fldCharType="end"/>
        </w:r>
      </w:hyperlink>
    </w:p>
    <w:p w14:paraId="73A43416" w14:textId="6035B8AA" w:rsidR="005D47AA" w:rsidRDefault="00191B82">
      <w:pPr>
        <w:pStyle w:val="TOC2"/>
        <w:rPr>
          <w:rFonts w:asciiTheme="minorHAnsi" w:eastAsiaTheme="minorEastAsia" w:hAnsiTheme="minorHAnsi" w:cstheme="minorBidi"/>
          <w:noProof/>
          <w:sz w:val="22"/>
          <w:szCs w:val="22"/>
          <w:lang w:eastAsia="zh-CN"/>
        </w:rPr>
      </w:pPr>
      <w:hyperlink w:anchor="_Toc41265936" w:history="1">
        <w:r w:rsidR="005D47AA" w:rsidRPr="00D22C06">
          <w:rPr>
            <w:rStyle w:val="Hyperlink"/>
            <w:rFonts w:ascii="Times New Roman" w:hAnsi="Times New Roman"/>
            <w:noProof/>
            <w:snapToGrid w:val="0"/>
            <w:w w:val="0"/>
          </w:rPr>
          <w:t>3.1.</w:t>
        </w:r>
        <w:r w:rsidR="005D47AA">
          <w:rPr>
            <w:rFonts w:asciiTheme="minorHAnsi" w:eastAsiaTheme="minorEastAsia" w:hAnsiTheme="minorHAnsi" w:cstheme="minorBidi"/>
            <w:noProof/>
            <w:sz w:val="22"/>
            <w:szCs w:val="22"/>
            <w:lang w:eastAsia="zh-CN"/>
          </w:rPr>
          <w:tab/>
        </w:r>
        <w:r w:rsidR="005D47AA" w:rsidRPr="00D22C06">
          <w:rPr>
            <w:rStyle w:val="Hyperlink"/>
            <w:noProof/>
          </w:rPr>
          <w:t>Staff login / logout</w:t>
        </w:r>
        <w:r w:rsidR="005D47AA">
          <w:rPr>
            <w:noProof/>
            <w:webHidden/>
          </w:rPr>
          <w:tab/>
        </w:r>
        <w:r w:rsidR="005D47AA">
          <w:rPr>
            <w:noProof/>
            <w:webHidden/>
          </w:rPr>
          <w:fldChar w:fldCharType="begin"/>
        </w:r>
        <w:r w:rsidR="005D47AA">
          <w:rPr>
            <w:noProof/>
            <w:webHidden/>
          </w:rPr>
          <w:instrText xml:space="preserve"> PAGEREF _Toc41265936 \h </w:instrText>
        </w:r>
        <w:r w:rsidR="005D47AA">
          <w:rPr>
            <w:noProof/>
            <w:webHidden/>
          </w:rPr>
        </w:r>
        <w:r w:rsidR="005D47AA">
          <w:rPr>
            <w:noProof/>
            <w:webHidden/>
          </w:rPr>
          <w:fldChar w:fldCharType="separate"/>
        </w:r>
        <w:r w:rsidR="005D47AA">
          <w:rPr>
            <w:noProof/>
            <w:webHidden/>
          </w:rPr>
          <w:t>4</w:t>
        </w:r>
        <w:r w:rsidR="005D47AA">
          <w:rPr>
            <w:noProof/>
            <w:webHidden/>
          </w:rPr>
          <w:fldChar w:fldCharType="end"/>
        </w:r>
      </w:hyperlink>
    </w:p>
    <w:p w14:paraId="7D6F19DD" w14:textId="6A3EE3C7" w:rsidR="005D47AA" w:rsidRDefault="00191B82">
      <w:pPr>
        <w:pStyle w:val="TOC2"/>
        <w:rPr>
          <w:rFonts w:asciiTheme="minorHAnsi" w:eastAsiaTheme="minorEastAsia" w:hAnsiTheme="minorHAnsi" w:cstheme="minorBidi"/>
          <w:noProof/>
          <w:sz w:val="22"/>
          <w:szCs w:val="22"/>
          <w:lang w:eastAsia="zh-CN"/>
        </w:rPr>
      </w:pPr>
      <w:hyperlink w:anchor="_Toc41265937" w:history="1">
        <w:r w:rsidR="005D47AA" w:rsidRPr="00D22C06">
          <w:rPr>
            <w:rStyle w:val="Hyperlink"/>
            <w:rFonts w:ascii="Times New Roman" w:hAnsi="Times New Roman"/>
            <w:noProof/>
            <w:snapToGrid w:val="0"/>
            <w:w w:val="0"/>
          </w:rPr>
          <w:t>3.2.</w:t>
        </w:r>
        <w:r w:rsidR="005D47AA">
          <w:rPr>
            <w:rFonts w:asciiTheme="minorHAnsi" w:eastAsiaTheme="minorEastAsia" w:hAnsiTheme="minorHAnsi" w:cstheme="minorBidi"/>
            <w:noProof/>
            <w:sz w:val="22"/>
            <w:szCs w:val="22"/>
            <w:lang w:eastAsia="zh-CN"/>
          </w:rPr>
          <w:tab/>
        </w:r>
        <w:r w:rsidR="005D47AA" w:rsidRPr="00D22C06">
          <w:rPr>
            <w:rStyle w:val="Hyperlink"/>
            <w:noProof/>
          </w:rPr>
          <w:t>Permission system</w:t>
        </w:r>
        <w:r w:rsidR="005D47AA">
          <w:rPr>
            <w:noProof/>
            <w:webHidden/>
          </w:rPr>
          <w:tab/>
        </w:r>
        <w:r w:rsidR="005D47AA">
          <w:rPr>
            <w:noProof/>
            <w:webHidden/>
          </w:rPr>
          <w:fldChar w:fldCharType="begin"/>
        </w:r>
        <w:r w:rsidR="005D47AA">
          <w:rPr>
            <w:noProof/>
            <w:webHidden/>
          </w:rPr>
          <w:instrText xml:space="preserve"> PAGEREF _Toc41265937 \h </w:instrText>
        </w:r>
        <w:r w:rsidR="005D47AA">
          <w:rPr>
            <w:noProof/>
            <w:webHidden/>
          </w:rPr>
        </w:r>
        <w:r w:rsidR="005D47AA">
          <w:rPr>
            <w:noProof/>
            <w:webHidden/>
          </w:rPr>
          <w:fldChar w:fldCharType="separate"/>
        </w:r>
        <w:r w:rsidR="005D47AA">
          <w:rPr>
            <w:noProof/>
            <w:webHidden/>
          </w:rPr>
          <w:t>4</w:t>
        </w:r>
        <w:r w:rsidR="005D47AA">
          <w:rPr>
            <w:noProof/>
            <w:webHidden/>
          </w:rPr>
          <w:fldChar w:fldCharType="end"/>
        </w:r>
      </w:hyperlink>
    </w:p>
    <w:p w14:paraId="2A402674" w14:textId="23EFEA02" w:rsidR="005D47AA" w:rsidRDefault="00191B82">
      <w:pPr>
        <w:pStyle w:val="TOC2"/>
        <w:rPr>
          <w:rFonts w:asciiTheme="minorHAnsi" w:eastAsiaTheme="minorEastAsia" w:hAnsiTheme="minorHAnsi" w:cstheme="minorBidi"/>
          <w:noProof/>
          <w:sz w:val="22"/>
          <w:szCs w:val="22"/>
          <w:lang w:eastAsia="zh-CN"/>
        </w:rPr>
      </w:pPr>
      <w:hyperlink w:anchor="_Toc41265938" w:history="1">
        <w:r w:rsidR="005D47AA" w:rsidRPr="00D22C06">
          <w:rPr>
            <w:rStyle w:val="Hyperlink"/>
            <w:rFonts w:ascii="Times New Roman" w:hAnsi="Times New Roman"/>
            <w:noProof/>
            <w:snapToGrid w:val="0"/>
            <w:w w:val="0"/>
          </w:rPr>
          <w:t>3.3.</w:t>
        </w:r>
        <w:r w:rsidR="005D47AA">
          <w:rPr>
            <w:rFonts w:asciiTheme="minorHAnsi" w:eastAsiaTheme="minorEastAsia" w:hAnsiTheme="minorHAnsi" w:cstheme="minorBidi"/>
            <w:noProof/>
            <w:sz w:val="22"/>
            <w:szCs w:val="22"/>
            <w:lang w:eastAsia="zh-CN"/>
          </w:rPr>
          <w:tab/>
        </w:r>
        <w:r w:rsidR="005D47AA" w:rsidRPr="00D22C06">
          <w:rPr>
            <w:rStyle w:val="Hyperlink"/>
            <w:noProof/>
          </w:rPr>
          <w:t>On-going orders management</w:t>
        </w:r>
        <w:r w:rsidR="005D47AA">
          <w:rPr>
            <w:noProof/>
            <w:webHidden/>
          </w:rPr>
          <w:tab/>
        </w:r>
        <w:r w:rsidR="005D47AA">
          <w:rPr>
            <w:noProof/>
            <w:webHidden/>
          </w:rPr>
          <w:fldChar w:fldCharType="begin"/>
        </w:r>
        <w:r w:rsidR="005D47AA">
          <w:rPr>
            <w:noProof/>
            <w:webHidden/>
          </w:rPr>
          <w:instrText xml:space="preserve"> PAGEREF _Toc41265938 \h </w:instrText>
        </w:r>
        <w:r w:rsidR="005D47AA">
          <w:rPr>
            <w:noProof/>
            <w:webHidden/>
          </w:rPr>
        </w:r>
        <w:r w:rsidR="005D47AA">
          <w:rPr>
            <w:noProof/>
            <w:webHidden/>
          </w:rPr>
          <w:fldChar w:fldCharType="separate"/>
        </w:r>
        <w:r w:rsidR="005D47AA">
          <w:rPr>
            <w:noProof/>
            <w:webHidden/>
          </w:rPr>
          <w:t>4</w:t>
        </w:r>
        <w:r w:rsidR="005D47AA">
          <w:rPr>
            <w:noProof/>
            <w:webHidden/>
          </w:rPr>
          <w:fldChar w:fldCharType="end"/>
        </w:r>
      </w:hyperlink>
    </w:p>
    <w:p w14:paraId="7A0FEAA8" w14:textId="0CB08E40" w:rsidR="005D47AA" w:rsidRDefault="00191B82">
      <w:pPr>
        <w:pStyle w:val="TOC2"/>
        <w:rPr>
          <w:rFonts w:asciiTheme="minorHAnsi" w:eastAsiaTheme="minorEastAsia" w:hAnsiTheme="minorHAnsi" w:cstheme="minorBidi"/>
          <w:noProof/>
          <w:sz w:val="22"/>
          <w:szCs w:val="22"/>
          <w:lang w:eastAsia="zh-CN"/>
        </w:rPr>
      </w:pPr>
      <w:hyperlink w:anchor="_Toc41265939" w:history="1">
        <w:r w:rsidR="005D47AA" w:rsidRPr="00D22C06">
          <w:rPr>
            <w:rStyle w:val="Hyperlink"/>
            <w:rFonts w:ascii="Times New Roman" w:hAnsi="Times New Roman"/>
            <w:noProof/>
            <w:snapToGrid w:val="0"/>
            <w:w w:val="0"/>
          </w:rPr>
          <w:t>3.4.</w:t>
        </w:r>
        <w:r w:rsidR="005D47AA">
          <w:rPr>
            <w:rFonts w:asciiTheme="minorHAnsi" w:eastAsiaTheme="minorEastAsia" w:hAnsiTheme="minorHAnsi" w:cstheme="minorBidi"/>
            <w:noProof/>
            <w:sz w:val="22"/>
            <w:szCs w:val="22"/>
            <w:lang w:eastAsia="zh-CN"/>
          </w:rPr>
          <w:tab/>
        </w:r>
        <w:r w:rsidR="005D47AA" w:rsidRPr="00D22C06">
          <w:rPr>
            <w:rStyle w:val="Hyperlink"/>
            <w:noProof/>
          </w:rPr>
          <w:t>History orders management</w:t>
        </w:r>
        <w:r w:rsidR="005D47AA">
          <w:rPr>
            <w:noProof/>
            <w:webHidden/>
          </w:rPr>
          <w:tab/>
        </w:r>
        <w:r w:rsidR="005D47AA">
          <w:rPr>
            <w:noProof/>
            <w:webHidden/>
          </w:rPr>
          <w:fldChar w:fldCharType="begin"/>
        </w:r>
        <w:r w:rsidR="005D47AA">
          <w:rPr>
            <w:noProof/>
            <w:webHidden/>
          </w:rPr>
          <w:instrText xml:space="preserve"> PAGEREF _Toc41265939 \h </w:instrText>
        </w:r>
        <w:r w:rsidR="005D47AA">
          <w:rPr>
            <w:noProof/>
            <w:webHidden/>
          </w:rPr>
        </w:r>
        <w:r w:rsidR="005D47AA">
          <w:rPr>
            <w:noProof/>
            <w:webHidden/>
          </w:rPr>
          <w:fldChar w:fldCharType="separate"/>
        </w:r>
        <w:r w:rsidR="005D47AA">
          <w:rPr>
            <w:noProof/>
            <w:webHidden/>
          </w:rPr>
          <w:t>5</w:t>
        </w:r>
        <w:r w:rsidR="005D47AA">
          <w:rPr>
            <w:noProof/>
            <w:webHidden/>
          </w:rPr>
          <w:fldChar w:fldCharType="end"/>
        </w:r>
      </w:hyperlink>
    </w:p>
    <w:p w14:paraId="4FAA29EA" w14:textId="794800CB" w:rsidR="005D47AA" w:rsidRDefault="00191B82">
      <w:pPr>
        <w:pStyle w:val="TOC2"/>
        <w:rPr>
          <w:rFonts w:asciiTheme="minorHAnsi" w:eastAsiaTheme="minorEastAsia" w:hAnsiTheme="minorHAnsi" w:cstheme="minorBidi"/>
          <w:noProof/>
          <w:sz w:val="22"/>
          <w:szCs w:val="22"/>
          <w:lang w:eastAsia="zh-CN"/>
        </w:rPr>
      </w:pPr>
      <w:hyperlink w:anchor="_Toc41265940" w:history="1">
        <w:r w:rsidR="005D47AA" w:rsidRPr="00D22C06">
          <w:rPr>
            <w:rStyle w:val="Hyperlink"/>
            <w:rFonts w:ascii="Times New Roman" w:hAnsi="Times New Roman"/>
            <w:noProof/>
            <w:snapToGrid w:val="0"/>
            <w:w w:val="0"/>
          </w:rPr>
          <w:t>3.5.</w:t>
        </w:r>
        <w:r w:rsidR="005D47AA">
          <w:rPr>
            <w:rFonts w:asciiTheme="minorHAnsi" w:eastAsiaTheme="minorEastAsia" w:hAnsiTheme="minorHAnsi" w:cstheme="minorBidi"/>
            <w:noProof/>
            <w:sz w:val="22"/>
            <w:szCs w:val="22"/>
            <w:lang w:eastAsia="zh-CN"/>
          </w:rPr>
          <w:tab/>
        </w:r>
        <w:r w:rsidR="005D47AA" w:rsidRPr="00D22C06">
          <w:rPr>
            <w:rStyle w:val="Hyperlink"/>
            <w:noProof/>
          </w:rPr>
          <w:t>Product management</w:t>
        </w:r>
        <w:r w:rsidR="005D47AA">
          <w:rPr>
            <w:noProof/>
            <w:webHidden/>
          </w:rPr>
          <w:tab/>
        </w:r>
        <w:r w:rsidR="005D47AA">
          <w:rPr>
            <w:noProof/>
            <w:webHidden/>
          </w:rPr>
          <w:fldChar w:fldCharType="begin"/>
        </w:r>
        <w:r w:rsidR="005D47AA">
          <w:rPr>
            <w:noProof/>
            <w:webHidden/>
          </w:rPr>
          <w:instrText xml:space="preserve"> PAGEREF _Toc41265940 \h </w:instrText>
        </w:r>
        <w:r w:rsidR="005D47AA">
          <w:rPr>
            <w:noProof/>
            <w:webHidden/>
          </w:rPr>
        </w:r>
        <w:r w:rsidR="005D47AA">
          <w:rPr>
            <w:noProof/>
            <w:webHidden/>
          </w:rPr>
          <w:fldChar w:fldCharType="separate"/>
        </w:r>
        <w:r w:rsidR="005D47AA">
          <w:rPr>
            <w:noProof/>
            <w:webHidden/>
          </w:rPr>
          <w:t>5</w:t>
        </w:r>
        <w:r w:rsidR="005D47AA">
          <w:rPr>
            <w:noProof/>
            <w:webHidden/>
          </w:rPr>
          <w:fldChar w:fldCharType="end"/>
        </w:r>
      </w:hyperlink>
    </w:p>
    <w:p w14:paraId="4E16CBA6" w14:textId="55822EE4" w:rsidR="005D47AA" w:rsidRDefault="00191B82">
      <w:pPr>
        <w:pStyle w:val="TOC2"/>
        <w:rPr>
          <w:rFonts w:asciiTheme="minorHAnsi" w:eastAsiaTheme="minorEastAsia" w:hAnsiTheme="minorHAnsi" w:cstheme="minorBidi"/>
          <w:noProof/>
          <w:sz w:val="22"/>
          <w:szCs w:val="22"/>
          <w:lang w:eastAsia="zh-CN"/>
        </w:rPr>
      </w:pPr>
      <w:hyperlink w:anchor="_Toc41265941" w:history="1">
        <w:r w:rsidR="005D47AA" w:rsidRPr="00D22C06">
          <w:rPr>
            <w:rStyle w:val="Hyperlink"/>
            <w:rFonts w:ascii="Times New Roman" w:hAnsi="Times New Roman"/>
            <w:noProof/>
            <w:snapToGrid w:val="0"/>
            <w:w w:val="0"/>
          </w:rPr>
          <w:t>3.6.</w:t>
        </w:r>
        <w:r w:rsidR="005D47AA">
          <w:rPr>
            <w:rFonts w:asciiTheme="minorHAnsi" w:eastAsiaTheme="minorEastAsia" w:hAnsiTheme="minorHAnsi" w:cstheme="minorBidi"/>
            <w:noProof/>
            <w:sz w:val="22"/>
            <w:szCs w:val="22"/>
            <w:lang w:eastAsia="zh-CN"/>
          </w:rPr>
          <w:tab/>
        </w:r>
        <w:r w:rsidR="005D47AA" w:rsidRPr="00D22C06">
          <w:rPr>
            <w:rStyle w:val="Hyperlink"/>
            <w:noProof/>
          </w:rPr>
          <w:t>Category management</w:t>
        </w:r>
        <w:r w:rsidR="005D47AA">
          <w:rPr>
            <w:noProof/>
            <w:webHidden/>
          </w:rPr>
          <w:tab/>
        </w:r>
        <w:r w:rsidR="005D47AA">
          <w:rPr>
            <w:noProof/>
            <w:webHidden/>
          </w:rPr>
          <w:fldChar w:fldCharType="begin"/>
        </w:r>
        <w:r w:rsidR="005D47AA">
          <w:rPr>
            <w:noProof/>
            <w:webHidden/>
          </w:rPr>
          <w:instrText xml:space="preserve"> PAGEREF _Toc41265941 \h </w:instrText>
        </w:r>
        <w:r w:rsidR="005D47AA">
          <w:rPr>
            <w:noProof/>
            <w:webHidden/>
          </w:rPr>
        </w:r>
        <w:r w:rsidR="005D47AA">
          <w:rPr>
            <w:noProof/>
            <w:webHidden/>
          </w:rPr>
          <w:fldChar w:fldCharType="separate"/>
        </w:r>
        <w:r w:rsidR="005D47AA">
          <w:rPr>
            <w:noProof/>
            <w:webHidden/>
          </w:rPr>
          <w:t>5</w:t>
        </w:r>
        <w:r w:rsidR="005D47AA">
          <w:rPr>
            <w:noProof/>
            <w:webHidden/>
          </w:rPr>
          <w:fldChar w:fldCharType="end"/>
        </w:r>
      </w:hyperlink>
    </w:p>
    <w:p w14:paraId="5B8F90BF" w14:textId="7D69D3FF" w:rsidR="005D47AA" w:rsidRDefault="00191B82">
      <w:pPr>
        <w:pStyle w:val="TOC2"/>
        <w:rPr>
          <w:rFonts w:asciiTheme="minorHAnsi" w:eastAsiaTheme="minorEastAsia" w:hAnsiTheme="minorHAnsi" w:cstheme="minorBidi"/>
          <w:noProof/>
          <w:sz w:val="22"/>
          <w:szCs w:val="22"/>
          <w:lang w:eastAsia="zh-CN"/>
        </w:rPr>
      </w:pPr>
      <w:hyperlink w:anchor="_Toc41265942" w:history="1">
        <w:r w:rsidR="005D47AA" w:rsidRPr="00D22C06">
          <w:rPr>
            <w:rStyle w:val="Hyperlink"/>
            <w:rFonts w:ascii="Times New Roman" w:hAnsi="Times New Roman"/>
            <w:noProof/>
            <w:snapToGrid w:val="0"/>
            <w:w w:val="0"/>
          </w:rPr>
          <w:t>3.7.</w:t>
        </w:r>
        <w:r w:rsidR="005D47AA">
          <w:rPr>
            <w:rFonts w:asciiTheme="minorHAnsi" w:eastAsiaTheme="minorEastAsia" w:hAnsiTheme="minorHAnsi" w:cstheme="minorBidi"/>
            <w:noProof/>
            <w:sz w:val="22"/>
            <w:szCs w:val="22"/>
            <w:lang w:eastAsia="zh-CN"/>
          </w:rPr>
          <w:tab/>
        </w:r>
        <w:r w:rsidR="005D47AA" w:rsidRPr="00D22C06">
          <w:rPr>
            <w:rStyle w:val="Hyperlink"/>
            <w:noProof/>
          </w:rPr>
          <w:t>Coupons management</w:t>
        </w:r>
        <w:r w:rsidR="005D47AA">
          <w:rPr>
            <w:noProof/>
            <w:webHidden/>
          </w:rPr>
          <w:tab/>
        </w:r>
        <w:r w:rsidR="005D47AA">
          <w:rPr>
            <w:noProof/>
            <w:webHidden/>
          </w:rPr>
          <w:fldChar w:fldCharType="begin"/>
        </w:r>
        <w:r w:rsidR="005D47AA">
          <w:rPr>
            <w:noProof/>
            <w:webHidden/>
          </w:rPr>
          <w:instrText xml:space="preserve"> PAGEREF _Toc41265942 \h </w:instrText>
        </w:r>
        <w:r w:rsidR="005D47AA">
          <w:rPr>
            <w:noProof/>
            <w:webHidden/>
          </w:rPr>
        </w:r>
        <w:r w:rsidR="005D47AA">
          <w:rPr>
            <w:noProof/>
            <w:webHidden/>
          </w:rPr>
          <w:fldChar w:fldCharType="separate"/>
        </w:r>
        <w:r w:rsidR="005D47AA">
          <w:rPr>
            <w:noProof/>
            <w:webHidden/>
          </w:rPr>
          <w:t>6</w:t>
        </w:r>
        <w:r w:rsidR="005D47AA">
          <w:rPr>
            <w:noProof/>
            <w:webHidden/>
          </w:rPr>
          <w:fldChar w:fldCharType="end"/>
        </w:r>
      </w:hyperlink>
    </w:p>
    <w:p w14:paraId="2DB0C961" w14:textId="5C50538C" w:rsidR="005D47AA" w:rsidRDefault="00191B82">
      <w:pPr>
        <w:pStyle w:val="TOC2"/>
        <w:rPr>
          <w:rFonts w:asciiTheme="minorHAnsi" w:eastAsiaTheme="minorEastAsia" w:hAnsiTheme="minorHAnsi" w:cstheme="minorBidi"/>
          <w:noProof/>
          <w:sz w:val="22"/>
          <w:szCs w:val="22"/>
          <w:lang w:eastAsia="zh-CN"/>
        </w:rPr>
      </w:pPr>
      <w:hyperlink w:anchor="_Toc41265943" w:history="1">
        <w:r w:rsidR="005D47AA" w:rsidRPr="00D22C06">
          <w:rPr>
            <w:rStyle w:val="Hyperlink"/>
            <w:rFonts w:ascii="Times New Roman" w:hAnsi="Times New Roman"/>
            <w:noProof/>
            <w:snapToGrid w:val="0"/>
            <w:w w:val="0"/>
          </w:rPr>
          <w:t>3.8.</w:t>
        </w:r>
        <w:r w:rsidR="005D47AA">
          <w:rPr>
            <w:rFonts w:asciiTheme="minorHAnsi" w:eastAsiaTheme="minorEastAsia" w:hAnsiTheme="minorHAnsi" w:cstheme="minorBidi"/>
            <w:noProof/>
            <w:sz w:val="22"/>
            <w:szCs w:val="22"/>
            <w:lang w:eastAsia="zh-CN"/>
          </w:rPr>
          <w:tab/>
        </w:r>
        <w:r w:rsidR="005D47AA" w:rsidRPr="00D22C06">
          <w:rPr>
            <w:rStyle w:val="Hyperlink"/>
            <w:noProof/>
          </w:rPr>
          <w:t>Redeem card management</w:t>
        </w:r>
        <w:r w:rsidR="005D47AA">
          <w:rPr>
            <w:noProof/>
            <w:webHidden/>
          </w:rPr>
          <w:tab/>
        </w:r>
        <w:r w:rsidR="005D47AA">
          <w:rPr>
            <w:noProof/>
            <w:webHidden/>
          </w:rPr>
          <w:fldChar w:fldCharType="begin"/>
        </w:r>
        <w:r w:rsidR="005D47AA">
          <w:rPr>
            <w:noProof/>
            <w:webHidden/>
          </w:rPr>
          <w:instrText xml:space="preserve"> PAGEREF _Toc41265943 \h </w:instrText>
        </w:r>
        <w:r w:rsidR="005D47AA">
          <w:rPr>
            <w:noProof/>
            <w:webHidden/>
          </w:rPr>
        </w:r>
        <w:r w:rsidR="005D47AA">
          <w:rPr>
            <w:noProof/>
            <w:webHidden/>
          </w:rPr>
          <w:fldChar w:fldCharType="separate"/>
        </w:r>
        <w:r w:rsidR="005D47AA">
          <w:rPr>
            <w:noProof/>
            <w:webHidden/>
          </w:rPr>
          <w:t>6</w:t>
        </w:r>
        <w:r w:rsidR="005D47AA">
          <w:rPr>
            <w:noProof/>
            <w:webHidden/>
          </w:rPr>
          <w:fldChar w:fldCharType="end"/>
        </w:r>
      </w:hyperlink>
    </w:p>
    <w:p w14:paraId="722A477B" w14:textId="3984F6F5" w:rsidR="005D47AA" w:rsidRDefault="00191B82">
      <w:pPr>
        <w:pStyle w:val="TOC2"/>
        <w:rPr>
          <w:rFonts w:asciiTheme="minorHAnsi" w:eastAsiaTheme="minorEastAsia" w:hAnsiTheme="minorHAnsi" w:cstheme="minorBidi"/>
          <w:noProof/>
          <w:sz w:val="22"/>
          <w:szCs w:val="22"/>
          <w:lang w:eastAsia="zh-CN"/>
        </w:rPr>
      </w:pPr>
      <w:hyperlink w:anchor="_Toc41265944" w:history="1">
        <w:r w:rsidR="005D47AA" w:rsidRPr="00D22C06">
          <w:rPr>
            <w:rStyle w:val="Hyperlink"/>
            <w:rFonts w:ascii="Times New Roman" w:hAnsi="Times New Roman"/>
            <w:noProof/>
            <w:snapToGrid w:val="0"/>
            <w:w w:val="0"/>
          </w:rPr>
          <w:t>3.9.</w:t>
        </w:r>
        <w:r w:rsidR="005D47AA">
          <w:rPr>
            <w:rFonts w:asciiTheme="minorHAnsi" w:eastAsiaTheme="minorEastAsia" w:hAnsiTheme="minorHAnsi" w:cstheme="minorBidi"/>
            <w:noProof/>
            <w:sz w:val="22"/>
            <w:szCs w:val="22"/>
            <w:lang w:eastAsia="zh-CN"/>
          </w:rPr>
          <w:tab/>
        </w:r>
        <w:r w:rsidR="005D47AA" w:rsidRPr="00D22C06">
          <w:rPr>
            <w:rStyle w:val="Hyperlink"/>
            <w:noProof/>
          </w:rPr>
          <w:t>Staffs management</w:t>
        </w:r>
        <w:r w:rsidR="005D47AA">
          <w:rPr>
            <w:noProof/>
            <w:webHidden/>
          </w:rPr>
          <w:tab/>
        </w:r>
        <w:r w:rsidR="005D47AA">
          <w:rPr>
            <w:noProof/>
            <w:webHidden/>
          </w:rPr>
          <w:fldChar w:fldCharType="begin"/>
        </w:r>
        <w:r w:rsidR="005D47AA">
          <w:rPr>
            <w:noProof/>
            <w:webHidden/>
          </w:rPr>
          <w:instrText xml:space="preserve"> PAGEREF _Toc41265944 \h </w:instrText>
        </w:r>
        <w:r w:rsidR="005D47AA">
          <w:rPr>
            <w:noProof/>
            <w:webHidden/>
          </w:rPr>
        </w:r>
        <w:r w:rsidR="005D47AA">
          <w:rPr>
            <w:noProof/>
            <w:webHidden/>
          </w:rPr>
          <w:fldChar w:fldCharType="separate"/>
        </w:r>
        <w:r w:rsidR="005D47AA">
          <w:rPr>
            <w:noProof/>
            <w:webHidden/>
          </w:rPr>
          <w:t>6</w:t>
        </w:r>
        <w:r w:rsidR="005D47AA">
          <w:rPr>
            <w:noProof/>
            <w:webHidden/>
          </w:rPr>
          <w:fldChar w:fldCharType="end"/>
        </w:r>
      </w:hyperlink>
    </w:p>
    <w:p w14:paraId="5B053131" w14:textId="6499CF57" w:rsidR="005D47AA" w:rsidRDefault="00191B82">
      <w:pPr>
        <w:pStyle w:val="TOC2"/>
        <w:rPr>
          <w:rFonts w:asciiTheme="minorHAnsi" w:eastAsiaTheme="minorEastAsia" w:hAnsiTheme="minorHAnsi" w:cstheme="minorBidi"/>
          <w:noProof/>
          <w:sz w:val="22"/>
          <w:szCs w:val="22"/>
          <w:lang w:eastAsia="zh-CN"/>
        </w:rPr>
      </w:pPr>
      <w:hyperlink w:anchor="_Toc41265945" w:history="1">
        <w:r w:rsidR="005D47AA" w:rsidRPr="00D22C06">
          <w:rPr>
            <w:rStyle w:val="Hyperlink"/>
            <w:rFonts w:ascii="Times New Roman" w:hAnsi="Times New Roman"/>
            <w:noProof/>
            <w:snapToGrid w:val="0"/>
            <w:w w:val="0"/>
          </w:rPr>
          <w:t>3.10.</w:t>
        </w:r>
        <w:r w:rsidR="005D47AA">
          <w:rPr>
            <w:rFonts w:asciiTheme="minorHAnsi" w:eastAsiaTheme="minorEastAsia" w:hAnsiTheme="minorHAnsi" w:cstheme="minorBidi"/>
            <w:noProof/>
            <w:sz w:val="22"/>
            <w:szCs w:val="22"/>
            <w:lang w:eastAsia="zh-CN"/>
          </w:rPr>
          <w:tab/>
        </w:r>
        <w:r w:rsidR="005D47AA" w:rsidRPr="00D22C06">
          <w:rPr>
            <w:rStyle w:val="Hyperlink"/>
            <w:noProof/>
          </w:rPr>
          <w:t>Changing password (staff end)</w:t>
        </w:r>
        <w:r w:rsidR="005D47AA">
          <w:rPr>
            <w:noProof/>
            <w:webHidden/>
          </w:rPr>
          <w:tab/>
        </w:r>
        <w:r w:rsidR="005D47AA">
          <w:rPr>
            <w:noProof/>
            <w:webHidden/>
          </w:rPr>
          <w:fldChar w:fldCharType="begin"/>
        </w:r>
        <w:r w:rsidR="005D47AA">
          <w:rPr>
            <w:noProof/>
            <w:webHidden/>
          </w:rPr>
          <w:instrText xml:space="preserve"> PAGEREF _Toc41265945 \h </w:instrText>
        </w:r>
        <w:r w:rsidR="005D47AA">
          <w:rPr>
            <w:noProof/>
            <w:webHidden/>
          </w:rPr>
        </w:r>
        <w:r w:rsidR="005D47AA">
          <w:rPr>
            <w:noProof/>
            <w:webHidden/>
          </w:rPr>
          <w:fldChar w:fldCharType="separate"/>
        </w:r>
        <w:r w:rsidR="005D47AA">
          <w:rPr>
            <w:noProof/>
            <w:webHidden/>
          </w:rPr>
          <w:t>6</w:t>
        </w:r>
        <w:r w:rsidR="005D47AA">
          <w:rPr>
            <w:noProof/>
            <w:webHidden/>
          </w:rPr>
          <w:fldChar w:fldCharType="end"/>
        </w:r>
      </w:hyperlink>
    </w:p>
    <w:p w14:paraId="713D1A36" w14:textId="0D8D8CE1" w:rsidR="005D47AA" w:rsidRDefault="00191B82">
      <w:pPr>
        <w:pStyle w:val="TOC1"/>
        <w:rPr>
          <w:rFonts w:asciiTheme="minorHAnsi" w:eastAsiaTheme="minorEastAsia" w:hAnsiTheme="minorHAnsi" w:cstheme="minorBidi"/>
          <w:b w:val="0"/>
          <w:caps w:val="0"/>
          <w:sz w:val="22"/>
          <w:szCs w:val="22"/>
          <w:lang w:eastAsia="zh-CN"/>
        </w:rPr>
      </w:pPr>
      <w:hyperlink w:anchor="_Toc41265946" w:history="1">
        <w:r w:rsidR="005D47AA" w:rsidRPr="00D22C06">
          <w:rPr>
            <w:rStyle w:val="Hyperlink"/>
          </w:rPr>
          <w:t>4.</w:t>
        </w:r>
        <w:r w:rsidR="005D47AA">
          <w:rPr>
            <w:rFonts w:asciiTheme="minorHAnsi" w:eastAsiaTheme="minorEastAsia" w:hAnsiTheme="minorHAnsi" w:cstheme="minorBidi"/>
            <w:b w:val="0"/>
            <w:caps w:val="0"/>
            <w:sz w:val="22"/>
            <w:szCs w:val="22"/>
            <w:lang w:eastAsia="zh-CN"/>
          </w:rPr>
          <w:tab/>
        </w:r>
        <w:r w:rsidR="005D47AA" w:rsidRPr="00D22C06">
          <w:rPr>
            <w:rStyle w:val="Hyperlink"/>
          </w:rPr>
          <w:t>External Interface Requirements</w:t>
        </w:r>
        <w:r w:rsidR="005D47AA">
          <w:rPr>
            <w:webHidden/>
          </w:rPr>
          <w:tab/>
        </w:r>
        <w:r w:rsidR="005D47AA">
          <w:rPr>
            <w:webHidden/>
          </w:rPr>
          <w:fldChar w:fldCharType="begin"/>
        </w:r>
        <w:r w:rsidR="005D47AA">
          <w:rPr>
            <w:webHidden/>
          </w:rPr>
          <w:instrText xml:space="preserve"> PAGEREF _Toc41265946 \h </w:instrText>
        </w:r>
        <w:r w:rsidR="005D47AA">
          <w:rPr>
            <w:webHidden/>
          </w:rPr>
        </w:r>
        <w:r w:rsidR="005D47AA">
          <w:rPr>
            <w:webHidden/>
          </w:rPr>
          <w:fldChar w:fldCharType="separate"/>
        </w:r>
        <w:r w:rsidR="005D47AA">
          <w:rPr>
            <w:webHidden/>
          </w:rPr>
          <w:t>8</w:t>
        </w:r>
        <w:r w:rsidR="005D47AA">
          <w:rPr>
            <w:webHidden/>
          </w:rPr>
          <w:fldChar w:fldCharType="end"/>
        </w:r>
      </w:hyperlink>
    </w:p>
    <w:p w14:paraId="50237BA8" w14:textId="7715893F" w:rsidR="005D47AA" w:rsidRDefault="00191B82">
      <w:pPr>
        <w:pStyle w:val="TOC2"/>
        <w:rPr>
          <w:rFonts w:asciiTheme="minorHAnsi" w:eastAsiaTheme="minorEastAsia" w:hAnsiTheme="minorHAnsi" w:cstheme="minorBidi"/>
          <w:noProof/>
          <w:sz w:val="22"/>
          <w:szCs w:val="22"/>
          <w:lang w:eastAsia="zh-CN"/>
        </w:rPr>
      </w:pPr>
      <w:hyperlink w:anchor="_Toc41265947" w:history="1">
        <w:r w:rsidR="005D47AA" w:rsidRPr="00D22C06">
          <w:rPr>
            <w:rStyle w:val="Hyperlink"/>
            <w:rFonts w:ascii="Times New Roman" w:hAnsi="Times New Roman"/>
            <w:noProof/>
            <w:snapToGrid w:val="0"/>
            <w:w w:val="0"/>
          </w:rPr>
          <w:t>4.1.</w:t>
        </w:r>
        <w:r w:rsidR="005D47AA">
          <w:rPr>
            <w:rFonts w:asciiTheme="minorHAnsi" w:eastAsiaTheme="minorEastAsia" w:hAnsiTheme="minorHAnsi" w:cstheme="minorBidi"/>
            <w:noProof/>
            <w:sz w:val="22"/>
            <w:szCs w:val="22"/>
            <w:lang w:eastAsia="zh-CN"/>
          </w:rPr>
          <w:tab/>
        </w:r>
        <w:r w:rsidR="005D47AA" w:rsidRPr="00D22C06">
          <w:rPr>
            <w:rStyle w:val="Hyperlink"/>
            <w:noProof/>
          </w:rPr>
          <w:t>User Interfaces</w:t>
        </w:r>
        <w:r w:rsidR="005D47AA">
          <w:rPr>
            <w:noProof/>
            <w:webHidden/>
          </w:rPr>
          <w:tab/>
        </w:r>
        <w:r w:rsidR="005D47AA">
          <w:rPr>
            <w:noProof/>
            <w:webHidden/>
          </w:rPr>
          <w:fldChar w:fldCharType="begin"/>
        </w:r>
        <w:r w:rsidR="005D47AA">
          <w:rPr>
            <w:noProof/>
            <w:webHidden/>
          </w:rPr>
          <w:instrText xml:space="preserve"> PAGEREF _Toc41265947 \h </w:instrText>
        </w:r>
        <w:r w:rsidR="005D47AA">
          <w:rPr>
            <w:noProof/>
            <w:webHidden/>
          </w:rPr>
        </w:r>
        <w:r w:rsidR="005D47AA">
          <w:rPr>
            <w:noProof/>
            <w:webHidden/>
          </w:rPr>
          <w:fldChar w:fldCharType="separate"/>
        </w:r>
        <w:r w:rsidR="005D47AA">
          <w:rPr>
            <w:noProof/>
            <w:webHidden/>
          </w:rPr>
          <w:t>8</w:t>
        </w:r>
        <w:r w:rsidR="005D47AA">
          <w:rPr>
            <w:noProof/>
            <w:webHidden/>
          </w:rPr>
          <w:fldChar w:fldCharType="end"/>
        </w:r>
      </w:hyperlink>
    </w:p>
    <w:p w14:paraId="7C4BC78D" w14:textId="16D16C56" w:rsidR="005D47AA" w:rsidRDefault="00191B82">
      <w:pPr>
        <w:pStyle w:val="TOC2"/>
        <w:rPr>
          <w:rFonts w:asciiTheme="minorHAnsi" w:eastAsiaTheme="minorEastAsia" w:hAnsiTheme="minorHAnsi" w:cstheme="minorBidi"/>
          <w:noProof/>
          <w:sz w:val="22"/>
          <w:szCs w:val="22"/>
          <w:lang w:eastAsia="zh-CN"/>
        </w:rPr>
      </w:pPr>
      <w:hyperlink w:anchor="_Toc41265948" w:history="1">
        <w:r w:rsidR="005D47AA" w:rsidRPr="00D22C06">
          <w:rPr>
            <w:rStyle w:val="Hyperlink"/>
            <w:rFonts w:ascii="Times New Roman" w:hAnsi="Times New Roman"/>
            <w:noProof/>
            <w:snapToGrid w:val="0"/>
            <w:w w:val="0"/>
          </w:rPr>
          <w:t>4.2.</w:t>
        </w:r>
        <w:r w:rsidR="005D47AA">
          <w:rPr>
            <w:rFonts w:asciiTheme="minorHAnsi" w:eastAsiaTheme="minorEastAsia" w:hAnsiTheme="minorHAnsi" w:cstheme="minorBidi"/>
            <w:noProof/>
            <w:sz w:val="22"/>
            <w:szCs w:val="22"/>
            <w:lang w:eastAsia="zh-CN"/>
          </w:rPr>
          <w:tab/>
        </w:r>
        <w:r w:rsidR="005D47AA" w:rsidRPr="00D22C06">
          <w:rPr>
            <w:rStyle w:val="Hyperlink"/>
            <w:noProof/>
          </w:rPr>
          <w:t>Hardware Interfaces</w:t>
        </w:r>
        <w:r w:rsidR="005D47AA">
          <w:rPr>
            <w:noProof/>
            <w:webHidden/>
          </w:rPr>
          <w:tab/>
        </w:r>
        <w:r w:rsidR="005D47AA">
          <w:rPr>
            <w:noProof/>
            <w:webHidden/>
          </w:rPr>
          <w:fldChar w:fldCharType="begin"/>
        </w:r>
        <w:r w:rsidR="005D47AA">
          <w:rPr>
            <w:noProof/>
            <w:webHidden/>
          </w:rPr>
          <w:instrText xml:space="preserve"> PAGEREF _Toc41265948 \h </w:instrText>
        </w:r>
        <w:r w:rsidR="005D47AA">
          <w:rPr>
            <w:noProof/>
            <w:webHidden/>
          </w:rPr>
        </w:r>
        <w:r w:rsidR="005D47AA">
          <w:rPr>
            <w:noProof/>
            <w:webHidden/>
          </w:rPr>
          <w:fldChar w:fldCharType="separate"/>
        </w:r>
        <w:r w:rsidR="005D47AA">
          <w:rPr>
            <w:noProof/>
            <w:webHidden/>
          </w:rPr>
          <w:t>8</w:t>
        </w:r>
        <w:r w:rsidR="005D47AA">
          <w:rPr>
            <w:noProof/>
            <w:webHidden/>
          </w:rPr>
          <w:fldChar w:fldCharType="end"/>
        </w:r>
      </w:hyperlink>
    </w:p>
    <w:p w14:paraId="02335F2B" w14:textId="40DD8038" w:rsidR="005D47AA" w:rsidRDefault="00191B82">
      <w:pPr>
        <w:pStyle w:val="TOC2"/>
        <w:rPr>
          <w:rFonts w:asciiTheme="minorHAnsi" w:eastAsiaTheme="minorEastAsia" w:hAnsiTheme="minorHAnsi" w:cstheme="minorBidi"/>
          <w:noProof/>
          <w:sz w:val="22"/>
          <w:szCs w:val="22"/>
          <w:lang w:eastAsia="zh-CN"/>
        </w:rPr>
      </w:pPr>
      <w:hyperlink w:anchor="_Toc41265949" w:history="1">
        <w:r w:rsidR="005D47AA" w:rsidRPr="00D22C06">
          <w:rPr>
            <w:rStyle w:val="Hyperlink"/>
            <w:rFonts w:ascii="Times New Roman" w:hAnsi="Times New Roman"/>
            <w:noProof/>
            <w:snapToGrid w:val="0"/>
            <w:w w:val="0"/>
          </w:rPr>
          <w:t>4.3.</w:t>
        </w:r>
        <w:r w:rsidR="005D47AA">
          <w:rPr>
            <w:rFonts w:asciiTheme="minorHAnsi" w:eastAsiaTheme="minorEastAsia" w:hAnsiTheme="minorHAnsi" w:cstheme="minorBidi"/>
            <w:noProof/>
            <w:sz w:val="22"/>
            <w:szCs w:val="22"/>
            <w:lang w:eastAsia="zh-CN"/>
          </w:rPr>
          <w:tab/>
        </w:r>
        <w:r w:rsidR="005D47AA" w:rsidRPr="00D22C06">
          <w:rPr>
            <w:rStyle w:val="Hyperlink"/>
            <w:noProof/>
          </w:rPr>
          <w:t>Communications Interfaces</w:t>
        </w:r>
        <w:r w:rsidR="005D47AA">
          <w:rPr>
            <w:noProof/>
            <w:webHidden/>
          </w:rPr>
          <w:tab/>
        </w:r>
        <w:r w:rsidR="005D47AA">
          <w:rPr>
            <w:noProof/>
            <w:webHidden/>
          </w:rPr>
          <w:fldChar w:fldCharType="begin"/>
        </w:r>
        <w:r w:rsidR="005D47AA">
          <w:rPr>
            <w:noProof/>
            <w:webHidden/>
          </w:rPr>
          <w:instrText xml:space="preserve"> PAGEREF _Toc41265949 \h </w:instrText>
        </w:r>
        <w:r w:rsidR="005D47AA">
          <w:rPr>
            <w:noProof/>
            <w:webHidden/>
          </w:rPr>
        </w:r>
        <w:r w:rsidR="005D47AA">
          <w:rPr>
            <w:noProof/>
            <w:webHidden/>
          </w:rPr>
          <w:fldChar w:fldCharType="separate"/>
        </w:r>
        <w:r w:rsidR="005D47AA">
          <w:rPr>
            <w:noProof/>
            <w:webHidden/>
          </w:rPr>
          <w:t>8</w:t>
        </w:r>
        <w:r w:rsidR="005D47AA">
          <w:rPr>
            <w:noProof/>
            <w:webHidden/>
          </w:rPr>
          <w:fldChar w:fldCharType="end"/>
        </w:r>
      </w:hyperlink>
    </w:p>
    <w:p w14:paraId="07D69A50" w14:textId="273AB87A" w:rsidR="005D47AA" w:rsidRDefault="00191B82">
      <w:pPr>
        <w:pStyle w:val="TOC1"/>
        <w:rPr>
          <w:rFonts w:asciiTheme="minorHAnsi" w:eastAsiaTheme="minorEastAsia" w:hAnsiTheme="minorHAnsi" w:cstheme="minorBidi"/>
          <w:b w:val="0"/>
          <w:caps w:val="0"/>
          <w:sz w:val="22"/>
          <w:szCs w:val="22"/>
          <w:lang w:eastAsia="zh-CN"/>
        </w:rPr>
      </w:pPr>
      <w:hyperlink w:anchor="_Toc41265950" w:history="1">
        <w:r w:rsidR="005D47AA" w:rsidRPr="00D22C06">
          <w:rPr>
            <w:rStyle w:val="Hyperlink"/>
          </w:rPr>
          <w:t>5.</w:t>
        </w:r>
        <w:r w:rsidR="005D47AA">
          <w:rPr>
            <w:rFonts w:asciiTheme="minorHAnsi" w:eastAsiaTheme="minorEastAsia" w:hAnsiTheme="minorHAnsi" w:cstheme="minorBidi"/>
            <w:b w:val="0"/>
            <w:caps w:val="0"/>
            <w:sz w:val="22"/>
            <w:szCs w:val="22"/>
            <w:lang w:eastAsia="zh-CN"/>
          </w:rPr>
          <w:tab/>
        </w:r>
        <w:r w:rsidR="005D47AA" w:rsidRPr="00D22C06">
          <w:rPr>
            <w:rStyle w:val="Hyperlink"/>
          </w:rPr>
          <w:t>Other Nonfunctional Requirements</w:t>
        </w:r>
        <w:r w:rsidR="005D47AA">
          <w:rPr>
            <w:webHidden/>
          </w:rPr>
          <w:tab/>
        </w:r>
        <w:r w:rsidR="005D47AA">
          <w:rPr>
            <w:webHidden/>
          </w:rPr>
          <w:fldChar w:fldCharType="begin"/>
        </w:r>
        <w:r w:rsidR="005D47AA">
          <w:rPr>
            <w:webHidden/>
          </w:rPr>
          <w:instrText xml:space="preserve"> PAGEREF _Toc41265950 \h </w:instrText>
        </w:r>
        <w:r w:rsidR="005D47AA">
          <w:rPr>
            <w:webHidden/>
          </w:rPr>
        </w:r>
        <w:r w:rsidR="005D47AA">
          <w:rPr>
            <w:webHidden/>
          </w:rPr>
          <w:fldChar w:fldCharType="separate"/>
        </w:r>
        <w:r w:rsidR="005D47AA">
          <w:rPr>
            <w:webHidden/>
          </w:rPr>
          <w:t>9</w:t>
        </w:r>
        <w:r w:rsidR="005D47AA">
          <w:rPr>
            <w:webHidden/>
          </w:rPr>
          <w:fldChar w:fldCharType="end"/>
        </w:r>
      </w:hyperlink>
    </w:p>
    <w:p w14:paraId="4EEAB08D" w14:textId="2F8E142F" w:rsidR="005D47AA" w:rsidRDefault="00191B82">
      <w:pPr>
        <w:pStyle w:val="TOC2"/>
        <w:rPr>
          <w:rFonts w:asciiTheme="minorHAnsi" w:eastAsiaTheme="minorEastAsia" w:hAnsiTheme="minorHAnsi" w:cstheme="minorBidi"/>
          <w:noProof/>
          <w:sz w:val="22"/>
          <w:szCs w:val="22"/>
          <w:lang w:eastAsia="zh-CN"/>
        </w:rPr>
      </w:pPr>
      <w:hyperlink w:anchor="_Toc41265951" w:history="1">
        <w:r w:rsidR="005D47AA" w:rsidRPr="00D22C06">
          <w:rPr>
            <w:rStyle w:val="Hyperlink"/>
            <w:rFonts w:ascii="Times New Roman" w:hAnsi="Times New Roman"/>
            <w:noProof/>
            <w:snapToGrid w:val="0"/>
            <w:w w:val="0"/>
          </w:rPr>
          <w:t>5.1.</w:t>
        </w:r>
        <w:r w:rsidR="005D47AA">
          <w:rPr>
            <w:rFonts w:asciiTheme="minorHAnsi" w:eastAsiaTheme="minorEastAsia" w:hAnsiTheme="minorHAnsi" w:cstheme="minorBidi"/>
            <w:noProof/>
            <w:sz w:val="22"/>
            <w:szCs w:val="22"/>
            <w:lang w:eastAsia="zh-CN"/>
          </w:rPr>
          <w:tab/>
        </w:r>
        <w:r w:rsidR="005D47AA" w:rsidRPr="00D22C06">
          <w:rPr>
            <w:rStyle w:val="Hyperlink"/>
            <w:noProof/>
          </w:rPr>
          <w:t>Performance Requirements</w:t>
        </w:r>
        <w:r w:rsidR="005D47AA">
          <w:rPr>
            <w:noProof/>
            <w:webHidden/>
          </w:rPr>
          <w:tab/>
        </w:r>
        <w:r w:rsidR="005D47AA">
          <w:rPr>
            <w:noProof/>
            <w:webHidden/>
          </w:rPr>
          <w:fldChar w:fldCharType="begin"/>
        </w:r>
        <w:r w:rsidR="005D47AA">
          <w:rPr>
            <w:noProof/>
            <w:webHidden/>
          </w:rPr>
          <w:instrText xml:space="preserve"> PAGEREF _Toc41265951 \h </w:instrText>
        </w:r>
        <w:r w:rsidR="005D47AA">
          <w:rPr>
            <w:noProof/>
            <w:webHidden/>
          </w:rPr>
        </w:r>
        <w:r w:rsidR="005D47AA">
          <w:rPr>
            <w:noProof/>
            <w:webHidden/>
          </w:rPr>
          <w:fldChar w:fldCharType="separate"/>
        </w:r>
        <w:r w:rsidR="005D47AA">
          <w:rPr>
            <w:noProof/>
            <w:webHidden/>
          </w:rPr>
          <w:t>9</w:t>
        </w:r>
        <w:r w:rsidR="005D47AA">
          <w:rPr>
            <w:noProof/>
            <w:webHidden/>
          </w:rPr>
          <w:fldChar w:fldCharType="end"/>
        </w:r>
      </w:hyperlink>
    </w:p>
    <w:p w14:paraId="1C83F89E" w14:textId="6F37ADA2" w:rsidR="005D47AA" w:rsidRDefault="00191B82">
      <w:pPr>
        <w:pStyle w:val="TOC2"/>
        <w:rPr>
          <w:rFonts w:asciiTheme="minorHAnsi" w:eastAsiaTheme="minorEastAsia" w:hAnsiTheme="minorHAnsi" w:cstheme="minorBidi"/>
          <w:noProof/>
          <w:sz w:val="22"/>
          <w:szCs w:val="22"/>
          <w:lang w:eastAsia="zh-CN"/>
        </w:rPr>
      </w:pPr>
      <w:hyperlink w:anchor="_Toc41265952" w:history="1">
        <w:r w:rsidR="005D47AA" w:rsidRPr="00D22C06">
          <w:rPr>
            <w:rStyle w:val="Hyperlink"/>
            <w:rFonts w:ascii="Times New Roman" w:hAnsi="Times New Roman"/>
            <w:noProof/>
            <w:snapToGrid w:val="0"/>
            <w:w w:val="0"/>
          </w:rPr>
          <w:t>5.2.</w:t>
        </w:r>
        <w:r w:rsidR="005D47AA">
          <w:rPr>
            <w:rFonts w:asciiTheme="minorHAnsi" w:eastAsiaTheme="minorEastAsia" w:hAnsiTheme="minorHAnsi" w:cstheme="minorBidi"/>
            <w:noProof/>
            <w:sz w:val="22"/>
            <w:szCs w:val="22"/>
            <w:lang w:eastAsia="zh-CN"/>
          </w:rPr>
          <w:tab/>
        </w:r>
        <w:r w:rsidR="005D47AA" w:rsidRPr="00D22C06">
          <w:rPr>
            <w:rStyle w:val="Hyperlink"/>
            <w:noProof/>
          </w:rPr>
          <w:t>Security Requirements</w:t>
        </w:r>
        <w:r w:rsidR="005D47AA">
          <w:rPr>
            <w:noProof/>
            <w:webHidden/>
          </w:rPr>
          <w:tab/>
        </w:r>
        <w:r w:rsidR="005D47AA">
          <w:rPr>
            <w:noProof/>
            <w:webHidden/>
          </w:rPr>
          <w:fldChar w:fldCharType="begin"/>
        </w:r>
        <w:r w:rsidR="005D47AA">
          <w:rPr>
            <w:noProof/>
            <w:webHidden/>
          </w:rPr>
          <w:instrText xml:space="preserve"> PAGEREF _Toc41265952 \h </w:instrText>
        </w:r>
        <w:r w:rsidR="005D47AA">
          <w:rPr>
            <w:noProof/>
            <w:webHidden/>
          </w:rPr>
        </w:r>
        <w:r w:rsidR="005D47AA">
          <w:rPr>
            <w:noProof/>
            <w:webHidden/>
          </w:rPr>
          <w:fldChar w:fldCharType="separate"/>
        </w:r>
        <w:r w:rsidR="005D47AA">
          <w:rPr>
            <w:noProof/>
            <w:webHidden/>
          </w:rPr>
          <w:t>9</w:t>
        </w:r>
        <w:r w:rsidR="005D47AA">
          <w:rPr>
            <w:noProof/>
            <w:webHidden/>
          </w:rPr>
          <w:fldChar w:fldCharType="end"/>
        </w:r>
      </w:hyperlink>
    </w:p>
    <w:p w14:paraId="0DE58311" w14:textId="791D82B1" w:rsidR="005D47AA" w:rsidRDefault="00191B82">
      <w:pPr>
        <w:pStyle w:val="TOC2"/>
        <w:rPr>
          <w:rFonts w:asciiTheme="minorHAnsi" w:eastAsiaTheme="minorEastAsia" w:hAnsiTheme="minorHAnsi" w:cstheme="minorBidi"/>
          <w:noProof/>
          <w:sz w:val="22"/>
          <w:szCs w:val="22"/>
          <w:lang w:eastAsia="zh-CN"/>
        </w:rPr>
      </w:pPr>
      <w:hyperlink w:anchor="_Toc41265953" w:history="1">
        <w:r w:rsidR="005D47AA" w:rsidRPr="00D22C06">
          <w:rPr>
            <w:rStyle w:val="Hyperlink"/>
            <w:rFonts w:ascii="Times New Roman" w:hAnsi="Times New Roman"/>
            <w:noProof/>
            <w:snapToGrid w:val="0"/>
            <w:w w:val="0"/>
          </w:rPr>
          <w:t>5.3.</w:t>
        </w:r>
        <w:r w:rsidR="005D47AA">
          <w:rPr>
            <w:rFonts w:asciiTheme="minorHAnsi" w:eastAsiaTheme="minorEastAsia" w:hAnsiTheme="minorHAnsi" w:cstheme="minorBidi"/>
            <w:noProof/>
            <w:sz w:val="22"/>
            <w:szCs w:val="22"/>
            <w:lang w:eastAsia="zh-CN"/>
          </w:rPr>
          <w:tab/>
        </w:r>
        <w:r w:rsidR="005D47AA" w:rsidRPr="00D22C06">
          <w:rPr>
            <w:rStyle w:val="Hyperlink"/>
            <w:noProof/>
          </w:rPr>
          <w:t>Software Quality Attributes</w:t>
        </w:r>
        <w:r w:rsidR="005D47AA">
          <w:rPr>
            <w:noProof/>
            <w:webHidden/>
          </w:rPr>
          <w:tab/>
        </w:r>
        <w:r w:rsidR="005D47AA">
          <w:rPr>
            <w:noProof/>
            <w:webHidden/>
          </w:rPr>
          <w:fldChar w:fldCharType="begin"/>
        </w:r>
        <w:r w:rsidR="005D47AA">
          <w:rPr>
            <w:noProof/>
            <w:webHidden/>
          </w:rPr>
          <w:instrText xml:space="preserve"> PAGEREF _Toc41265953 \h </w:instrText>
        </w:r>
        <w:r w:rsidR="005D47AA">
          <w:rPr>
            <w:noProof/>
            <w:webHidden/>
          </w:rPr>
        </w:r>
        <w:r w:rsidR="005D47AA">
          <w:rPr>
            <w:noProof/>
            <w:webHidden/>
          </w:rPr>
          <w:fldChar w:fldCharType="separate"/>
        </w:r>
        <w:r w:rsidR="005D47AA">
          <w:rPr>
            <w:noProof/>
            <w:webHidden/>
          </w:rPr>
          <w:t>9</w:t>
        </w:r>
        <w:r w:rsidR="005D47AA">
          <w:rPr>
            <w:noProof/>
            <w:webHidden/>
          </w:rPr>
          <w:fldChar w:fldCharType="end"/>
        </w:r>
      </w:hyperlink>
    </w:p>
    <w:p w14:paraId="695B1DAC" w14:textId="38E1E976" w:rsidR="00A81EB1" w:rsidRDefault="004544F3" w:rsidP="003E3B05">
      <w:pPr>
        <w:pStyle w:val="TOC1"/>
      </w:pPr>
      <w:r>
        <w:fldChar w:fldCharType="end"/>
      </w:r>
    </w:p>
    <w:p w14:paraId="678E37C8" w14:textId="77777777" w:rsidR="008F3F55" w:rsidRDefault="00420DEF" w:rsidP="003E3B05">
      <w:pPr>
        <w:pStyle w:val="StyleHeading1Before0pt"/>
      </w:pPr>
      <w:bookmarkStart w:id="3" w:name="_Toc219115351"/>
      <w:bookmarkStart w:id="4" w:name="_Toc219117895"/>
      <w:bookmarkStart w:id="5" w:name="_Toc41265932"/>
      <w:r>
        <w:lastRenderedPageBreak/>
        <w:t>Introduction</w:t>
      </w:r>
      <w:bookmarkEnd w:id="3"/>
      <w:bookmarkEnd w:id="4"/>
      <w:bookmarkEnd w:id="5"/>
    </w:p>
    <w:p w14:paraId="55FEEDDD" w14:textId="77777777" w:rsidR="00A972F1" w:rsidRPr="00C016B2" w:rsidRDefault="00A972F1" w:rsidP="00A972F1">
      <w:pPr>
        <w:pStyle w:val="Heading2"/>
        <w:rPr>
          <w:sz w:val="24"/>
        </w:rPr>
      </w:pPr>
      <w:bookmarkStart w:id="6" w:name="_Toc439994667"/>
      <w:bookmarkStart w:id="7" w:name="_Toc26969056"/>
      <w:bookmarkStart w:id="8" w:name="_Toc41265933"/>
      <w:r w:rsidRPr="00C016B2">
        <w:rPr>
          <w:sz w:val="24"/>
        </w:rPr>
        <w:t>Purpose</w:t>
      </w:r>
      <w:bookmarkEnd w:id="6"/>
      <w:bookmarkEnd w:id="7"/>
      <w:bookmarkEnd w:id="8"/>
      <w:r w:rsidRPr="00C016B2">
        <w:rPr>
          <w:sz w:val="24"/>
        </w:rPr>
        <w:t xml:space="preserve"> </w:t>
      </w:r>
    </w:p>
    <w:p w14:paraId="2FF81AF1" w14:textId="29715E5F" w:rsidR="00A972F1" w:rsidRPr="000F385C" w:rsidRDefault="000F385C" w:rsidP="00A972F1">
      <w:pPr>
        <w:pStyle w:val="template"/>
        <w:rPr>
          <w:i w:val="0"/>
          <w:iCs/>
        </w:rPr>
      </w:pPr>
      <w:r>
        <w:rPr>
          <w:i w:val="0"/>
          <w:iCs/>
        </w:rPr>
        <w:t>The software requirement specification (SRS) includes the functional requirements (in chapter 3), external interface requirements (chapter 4), and nonfunctional requirements of the system (chapter 5).</w:t>
      </w:r>
    </w:p>
    <w:p w14:paraId="5C2E595B" w14:textId="77777777" w:rsidR="00A972F1" w:rsidRPr="00C016B2" w:rsidRDefault="00920579" w:rsidP="00A972F1">
      <w:pPr>
        <w:pStyle w:val="Heading2"/>
        <w:rPr>
          <w:sz w:val="24"/>
        </w:rPr>
      </w:pPr>
      <w:bookmarkStart w:id="9" w:name="_Toc439994668"/>
      <w:bookmarkStart w:id="10" w:name="_Toc26969057"/>
      <w:bookmarkStart w:id="11" w:name="_Toc41265934"/>
      <w:r>
        <w:rPr>
          <w:sz w:val="24"/>
        </w:rPr>
        <w:t xml:space="preserve">Document </w:t>
      </w:r>
      <w:r w:rsidR="00A972F1" w:rsidRPr="00C016B2">
        <w:rPr>
          <w:sz w:val="24"/>
        </w:rPr>
        <w:t>Conventions</w:t>
      </w:r>
      <w:bookmarkEnd w:id="9"/>
      <w:bookmarkEnd w:id="10"/>
      <w:bookmarkEnd w:id="11"/>
    </w:p>
    <w:p w14:paraId="7926CEAC" w14:textId="00F9C232" w:rsidR="00A972F1" w:rsidRPr="000F385C" w:rsidRDefault="00A972F1" w:rsidP="00A972F1">
      <w:pPr>
        <w:pStyle w:val="template"/>
        <w:rPr>
          <w:i w:val="0"/>
          <w:iCs/>
        </w:rPr>
      </w:pPr>
      <w:r>
        <w:t xml:space="preserve">&lt;Describe any standards or typographical conventions that were followed when writing this SRS, such as fonts or highlighting that have special significance. For example, state whether </w:t>
      </w:r>
      <w:r w:rsidR="005E1871">
        <w:t>priorities for</w:t>
      </w:r>
      <w:r>
        <w:t xml:space="preserve"> higher-level requirements are assumed to be inherited by detailed requirements, or whether every requirement statement is to have its priority.</w:t>
      </w:r>
      <w:r w:rsidR="003C361D">
        <w:rPr>
          <w:i w:val="0"/>
          <w:iCs/>
        </w:rPr>
        <w:t xml:space="preserve"> </w:t>
      </w:r>
      <w:r w:rsidR="000F385C">
        <w:rPr>
          <w:i w:val="0"/>
          <w:iCs/>
        </w:rPr>
        <w:t>Features highlighted in yellow means the features are in high priority than others. The feature must be thoroughly tested before the software is put in production mode.</w:t>
      </w:r>
    </w:p>
    <w:p w14:paraId="60D39BC9" w14:textId="77777777" w:rsidR="00543405" w:rsidRDefault="00543405" w:rsidP="00543405">
      <w:pPr>
        <w:autoSpaceDE w:val="0"/>
        <w:autoSpaceDN w:val="0"/>
        <w:adjustRightInd w:val="0"/>
        <w:rPr>
          <w:rFonts w:cs="Arial"/>
          <w:color w:val="000000"/>
          <w:szCs w:val="20"/>
        </w:rPr>
      </w:pPr>
    </w:p>
    <w:p w14:paraId="310C5F3D" w14:textId="77777777" w:rsidR="00521A49" w:rsidRDefault="00521A49" w:rsidP="00543405">
      <w:pPr>
        <w:autoSpaceDE w:val="0"/>
        <w:autoSpaceDN w:val="0"/>
        <w:adjustRightInd w:val="0"/>
        <w:rPr>
          <w:rFonts w:cs="Arial"/>
          <w:color w:val="000000"/>
          <w:szCs w:val="20"/>
        </w:rPr>
      </w:pPr>
    </w:p>
    <w:p w14:paraId="42AE6C3F" w14:textId="77777777" w:rsidR="00521A49" w:rsidRPr="00543405" w:rsidRDefault="00521A49" w:rsidP="00543405">
      <w:pPr>
        <w:autoSpaceDE w:val="0"/>
        <w:autoSpaceDN w:val="0"/>
        <w:adjustRightInd w:val="0"/>
        <w:rPr>
          <w:rFonts w:cs="Arial"/>
          <w:color w:val="000000"/>
          <w:szCs w:val="20"/>
        </w:rPr>
      </w:pPr>
    </w:p>
    <w:p w14:paraId="387B727F" w14:textId="77777777" w:rsidR="00365D33" w:rsidRDefault="00521A49" w:rsidP="00365D33">
      <w:pPr>
        <w:pStyle w:val="StyleHeading1Before0pt"/>
      </w:pPr>
      <w:bookmarkStart w:id="12" w:name="_Toc41265935"/>
      <w:r>
        <w:lastRenderedPageBreak/>
        <w:t>System Features</w:t>
      </w:r>
      <w:bookmarkEnd w:id="12"/>
    </w:p>
    <w:p w14:paraId="72E44228" w14:textId="2A5348D9" w:rsidR="00521A49" w:rsidRPr="00933B4A" w:rsidRDefault="00540EA3" w:rsidP="00521A49">
      <w:pPr>
        <w:pStyle w:val="Heading2"/>
        <w:rPr>
          <w:sz w:val="24"/>
        </w:rPr>
      </w:pPr>
      <w:bookmarkStart w:id="13" w:name="_Toc41265936"/>
      <w:r>
        <w:rPr>
          <w:sz w:val="24"/>
        </w:rPr>
        <w:t>Staff login</w:t>
      </w:r>
      <w:r w:rsidR="00D14E09">
        <w:rPr>
          <w:sz w:val="24"/>
        </w:rPr>
        <w:t xml:space="preserve"> / logout</w:t>
      </w:r>
      <w:bookmarkEnd w:id="13"/>
    </w:p>
    <w:p w14:paraId="3AA99690" w14:textId="77777777" w:rsidR="00521A49" w:rsidRDefault="00933B4A" w:rsidP="00521A49">
      <w:pPr>
        <w:pStyle w:val="level4"/>
      </w:pPr>
      <w:r>
        <w:t>3.1.1</w:t>
      </w:r>
      <w:r>
        <w:tab/>
        <w:t>Description</w:t>
      </w:r>
    </w:p>
    <w:p w14:paraId="1701DCCB" w14:textId="13F5ADD1" w:rsidR="00521A49" w:rsidRPr="00540EA3" w:rsidRDefault="00540EA3" w:rsidP="00136469">
      <w:pPr>
        <w:pStyle w:val="level3text"/>
        <w:numPr>
          <w:ilvl w:val="12"/>
          <w:numId w:val="0"/>
        </w:numPr>
        <w:ind w:left="1350" w:hanging="716"/>
        <w:rPr>
          <w:i w:val="0"/>
          <w:iCs/>
        </w:rPr>
      </w:pPr>
      <w:r w:rsidRPr="00540EA3">
        <w:rPr>
          <w:i w:val="0"/>
          <w:iCs/>
        </w:rPr>
        <w:t>The staff</w:t>
      </w:r>
      <w:r>
        <w:rPr>
          <w:i w:val="0"/>
          <w:iCs/>
        </w:rPr>
        <w:t xml:space="preserve"> should be able to log</w:t>
      </w:r>
      <w:r w:rsidR="003C361D">
        <w:rPr>
          <w:i w:val="0"/>
          <w:iCs/>
        </w:rPr>
        <w:t xml:space="preserve"> </w:t>
      </w:r>
      <w:r>
        <w:rPr>
          <w:i w:val="0"/>
          <w:iCs/>
        </w:rPr>
        <w:t xml:space="preserve">in </w:t>
      </w:r>
      <w:r w:rsidR="00FE349A">
        <w:rPr>
          <w:i w:val="0"/>
          <w:iCs/>
        </w:rPr>
        <w:t>and out of</w:t>
      </w:r>
      <w:r>
        <w:rPr>
          <w:i w:val="0"/>
          <w:iCs/>
        </w:rPr>
        <w:t xml:space="preserve"> the staff</w:t>
      </w:r>
      <w:r w:rsidR="003C361D">
        <w:rPr>
          <w:i w:val="0"/>
          <w:iCs/>
        </w:rPr>
        <w:t>'s</w:t>
      </w:r>
      <w:r>
        <w:rPr>
          <w:i w:val="0"/>
          <w:iCs/>
        </w:rPr>
        <w:t xml:space="preserve"> end.</w:t>
      </w:r>
    </w:p>
    <w:p w14:paraId="0331852A" w14:textId="3CC5D531" w:rsidR="00521A49" w:rsidRPr="00540EA3" w:rsidRDefault="00521A49" w:rsidP="00540EA3">
      <w:pPr>
        <w:pStyle w:val="level4"/>
      </w:pPr>
      <w:r>
        <w:t>3.1.</w:t>
      </w:r>
      <w:r w:rsidR="00C8564F">
        <w:t>2</w:t>
      </w:r>
      <w:r>
        <w:tab/>
        <w:t>Functional Requirements</w:t>
      </w:r>
    </w:p>
    <w:p w14:paraId="1DCE5249" w14:textId="160BA185" w:rsidR="00521A49" w:rsidRDefault="00521A49" w:rsidP="00521A49">
      <w:pPr>
        <w:pStyle w:val="requirement"/>
      </w:pPr>
      <w:r>
        <w:t>REQ-1:</w:t>
      </w:r>
      <w:r>
        <w:tab/>
      </w:r>
      <w:r w:rsidR="00540EA3">
        <w:t>Only the staff should be able to log</w:t>
      </w:r>
      <w:r w:rsidR="003C361D">
        <w:t xml:space="preserve"> </w:t>
      </w:r>
      <w:r w:rsidR="00540EA3">
        <w:t xml:space="preserve">in. </w:t>
      </w:r>
      <w:r w:rsidR="003C361D">
        <w:t>Regular</w:t>
      </w:r>
      <w:r w:rsidR="00540EA3">
        <w:t xml:space="preserve"> customers aren</w:t>
      </w:r>
      <w:r w:rsidR="003C361D">
        <w:t>'</w:t>
      </w:r>
      <w:r w:rsidR="00540EA3">
        <w:t>t allowed.</w:t>
      </w:r>
    </w:p>
    <w:p w14:paraId="0F376C94" w14:textId="5740332C" w:rsidR="00521A49" w:rsidRDefault="00521A49" w:rsidP="00521A49">
      <w:pPr>
        <w:pStyle w:val="requirement"/>
      </w:pPr>
      <w:r>
        <w:t>REQ-2:</w:t>
      </w:r>
      <w:r>
        <w:tab/>
      </w:r>
      <w:r w:rsidR="00540EA3">
        <w:t>The staff must provide a username and a correct password in order to log</w:t>
      </w:r>
      <w:r w:rsidR="003C361D">
        <w:t xml:space="preserve"> </w:t>
      </w:r>
      <w:r w:rsidR="00540EA3">
        <w:t>in.</w:t>
      </w:r>
    </w:p>
    <w:p w14:paraId="30FB99BD" w14:textId="0C62FA12" w:rsidR="00540EA3" w:rsidRDefault="00540EA3" w:rsidP="00540EA3">
      <w:pPr>
        <w:pStyle w:val="requirement"/>
      </w:pPr>
      <w:r>
        <w:t>REQ-3:</w:t>
      </w:r>
      <w:r>
        <w:tab/>
        <w:t>When login failed, a message must be shown on the page to indicate the error.</w:t>
      </w:r>
    </w:p>
    <w:p w14:paraId="4C202D73" w14:textId="54F8003E" w:rsidR="0067763B" w:rsidRDefault="0067763B" w:rsidP="0067763B">
      <w:pPr>
        <w:pStyle w:val="requirement"/>
      </w:pPr>
      <w:r>
        <w:t>REQ-4:</w:t>
      </w:r>
      <w:r>
        <w:tab/>
        <w:t>The staff can log</w:t>
      </w:r>
      <w:r w:rsidR="003C361D">
        <w:t xml:space="preserve"> </w:t>
      </w:r>
      <w:r>
        <w:t>out of the system after logging in.</w:t>
      </w:r>
    </w:p>
    <w:p w14:paraId="5760A089" w14:textId="77777777" w:rsidR="00540EA3" w:rsidRDefault="00540EA3" w:rsidP="00521A49">
      <w:pPr>
        <w:pStyle w:val="requirement"/>
      </w:pPr>
    </w:p>
    <w:p w14:paraId="0D25A22A" w14:textId="0734DBA0" w:rsidR="00BF74A9" w:rsidRPr="00540EA3" w:rsidRDefault="00540EA3" w:rsidP="00D60117">
      <w:pPr>
        <w:pStyle w:val="Heading2"/>
        <w:rPr>
          <w:sz w:val="24"/>
        </w:rPr>
      </w:pPr>
      <w:bookmarkStart w:id="14" w:name="_Toc41265937"/>
      <w:r>
        <w:rPr>
          <w:sz w:val="24"/>
        </w:rPr>
        <w:t>Permission system</w:t>
      </w:r>
      <w:bookmarkEnd w:id="14"/>
    </w:p>
    <w:p w14:paraId="3BDC8A33" w14:textId="77777777" w:rsidR="00540EA3" w:rsidRDefault="00540EA3" w:rsidP="00540EA3">
      <w:pPr>
        <w:pStyle w:val="level4"/>
      </w:pPr>
      <w:r>
        <w:t>3.1.1</w:t>
      </w:r>
      <w:r>
        <w:tab/>
        <w:t>Description</w:t>
      </w:r>
    </w:p>
    <w:p w14:paraId="16AE90DC" w14:textId="03B946C5" w:rsidR="00540EA3" w:rsidRPr="00540EA3" w:rsidRDefault="00540EA3" w:rsidP="00540EA3">
      <w:pPr>
        <w:pStyle w:val="level3text"/>
        <w:numPr>
          <w:ilvl w:val="12"/>
          <w:numId w:val="0"/>
        </w:numPr>
        <w:ind w:left="1350" w:hanging="716"/>
        <w:rPr>
          <w:i w:val="0"/>
          <w:iCs/>
        </w:rPr>
      </w:pPr>
      <w:r>
        <w:rPr>
          <w:i w:val="0"/>
          <w:iCs/>
        </w:rPr>
        <w:t xml:space="preserve">Features in the staff end are only accessible </w:t>
      </w:r>
      <w:r w:rsidR="00A21679">
        <w:rPr>
          <w:i w:val="0"/>
          <w:iCs/>
        </w:rPr>
        <w:t>according to the staff</w:t>
      </w:r>
      <w:r w:rsidR="003C361D">
        <w:rPr>
          <w:i w:val="0"/>
          <w:iCs/>
        </w:rPr>
        <w:t>'</w:t>
      </w:r>
      <w:r w:rsidR="00A21679">
        <w:rPr>
          <w:i w:val="0"/>
          <w:iCs/>
        </w:rPr>
        <w:t xml:space="preserve">s role. </w:t>
      </w:r>
    </w:p>
    <w:p w14:paraId="41F80297" w14:textId="77777777" w:rsidR="00540EA3" w:rsidRPr="00540EA3" w:rsidRDefault="00540EA3" w:rsidP="00540EA3">
      <w:pPr>
        <w:pStyle w:val="level4"/>
      </w:pPr>
      <w:r>
        <w:t>3.1.2</w:t>
      </w:r>
      <w:r>
        <w:tab/>
        <w:t>Functional Requirements</w:t>
      </w:r>
    </w:p>
    <w:p w14:paraId="62883D4F" w14:textId="79D5F3CB" w:rsidR="00540EA3" w:rsidRDefault="00540EA3" w:rsidP="00540EA3">
      <w:pPr>
        <w:pStyle w:val="requirement"/>
      </w:pPr>
      <w:r>
        <w:t>REQ-1:</w:t>
      </w:r>
      <w:r>
        <w:tab/>
      </w:r>
      <w:r w:rsidR="00A21679">
        <w:t xml:space="preserve">A role named </w:t>
      </w:r>
      <w:r w:rsidR="003C361D">
        <w:t>"S</w:t>
      </w:r>
      <w:r w:rsidR="00A21679">
        <w:t>uperuser</w:t>
      </w:r>
      <w:r w:rsidR="003C361D">
        <w:t>"</w:t>
      </w:r>
      <w:r w:rsidR="00A21679">
        <w:t xml:space="preserve"> should have all access to all features</w:t>
      </w:r>
      <w:r w:rsidR="003C361D">
        <w:t>.</w:t>
      </w:r>
    </w:p>
    <w:p w14:paraId="1FA4F377" w14:textId="27BAF25B" w:rsidR="00540EA3" w:rsidRDefault="00540EA3" w:rsidP="00540EA3">
      <w:pPr>
        <w:pStyle w:val="requirement"/>
      </w:pPr>
      <w:r>
        <w:t>REQ-2:</w:t>
      </w:r>
      <w:r>
        <w:tab/>
      </w:r>
      <w:r w:rsidR="00A21679">
        <w:t xml:space="preserve">The role </w:t>
      </w:r>
      <w:r w:rsidR="003C361D">
        <w:t>"</w:t>
      </w:r>
      <w:r w:rsidR="00A21679">
        <w:t>cook</w:t>
      </w:r>
      <w:r w:rsidR="003C361D">
        <w:t>"</w:t>
      </w:r>
      <w:r w:rsidR="00A21679">
        <w:t xml:space="preserve"> only has access to the orders.</w:t>
      </w:r>
    </w:p>
    <w:p w14:paraId="161CE810" w14:textId="61E4023B" w:rsidR="00540EA3" w:rsidRDefault="00540EA3" w:rsidP="00540EA3">
      <w:pPr>
        <w:pStyle w:val="requirement"/>
      </w:pPr>
      <w:r>
        <w:t>REQ-3:</w:t>
      </w:r>
      <w:r>
        <w:tab/>
      </w:r>
      <w:r w:rsidR="00A21679">
        <w:t xml:space="preserve">The role </w:t>
      </w:r>
      <w:r w:rsidR="003C361D">
        <w:t>"</w:t>
      </w:r>
      <w:r w:rsidR="00A21679">
        <w:t>product manager</w:t>
      </w:r>
      <w:r w:rsidR="003C361D">
        <w:t>"</w:t>
      </w:r>
      <w:r w:rsidR="00A21679">
        <w:t xml:space="preserve"> only has access to </w:t>
      </w:r>
      <w:r w:rsidR="003C361D">
        <w:t>"</w:t>
      </w:r>
      <w:r w:rsidR="00A21679">
        <w:t>products</w:t>
      </w:r>
      <w:r w:rsidR="003C361D">
        <w:t>"</w:t>
      </w:r>
      <w:r w:rsidR="00A21679">
        <w:t xml:space="preserve"> and </w:t>
      </w:r>
      <w:r w:rsidR="003C361D">
        <w:t>"</w:t>
      </w:r>
      <w:r w:rsidR="00A21679">
        <w:t>categories.</w:t>
      </w:r>
      <w:r w:rsidR="003C361D">
        <w:t>"</w:t>
      </w:r>
    </w:p>
    <w:p w14:paraId="397FB442" w14:textId="16E81ACA" w:rsidR="00A21679" w:rsidRDefault="00A21679" w:rsidP="00A21679">
      <w:pPr>
        <w:pStyle w:val="requirement"/>
      </w:pPr>
      <w:r>
        <w:t>REQ-4:</w:t>
      </w:r>
      <w:r>
        <w:tab/>
        <w:t xml:space="preserve">The role </w:t>
      </w:r>
      <w:r w:rsidR="003C361D">
        <w:t>"</w:t>
      </w:r>
      <w:r>
        <w:t>financial manager</w:t>
      </w:r>
      <w:r w:rsidR="003C361D">
        <w:t>"</w:t>
      </w:r>
      <w:r>
        <w:t xml:space="preserve"> only has access to </w:t>
      </w:r>
      <w:r w:rsidR="003C361D">
        <w:t>"</w:t>
      </w:r>
      <w:r>
        <w:t>coupons</w:t>
      </w:r>
      <w:r w:rsidR="003C361D">
        <w:t>"</w:t>
      </w:r>
      <w:r>
        <w:t xml:space="preserve"> and </w:t>
      </w:r>
      <w:r w:rsidR="003C361D">
        <w:t>"</w:t>
      </w:r>
      <w:r>
        <w:t>redeem cards.</w:t>
      </w:r>
      <w:r w:rsidR="003C361D">
        <w:t>"</w:t>
      </w:r>
    </w:p>
    <w:p w14:paraId="73332A5B" w14:textId="74E0D3E1" w:rsidR="00A21679" w:rsidRDefault="00A21679" w:rsidP="00A21679">
      <w:pPr>
        <w:pStyle w:val="requirement"/>
      </w:pPr>
      <w:r>
        <w:t>REQ-5:</w:t>
      </w:r>
      <w:r>
        <w:tab/>
        <w:t xml:space="preserve">The role </w:t>
      </w:r>
      <w:r w:rsidR="003C361D">
        <w:t>"</w:t>
      </w:r>
      <w:r>
        <w:t>shop manager</w:t>
      </w:r>
      <w:r w:rsidR="003C361D">
        <w:t>"</w:t>
      </w:r>
      <w:r>
        <w:t xml:space="preserve"> has access to all features except </w:t>
      </w:r>
      <w:r w:rsidR="003C361D">
        <w:t>"</w:t>
      </w:r>
      <w:r>
        <w:t>staff</w:t>
      </w:r>
      <w:r w:rsidR="003C361D">
        <w:t>."</w:t>
      </w:r>
    </w:p>
    <w:p w14:paraId="768AACB1" w14:textId="7C05ED46" w:rsidR="00A21679" w:rsidRDefault="00A21679" w:rsidP="009E42E9">
      <w:pPr>
        <w:pStyle w:val="requirement"/>
      </w:pPr>
      <w:r>
        <w:t>REQ-6:</w:t>
      </w:r>
      <w:r>
        <w:tab/>
        <w:t>If the staff tries to access a feature that he or she doesn</w:t>
      </w:r>
      <w:r w:rsidR="003C361D">
        <w:t>'</w:t>
      </w:r>
      <w:r>
        <w:t>t have permission to, an error message indicating that the staff ha</w:t>
      </w:r>
      <w:r w:rsidR="003C361D">
        <w:t>s</w:t>
      </w:r>
      <w:r>
        <w:t xml:space="preserve"> no permission to the feature</w:t>
      </w:r>
      <w:r w:rsidR="003C361D">
        <w:t xml:space="preserve"> should be given</w:t>
      </w:r>
      <w:r>
        <w:t>.</w:t>
      </w:r>
    </w:p>
    <w:p w14:paraId="77CAE71E" w14:textId="77777777" w:rsidR="00BF74A9" w:rsidRPr="00540EA3" w:rsidRDefault="00BF74A9" w:rsidP="00D60117">
      <w:pPr>
        <w:rPr>
          <w:rFonts w:cs="Arial"/>
          <w:iCs/>
          <w:color w:val="0000FF"/>
          <w:szCs w:val="20"/>
        </w:rPr>
      </w:pPr>
    </w:p>
    <w:p w14:paraId="02EA1433" w14:textId="20C8D9B5" w:rsidR="00A21679" w:rsidRPr="00540EA3" w:rsidRDefault="00A21679" w:rsidP="00A21679">
      <w:pPr>
        <w:pStyle w:val="Heading2"/>
        <w:rPr>
          <w:sz w:val="24"/>
        </w:rPr>
      </w:pPr>
      <w:bookmarkStart w:id="15" w:name="_Toc41265938"/>
      <w:r>
        <w:rPr>
          <w:sz w:val="24"/>
        </w:rPr>
        <w:t>On-going orders management</w:t>
      </w:r>
      <w:bookmarkEnd w:id="15"/>
    </w:p>
    <w:p w14:paraId="6915A60B" w14:textId="77777777" w:rsidR="00A21679" w:rsidRDefault="00A21679" w:rsidP="00A21679">
      <w:pPr>
        <w:pStyle w:val="level4"/>
      </w:pPr>
      <w:r>
        <w:t>3.1.1</w:t>
      </w:r>
      <w:r>
        <w:tab/>
        <w:t>Description</w:t>
      </w:r>
    </w:p>
    <w:p w14:paraId="7E8FD2B4" w14:textId="654D3D04" w:rsidR="00A21679" w:rsidRPr="00540EA3" w:rsidRDefault="00A21679" w:rsidP="00A21679">
      <w:pPr>
        <w:pStyle w:val="level3text"/>
        <w:numPr>
          <w:ilvl w:val="12"/>
          <w:numId w:val="0"/>
        </w:numPr>
        <w:ind w:left="1350" w:hanging="716"/>
        <w:rPr>
          <w:i w:val="0"/>
          <w:iCs/>
        </w:rPr>
      </w:pPr>
      <w:r>
        <w:rPr>
          <w:i w:val="0"/>
          <w:iCs/>
        </w:rPr>
        <w:t>Manage all on-going order</w:t>
      </w:r>
      <w:r w:rsidR="003C361D">
        <w:rPr>
          <w:i w:val="0"/>
          <w:iCs/>
        </w:rPr>
        <w:t>s</w:t>
      </w:r>
      <w:r>
        <w:rPr>
          <w:i w:val="0"/>
          <w:iCs/>
        </w:rPr>
        <w:t>.</w:t>
      </w:r>
    </w:p>
    <w:p w14:paraId="6E934B02" w14:textId="77777777" w:rsidR="00A21679" w:rsidRPr="00540EA3" w:rsidRDefault="00A21679" w:rsidP="00A21679">
      <w:pPr>
        <w:pStyle w:val="level4"/>
      </w:pPr>
      <w:r>
        <w:t>3.1.2</w:t>
      </w:r>
      <w:r>
        <w:tab/>
        <w:t>Functional Requirements</w:t>
      </w:r>
    </w:p>
    <w:p w14:paraId="23B1833D" w14:textId="6FD7FEE4" w:rsidR="00A21679" w:rsidRDefault="00A21679" w:rsidP="00A21679">
      <w:pPr>
        <w:pStyle w:val="requirement"/>
      </w:pPr>
      <w:r>
        <w:t>REQ-1:</w:t>
      </w:r>
      <w:r>
        <w:tab/>
        <w:t>When a new order is placed, the order and the products chosen should show up automatically when the staff is on the page.</w:t>
      </w:r>
    </w:p>
    <w:p w14:paraId="6C048A35" w14:textId="73A212AE" w:rsidR="00A21679" w:rsidRDefault="00A21679" w:rsidP="00A21679">
      <w:pPr>
        <w:pStyle w:val="requirement"/>
      </w:pPr>
      <w:r>
        <w:t>REQ-2:</w:t>
      </w:r>
      <w:r>
        <w:tab/>
        <w:t xml:space="preserve">All new orders should be in status </w:t>
      </w:r>
      <w:r w:rsidR="003C361D">
        <w:t>"</w:t>
      </w:r>
      <w:r>
        <w:t>pending.</w:t>
      </w:r>
      <w:r w:rsidR="003C361D">
        <w:t>"</w:t>
      </w:r>
    </w:p>
    <w:p w14:paraId="0537054C" w14:textId="165DC88D" w:rsidR="00A21679" w:rsidRDefault="00A21679" w:rsidP="00A21679">
      <w:pPr>
        <w:pStyle w:val="requirement"/>
      </w:pPr>
      <w:r>
        <w:t>REQ-3:</w:t>
      </w:r>
      <w:r>
        <w:tab/>
        <w:t>The cook should be able to cancel the order.</w:t>
      </w:r>
    </w:p>
    <w:p w14:paraId="2AD2F9C5" w14:textId="55129F31" w:rsidR="00A21679" w:rsidRDefault="00A21679" w:rsidP="00A21679">
      <w:pPr>
        <w:pStyle w:val="requirement"/>
      </w:pPr>
      <w:r>
        <w:t>REQ-4:</w:t>
      </w:r>
      <w:r>
        <w:tab/>
        <w:t>The cook should be able to confirm the order (from pending to processing)</w:t>
      </w:r>
      <w:r w:rsidR="003C361D">
        <w:t>.</w:t>
      </w:r>
    </w:p>
    <w:p w14:paraId="7AC4C724" w14:textId="5A245350" w:rsidR="00A21679" w:rsidRDefault="00A21679" w:rsidP="00A21679">
      <w:pPr>
        <w:pStyle w:val="requirement"/>
      </w:pPr>
      <w:r>
        <w:t>REQ-5:</w:t>
      </w:r>
      <w:r>
        <w:tab/>
        <w:t xml:space="preserve">The cook should be able to update the status of the processing orders to </w:t>
      </w:r>
      <w:r w:rsidR="003C361D">
        <w:t>"</w:t>
      </w:r>
      <w:r w:rsidR="00CD28A8">
        <w:t>ready for pickup</w:t>
      </w:r>
      <w:r w:rsidR="003C361D">
        <w:t>" when the order is ready.</w:t>
      </w:r>
    </w:p>
    <w:p w14:paraId="6A18A257" w14:textId="042D3338" w:rsidR="00A21679" w:rsidRDefault="00A21679" w:rsidP="00A21679">
      <w:pPr>
        <w:pStyle w:val="requirement"/>
      </w:pPr>
      <w:r>
        <w:t>REQ-6:</w:t>
      </w:r>
      <w:r>
        <w:tab/>
      </w:r>
      <w:r w:rsidR="00CD28A8">
        <w:t>After the customer ha</w:t>
      </w:r>
      <w:r w:rsidR="003C361D">
        <w:t>s</w:t>
      </w:r>
      <w:r w:rsidR="00CD28A8">
        <w:t xml:space="preserve"> picked up the orders, the order should be removed from the screen.</w:t>
      </w:r>
    </w:p>
    <w:p w14:paraId="2FF0F984" w14:textId="231D6C55" w:rsidR="00CD28A8" w:rsidRDefault="00CD28A8" w:rsidP="00CD28A8">
      <w:pPr>
        <w:pStyle w:val="requirement"/>
      </w:pPr>
      <w:r>
        <w:t>REQ-7:</w:t>
      </w:r>
      <w:r>
        <w:tab/>
        <w:t xml:space="preserve">The longest-waiting order should come </w:t>
      </w:r>
      <w:r w:rsidR="003C361D">
        <w:t>first.</w:t>
      </w:r>
    </w:p>
    <w:p w14:paraId="1F5F69F1" w14:textId="43DC5BFC" w:rsidR="00CD28A8" w:rsidRDefault="00CD28A8" w:rsidP="00CD28A8">
      <w:pPr>
        <w:pStyle w:val="requirement"/>
      </w:pPr>
      <w:r>
        <w:t>REQ-8:</w:t>
      </w:r>
      <w:r>
        <w:tab/>
        <w:t>Cancelled orders should not be refunded automatically.</w:t>
      </w:r>
    </w:p>
    <w:p w14:paraId="48EF4CBA" w14:textId="77777777" w:rsidR="00CD28A8" w:rsidRDefault="00CD28A8" w:rsidP="00CD28A8">
      <w:pPr>
        <w:pStyle w:val="requirement"/>
      </w:pPr>
    </w:p>
    <w:p w14:paraId="6A33739C" w14:textId="2962D183" w:rsidR="00CD28A8" w:rsidRPr="00540EA3" w:rsidRDefault="00CD28A8" w:rsidP="00CD28A8">
      <w:pPr>
        <w:pStyle w:val="Heading2"/>
        <w:rPr>
          <w:sz w:val="24"/>
        </w:rPr>
      </w:pPr>
      <w:bookmarkStart w:id="16" w:name="_Toc41265939"/>
      <w:r>
        <w:rPr>
          <w:sz w:val="24"/>
        </w:rPr>
        <w:t>History orders management</w:t>
      </w:r>
      <w:bookmarkEnd w:id="16"/>
    </w:p>
    <w:p w14:paraId="52E71DE8" w14:textId="77777777" w:rsidR="00CD28A8" w:rsidRDefault="00CD28A8" w:rsidP="00CD28A8">
      <w:pPr>
        <w:pStyle w:val="level4"/>
      </w:pPr>
      <w:r>
        <w:t>3.1.1</w:t>
      </w:r>
      <w:r>
        <w:tab/>
        <w:t>Description</w:t>
      </w:r>
    </w:p>
    <w:p w14:paraId="07733F40" w14:textId="54106445" w:rsidR="00CD28A8" w:rsidRPr="00540EA3" w:rsidRDefault="00CD28A8" w:rsidP="00CD28A8">
      <w:pPr>
        <w:pStyle w:val="level3text"/>
        <w:numPr>
          <w:ilvl w:val="12"/>
          <w:numId w:val="0"/>
        </w:numPr>
        <w:ind w:left="1350" w:hanging="716"/>
        <w:rPr>
          <w:i w:val="0"/>
          <w:iCs/>
        </w:rPr>
      </w:pPr>
      <w:r>
        <w:rPr>
          <w:i w:val="0"/>
          <w:iCs/>
        </w:rPr>
        <w:t>Manage all on-going and finished orders.</w:t>
      </w:r>
    </w:p>
    <w:p w14:paraId="6B4E384A" w14:textId="77777777" w:rsidR="00CD28A8" w:rsidRPr="00540EA3" w:rsidRDefault="00CD28A8" w:rsidP="00CD28A8">
      <w:pPr>
        <w:pStyle w:val="level4"/>
      </w:pPr>
      <w:r>
        <w:t>3.1.2</w:t>
      </w:r>
      <w:r>
        <w:tab/>
        <w:t>Functional Requirements</w:t>
      </w:r>
    </w:p>
    <w:p w14:paraId="32D25802" w14:textId="265C5663" w:rsidR="00CD28A8" w:rsidRDefault="00CD28A8" w:rsidP="00CD28A8">
      <w:pPr>
        <w:pStyle w:val="requirement"/>
      </w:pPr>
      <w:r>
        <w:t>REQ-1:</w:t>
      </w:r>
      <w:r>
        <w:tab/>
        <w:t xml:space="preserve">The page should contain information including the id of the order, the name </w:t>
      </w:r>
      <w:r w:rsidR="003C361D">
        <w:t xml:space="preserve">(in most cases, the customer won't provide a real name, so it is likely that only the username is shown on the screen) </w:t>
      </w:r>
      <w:r>
        <w:t>and username of the customer, the total, the actual paid, the time the order was created, and the status of the order.</w:t>
      </w:r>
    </w:p>
    <w:p w14:paraId="4A871892" w14:textId="1D9679A4" w:rsidR="00CD28A8" w:rsidRDefault="00CD28A8" w:rsidP="00CD28A8">
      <w:pPr>
        <w:pStyle w:val="requirement"/>
      </w:pPr>
      <w:r>
        <w:t>REQ-2:</w:t>
      </w:r>
      <w:r>
        <w:tab/>
        <w:t xml:space="preserve">The staff should be able to view the detailed information of a given order. The detailed information should contain </w:t>
      </w:r>
      <w:r w:rsidR="003C361D">
        <w:t>all the</w:t>
      </w:r>
      <w:r>
        <w:t xml:space="preserve"> given information in REQ-1, and the products the customer bought, the amount of each product, and the amount the order was discounted.</w:t>
      </w:r>
    </w:p>
    <w:p w14:paraId="3BC67CB2" w14:textId="17638F35" w:rsidR="00CD28A8" w:rsidRDefault="00CD28A8" w:rsidP="00CD28A8">
      <w:pPr>
        <w:pStyle w:val="requirement"/>
      </w:pPr>
      <w:r>
        <w:t>REQ-3:</w:t>
      </w:r>
      <w:r>
        <w:tab/>
        <w:t>The staff should be able to refund a customer the entire order.</w:t>
      </w:r>
    </w:p>
    <w:p w14:paraId="48AA8278" w14:textId="402DBDF6" w:rsidR="00CD28A8" w:rsidRDefault="00CD28A8" w:rsidP="00CD28A8">
      <w:pPr>
        <w:pStyle w:val="requirement"/>
      </w:pPr>
      <w:r>
        <w:t>REQ-4:</w:t>
      </w:r>
      <w:r>
        <w:tab/>
        <w:t>The refund can only take place for once for every order.</w:t>
      </w:r>
    </w:p>
    <w:p w14:paraId="3E115D23" w14:textId="77777777" w:rsidR="00BF74A9" w:rsidRPr="00540EA3" w:rsidRDefault="00BF74A9" w:rsidP="00D60117">
      <w:pPr>
        <w:rPr>
          <w:rFonts w:cs="Arial"/>
          <w:iCs/>
          <w:color w:val="0000FF"/>
          <w:szCs w:val="20"/>
        </w:rPr>
      </w:pPr>
    </w:p>
    <w:p w14:paraId="4C3C5445" w14:textId="39021AAC" w:rsidR="00CD28A8" w:rsidRPr="00540EA3" w:rsidRDefault="00CD28A8" w:rsidP="00CD28A8">
      <w:pPr>
        <w:pStyle w:val="Heading2"/>
        <w:rPr>
          <w:sz w:val="24"/>
        </w:rPr>
      </w:pPr>
      <w:bookmarkStart w:id="17" w:name="_Toc41265940"/>
      <w:r>
        <w:rPr>
          <w:sz w:val="24"/>
        </w:rPr>
        <w:t>Product management</w:t>
      </w:r>
      <w:bookmarkEnd w:id="17"/>
    </w:p>
    <w:p w14:paraId="4179BB33" w14:textId="77777777" w:rsidR="00CD28A8" w:rsidRDefault="00CD28A8" w:rsidP="00CD28A8">
      <w:pPr>
        <w:pStyle w:val="level4"/>
      </w:pPr>
      <w:r>
        <w:t>3.1.1</w:t>
      </w:r>
      <w:r>
        <w:tab/>
        <w:t>Description</w:t>
      </w:r>
    </w:p>
    <w:p w14:paraId="760F6F16" w14:textId="51818B42" w:rsidR="00CD28A8" w:rsidRPr="00540EA3" w:rsidRDefault="00CD28A8" w:rsidP="00CD28A8">
      <w:pPr>
        <w:pStyle w:val="level3text"/>
        <w:numPr>
          <w:ilvl w:val="12"/>
          <w:numId w:val="0"/>
        </w:numPr>
        <w:ind w:left="1350" w:hanging="716"/>
        <w:rPr>
          <w:i w:val="0"/>
          <w:iCs/>
        </w:rPr>
      </w:pPr>
      <w:r>
        <w:rPr>
          <w:i w:val="0"/>
          <w:iCs/>
        </w:rPr>
        <w:t>Manage products</w:t>
      </w:r>
    </w:p>
    <w:p w14:paraId="49259DD8" w14:textId="77777777" w:rsidR="00CD28A8" w:rsidRPr="00540EA3" w:rsidRDefault="00CD28A8" w:rsidP="00CD28A8">
      <w:pPr>
        <w:pStyle w:val="level4"/>
      </w:pPr>
      <w:r>
        <w:t>3.1.2</w:t>
      </w:r>
      <w:r>
        <w:tab/>
        <w:t>Functional Requirements</w:t>
      </w:r>
    </w:p>
    <w:p w14:paraId="4325553D" w14:textId="09A6540A" w:rsidR="00CD28A8" w:rsidRDefault="00CD28A8" w:rsidP="00CD28A8">
      <w:pPr>
        <w:pStyle w:val="requirement"/>
      </w:pPr>
      <w:r>
        <w:t>REQ-1:</w:t>
      </w:r>
      <w:r>
        <w:tab/>
        <w:t>Every product should have a name, a price, a priority, and one or more categories that the product belongs to.</w:t>
      </w:r>
    </w:p>
    <w:p w14:paraId="0A43E2F9" w14:textId="3F6ADBAC" w:rsidR="00CD28A8" w:rsidRDefault="00CD28A8" w:rsidP="00CD28A8">
      <w:pPr>
        <w:pStyle w:val="requirement"/>
      </w:pPr>
      <w:r>
        <w:t>REQ-2:</w:t>
      </w:r>
      <w:r>
        <w:tab/>
        <w:t xml:space="preserve">The page should contain the product name, </w:t>
      </w:r>
      <w:r w:rsidR="003C361D">
        <w:t xml:space="preserve">the </w:t>
      </w:r>
      <w:r>
        <w:t>price at first glance.</w:t>
      </w:r>
    </w:p>
    <w:p w14:paraId="69672DD1" w14:textId="364CDA2B" w:rsidR="00CD28A8" w:rsidRDefault="00CD28A8" w:rsidP="00CD28A8">
      <w:pPr>
        <w:pStyle w:val="requirement"/>
      </w:pPr>
      <w:r>
        <w:t>REQ-3:</w:t>
      </w:r>
      <w:r>
        <w:tab/>
        <w:t>The staff should be able to visit products of a specific category or all the products.</w:t>
      </w:r>
    </w:p>
    <w:p w14:paraId="36559014" w14:textId="1FFB0CEE" w:rsidR="00CD28A8" w:rsidRDefault="00CD28A8" w:rsidP="00CD28A8">
      <w:pPr>
        <w:pStyle w:val="requirement"/>
      </w:pPr>
      <w:r>
        <w:t>REQ-4:</w:t>
      </w:r>
      <w:r>
        <w:tab/>
        <w:t>Each product can belong to multiple categories.</w:t>
      </w:r>
    </w:p>
    <w:p w14:paraId="7D2BBBA8" w14:textId="1B8CB918" w:rsidR="00CD28A8" w:rsidRDefault="00CD28A8" w:rsidP="00CD28A8">
      <w:pPr>
        <w:pStyle w:val="requirement"/>
      </w:pPr>
      <w:r>
        <w:t>REQ-5:</w:t>
      </w:r>
      <w:r>
        <w:tab/>
        <w:t xml:space="preserve">Staff can create </w:t>
      </w:r>
      <w:r w:rsidR="00167E62">
        <w:t>a product in the panel. The information the authorized staff should provide is product name, description, the price, the priority the product should display, and one or more categories that it belongs to.</w:t>
      </w:r>
    </w:p>
    <w:p w14:paraId="3DF971D3" w14:textId="00A584B8" w:rsidR="00CD28A8" w:rsidRDefault="00CD28A8" w:rsidP="00CD28A8">
      <w:pPr>
        <w:pStyle w:val="requirement"/>
      </w:pPr>
      <w:r>
        <w:t>REQ-6:</w:t>
      </w:r>
      <w:r>
        <w:tab/>
      </w:r>
      <w:r w:rsidR="00167E62">
        <w:t>Staff should be able to update the information described in REQ-5.</w:t>
      </w:r>
      <w:r>
        <w:t xml:space="preserve"> </w:t>
      </w:r>
    </w:p>
    <w:p w14:paraId="5B594B9A" w14:textId="68E146C1" w:rsidR="00CD28A8" w:rsidRDefault="00CD28A8" w:rsidP="00CD28A8">
      <w:pPr>
        <w:pStyle w:val="requirement"/>
      </w:pPr>
      <w:r>
        <w:t>REQ-7:</w:t>
      </w:r>
      <w:r>
        <w:tab/>
      </w:r>
      <w:r w:rsidR="00167E62">
        <w:t>Staff can upload picture and thumbnail of the product.</w:t>
      </w:r>
    </w:p>
    <w:p w14:paraId="27FDAAB9" w14:textId="256457FF" w:rsidR="00CD28A8" w:rsidRDefault="00CD28A8" w:rsidP="00CD28A8">
      <w:pPr>
        <w:pStyle w:val="requirement"/>
      </w:pPr>
      <w:r>
        <w:t>REQ-8:</w:t>
      </w:r>
      <w:r>
        <w:tab/>
      </w:r>
      <w:r w:rsidR="00453538">
        <w:t>Staff can delete products.</w:t>
      </w:r>
    </w:p>
    <w:p w14:paraId="408494E2" w14:textId="4ABC9CEB" w:rsidR="00D14E09" w:rsidRDefault="00D14E09" w:rsidP="00D14E09">
      <w:pPr>
        <w:pStyle w:val="requirement"/>
      </w:pPr>
      <w:r>
        <w:t>REQ-9:</w:t>
      </w:r>
      <w:r>
        <w:tab/>
        <w:t>Each product should have a unique name.</w:t>
      </w:r>
    </w:p>
    <w:p w14:paraId="3B2EEFA4" w14:textId="77777777" w:rsidR="00BF74A9" w:rsidRPr="00540EA3" w:rsidRDefault="00BF74A9" w:rsidP="00D60117">
      <w:pPr>
        <w:rPr>
          <w:rFonts w:cs="Arial"/>
          <w:iCs/>
          <w:color w:val="0000FF"/>
          <w:szCs w:val="20"/>
        </w:rPr>
      </w:pPr>
    </w:p>
    <w:p w14:paraId="5A4D420D" w14:textId="19EF804F" w:rsidR="00453538" w:rsidRPr="00540EA3" w:rsidRDefault="00453538" w:rsidP="00453538">
      <w:pPr>
        <w:pStyle w:val="Heading2"/>
        <w:rPr>
          <w:sz w:val="24"/>
        </w:rPr>
      </w:pPr>
      <w:bookmarkStart w:id="18" w:name="_Toc41265941"/>
      <w:r>
        <w:rPr>
          <w:sz w:val="24"/>
        </w:rPr>
        <w:t>Category management</w:t>
      </w:r>
      <w:bookmarkEnd w:id="18"/>
    </w:p>
    <w:p w14:paraId="60EBCB5B" w14:textId="77777777" w:rsidR="00453538" w:rsidRDefault="00453538" w:rsidP="00453538">
      <w:pPr>
        <w:pStyle w:val="level4"/>
      </w:pPr>
      <w:r>
        <w:t>3.1.1</w:t>
      </w:r>
      <w:r>
        <w:tab/>
        <w:t>Description</w:t>
      </w:r>
    </w:p>
    <w:p w14:paraId="50E54BB5" w14:textId="6CDB6AF9" w:rsidR="00453538" w:rsidRPr="00540EA3" w:rsidRDefault="00453538" w:rsidP="00453538">
      <w:pPr>
        <w:pStyle w:val="level3text"/>
        <w:numPr>
          <w:ilvl w:val="12"/>
          <w:numId w:val="0"/>
        </w:numPr>
        <w:ind w:left="1350" w:hanging="716"/>
        <w:rPr>
          <w:i w:val="0"/>
          <w:iCs/>
        </w:rPr>
      </w:pPr>
      <w:r>
        <w:rPr>
          <w:i w:val="0"/>
          <w:iCs/>
        </w:rPr>
        <w:t>Manage categories</w:t>
      </w:r>
    </w:p>
    <w:p w14:paraId="07963CF1" w14:textId="77777777" w:rsidR="00453538" w:rsidRPr="00540EA3" w:rsidRDefault="00453538" w:rsidP="00453538">
      <w:pPr>
        <w:pStyle w:val="level4"/>
      </w:pPr>
      <w:r>
        <w:t>3.1.2</w:t>
      </w:r>
      <w:r>
        <w:tab/>
        <w:t>Functional Requirements</w:t>
      </w:r>
    </w:p>
    <w:p w14:paraId="29ACA964" w14:textId="296DB9E1" w:rsidR="00453538" w:rsidRDefault="00453538" w:rsidP="00453538">
      <w:pPr>
        <w:pStyle w:val="requirement"/>
      </w:pPr>
      <w:r>
        <w:t>REQ-1:</w:t>
      </w:r>
      <w:r>
        <w:tab/>
        <w:t>Every category should have a</w:t>
      </w:r>
      <w:r w:rsidR="009E42E9">
        <w:t xml:space="preserve"> </w:t>
      </w:r>
      <w:r>
        <w:t>name and a priority.</w:t>
      </w:r>
    </w:p>
    <w:p w14:paraId="5FEB31E0" w14:textId="71CAF302" w:rsidR="00453538" w:rsidRDefault="00453538" w:rsidP="00453538">
      <w:pPr>
        <w:pStyle w:val="requirement"/>
      </w:pPr>
      <w:r>
        <w:t>REQ-2:</w:t>
      </w:r>
      <w:r>
        <w:tab/>
        <w:t>Staff should be able to edit the name and the priority of a category.</w:t>
      </w:r>
    </w:p>
    <w:p w14:paraId="5CE54254" w14:textId="11D97C8E" w:rsidR="00453538" w:rsidRDefault="00453538" w:rsidP="00453538">
      <w:pPr>
        <w:pStyle w:val="requirement"/>
      </w:pPr>
      <w:r>
        <w:t>REQ-3:</w:t>
      </w:r>
      <w:r>
        <w:tab/>
        <w:t>Staff should be able to delete categories.</w:t>
      </w:r>
    </w:p>
    <w:p w14:paraId="71E2F4CD" w14:textId="7180AB13" w:rsidR="00D14E09" w:rsidRDefault="00D14E09" w:rsidP="00D14E09">
      <w:pPr>
        <w:pStyle w:val="requirement"/>
      </w:pPr>
      <w:r w:rsidRPr="00D14E09">
        <w:lastRenderedPageBreak/>
        <w:t>REQ-4:</w:t>
      </w:r>
      <w:r w:rsidRPr="00D14E09">
        <w:tab/>
        <w:t>Each category must have a unique name.</w:t>
      </w:r>
    </w:p>
    <w:p w14:paraId="702FFCE6" w14:textId="77777777" w:rsidR="009E42E9" w:rsidRPr="00D14E09" w:rsidRDefault="009E42E9" w:rsidP="00D14E09">
      <w:pPr>
        <w:pStyle w:val="requirement"/>
      </w:pPr>
    </w:p>
    <w:p w14:paraId="6B8644F1" w14:textId="6F13A5A6" w:rsidR="00453538" w:rsidRPr="00540EA3" w:rsidRDefault="00453538" w:rsidP="00453538">
      <w:pPr>
        <w:pStyle w:val="Heading2"/>
        <w:rPr>
          <w:sz w:val="24"/>
        </w:rPr>
      </w:pPr>
      <w:bookmarkStart w:id="19" w:name="_Toc41265942"/>
      <w:r>
        <w:rPr>
          <w:sz w:val="24"/>
        </w:rPr>
        <w:t>Coupons management</w:t>
      </w:r>
      <w:bookmarkEnd w:id="19"/>
    </w:p>
    <w:p w14:paraId="190FCE4F" w14:textId="77777777" w:rsidR="00453538" w:rsidRDefault="00453538" w:rsidP="00453538">
      <w:pPr>
        <w:pStyle w:val="level4"/>
      </w:pPr>
      <w:r>
        <w:t>3.1.1</w:t>
      </w:r>
      <w:r>
        <w:tab/>
        <w:t>Description</w:t>
      </w:r>
    </w:p>
    <w:p w14:paraId="0E6A70D0" w14:textId="22DAB69A" w:rsidR="00453538" w:rsidRPr="00540EA3" w:rsidRDefault="00453538" w:rsidP="00453538">
      <w:pPr>
        <w:pStyle w:val="level3text"/>
        <w:numPr>
          <w:ilvl w:val="12"/>
          <w:numId w:val="0"/>
        </w:numPr>
        <w:ind w:left="1350" w:hanging="716"/>
        <w:rPr>
          <w:i w:val="0"/>
          <w:iCs/>
        </w:rPr>
      </w:pPr>
      <w:r>
        <w:rPr>
          <w:i w:val="0"/>
          <w:iCs/>
        </w:rPr>
        <w:t>Manage coupons, which are often used in promotions.</w:t>
      </w:r>
    </w:p>
    <w:p w14:paraId="24769350" w14:textId="77777777" w:rsidR="00453538" w:rsidRPr="00540EA3" w:rsidRDefault="00453538" w:rsidP="00453538">
      <w:pPr>
        <w:pStyle w:val="level4"/>
      </w:pPr>
      <w:r>
        <w:t>3.1.2</w:t>
      </w:r>
      <w:r>
        <w:tab/>
        <w:t>Functional Requirements</w:t>
      </w:r>
    </w:p>
    <w:p w14:paraId="73FE1CEE" w14:textId="7425C85E" w:rsidR="00453538" w:rsidRDefault="00453538" w:rsidP="00453538">
      <w:pPr>
        <w:pStyle w:val="requirement"/>
      </w:pPr>
      <w:r>
        <w:t>REQ-1:</w:t>
      </w:r>
      <w:r>
        <w:tab/>
        <w:t>The page should contain all the coupons</w:t>
      </w:r>
      <w:r w:rsidR="003C361D">
        <w:t>'</w:t>
      </w:r>
      <w:r>
        <w:t xml:space="preserve"> information.</w:t>
      </w:r>
    </w:p>
    <w:p w14:paraId="76A8D17D" w14:textId="2B72A2B2" w:rsidR="00453538" w:rsidRDefault="00453538" w:rsidP="00453538">
      <w:pPr>
        <w:pStyle w:val="requirement"/>
      </w:pPr>
      <w:r>
        <w:t>REQ-2:</w:t>
      </w:r>
      <w:r>
        <w:tab/>
        <w:t>A coupon contains a coupon code, which user can enter to be eligible for the sale, a value the coupon worth, the threshold (minimum value the user needs to purchase before he or she can be eligible for the coupon code), the time the coupon code activates, and the time the coupon code expires.</w:t>
      </w:r>
    </w:p>
    <w:p w14:paraId="4579B281" w14:textId="7DF83633" w:rsidR="00453538" w:rsidRDefault="00453538" w:rsidP="00453538">
      <w:pPr>
        <w:pStyle w:val="requirement"/>
      </w:pPr>
      <w:r>
        <w:t>REQ-3:</w:t>
      </w:r>
      <w:r>
        <w:tab/>
        <w:t>Staffs should be able to edit the coupon codes and its related information.</w:t>
      </w:r>
    </w:p>
    <w:p w14:paraId="68C1CFB5" w14:textId="54527379" w:rsidR="00453538" w:rsidRDefault="00453538" w:rsidP="00453538">
      <w:pPr>
        <w:pStyle w:val="requirement"/>
      </w:pPr>
      <w:r>
        <w:t>REQ-4:</w:t>
      </w:r>
      <w:r>
        <w:tab/>
        <w:t>Staffs can delete the coupon codes.</w:t>
      </w:r>
    </w:p>
    <w:p w14:paraId="675D3F9B" w14:textId="15F58962" w:rsidR="00D14E09" w:rsidRPr="00D14E09" w:rsidRDefault="00D14E09" w:rsidP="00D14E09">
      <w:pPr>
        <w:pStyle w:val="requirement"/>
      </w:pPr>
      <w:r w:rsidRPr="00D14E09">
        <w:t>REQ-</w:t>
      </w:r>
      <w:r>
        <w:t>5</w:t>
      </w:r>
      <w:r w:rsidRPr="00D14E09">
        <w:t>:</w:t>
      </w:r>
      <w:r w:rsidRPr="00D14E09">
        <w:tab/>
        <w:t xml:space="preserve">Each </w:t>
      </w:r>
      <w:r>
        <w:t>coupon code should be unique</w:t>
      </w:r>
      <w:r w:rsidRPr="00D14E09">
        <w:t>.</w:t>
      </w:r>
    </w:p>
    <w:p w14:paraId="60B71AA6" w14:textId="77777777" w:rsidR="00453538" w:rsidRDefault="00453538" w:rsidP="00453538">
      <w:pPr>
        <w:pStyle w:val="requirement"/>
        <w:ind w:left="0" w:firstLine="0"/>
      </w:pPr>
    </w:p>
    <w:p w14:paraId="58D09ABE" w14:textId="2DA6E250" w:rsidR="00453538" w:rsidRPr="00540EA3" w:rsidRDefault="00453538" w:rsidP="00453538">
      <w:pPr>
        <w:pStyle w:val="Heading2"/>
        <w:rPr>
          <w:sz w:val="24"/>
        </w:rPr>
      </w:pPr>
      <w:bookmarkStart w:id="20" w:name="_Toc41265943"/>
      <w:r>
        <w:rPr>
          <w:sz w:val="24"/>
        </w:rPr>
        <w:t>Redeem card management</w:t>
      </w:r>
      <w:bookmarkEnd w:id="20"/>
    </w:p>
    <w:p w14:paraId="55CD6215" w14:textId="77777777" w:rsidR="00453538" w:rsidRDefault="00453538" w:rsidP="00453538">
      <w:pPr>
        <w:pStyle w:val="level4"/>
      </w:pPr>
      <w:r>
        <w:t>3.1.1</w:t>
      </w:r>
      <w:r>
        <w:tab/>
        <w:t>Description</w:t>
      </w:r>
    </w:p>
    <w:p w14:paraId="4338B185" w14:textId="04103887" w:rsidR="00453538" w:rsidRPr="00540EA3" w:rsidRDefault="00453538" w:rsidP="00453538">
      <w:pPr>
        <w:pStyle w:val="level3text"/>
        <w:numPr>
          <w:ilvl w:val="12"/>
          <w:numId w:val="0"/>
        </w:numPr>
        <w:ind w:left="1350" w:hanging="716"/>
        <w:rPr>
          <w:i w:val="0"/>
          <w:iCs/>
        </w:rPr>
      </w:pPr>
      <w:r>
        <w:rPr>
          <w:i w:val="0"/>
          <w:iCs/>
        </w:rPr>
        <w:t>Manage redeem cards (gift cards).</w:t>
      </w:r>
    </w:p>
    <w:p w14:paraId="70FF18C0" w14:textId="77777777" w:rsidR="00453538" w:rsidRPr="00540EA3" w:rsidRDefault="00453538" w:rsidP="00453538">
      <w:pPr>
        <w:pStyle w:val="level4"/>
      </w:pPr>
      <w:r>
        <w:t>3.1.2</w:t>
      </w:r>
      <w:r>
        <w:tab/>
        <w:t>Functional Requirements</w:t>
      </w:r>
    </w:p>
    <w:p w14:paraId="05656B00" w14:textId="1753692E" w:rsidR="00453538" w:rsidRDefault="00453538" w:rsidP="00453538">
      <w:pPr>
        <w:pStyle w:val="requirement"/>
      </w:pPr>
      <w:r>
        <w:t>REQ-1:</w:t>
      </w:r>
      <w:r>
        <w:tab/>
        <w:t>The page should show all redeem cards available in the system.</w:t>
      </w:r>
    </w:p>
    <w:p w14:paraId="1EC68C2F" w14:textId="0DB3B988" w:rsidR="00453538" w:rsidRDefault="00453538" w:rsidP="00453538">
      <w:pPr>
        <w:pStyle w:val="requirement"/>
      </w:pPr>
      <w:r>
        <w:t>REQ-2:</w:t>
      </w:r>
      <w:r>
        <w:tab/>
        <w:t>Every redeem card has a value and the redeem code.</w:t>
      </w:r>
    </w:p>
    <w:p w14:paraId="41FCAEDB" w14:textId="77ADF380" w:rsidR="00453538" w:rsidRDefault="00453538" w:rsidP="00453538">
      <w:pPr>
        <w:pStyle w:val="requirement"/>
      </w:pPr>
      <w:r>
        <w:t>REQ-3:</w:t>
      </w:r>
      <w:r>
        <w:tab/>
        <w:t>Staffs can generate redeem codes in batch.</w:t>
      </w:r>
    </w:p>
    <w:p w14:paraId="15CCE1DA" w14:textId="4126677B" w:rsidR="00453538" w:rsidRDefault="00453538" w:rsidP="00453538">
      <w:pPr>
        <w:pStyle w:val="requirement"/>
      </w:pPr>
      <w:r>
        <w:t>REQ-4:</w:t>
      </w:r>
      <w:r>
        <w:tab/>
        <w:t>Staffs can delete the redeem cards.</w:t>
      </w:r>
    </w:p>
    <w:p w14:paraId="795C9FD0" w14:textId="21036143" w:rsidR="00D14E09" w:rsidRDefault="00D14E09" w:rsidP="00D14E09">
      <w:pPr>
        <w:pStyle w:val="requirement"/>
      </w:pPr>
      <w:r>
        <w:t>REQ-5:</w:t>
      </w:r>
      <w:r>
        <w:tab/>
        <w:t>Redeem card codes should be randomly generated to ensure safety.</w:t>
      </w:r>
    </w:p>
    <w:p w14:paraId="109B6D0C" w14:textId="1EA1D894" w:rsidR="00D14E09" w:rsidRPr="00540EA3" w:rsidRDefault="00D14E09" w:rsidP="00D14E09">
      <w:pPr>
        <w:pStyle w:val="Heading2"/>
        <w:rPr>
          <w:sz w:val="24"/>
        </w:rPr>
      </w:pPr>
      <w:bookmarkStart w:id="21" w:name="_Toc41265944"/>
      <w:r>
        <w:rPr>
          <w:sz w:val="24"/>
        </w:rPr>
        <w:t>Staffs management</w:t>
      </w:r>
      <w:bookmarkEnd w:id="21"/>
    </w:p>
    <w:p w14:paraId="35B32413" w14:textId="77777777" w:rsidR="00D14E09" w:rsidRDefault="00D14E09" w:rsidP="00D14E09">
      <w:pPr>
        <w:pStyle w:val="level4"/>
      </w:pPr>
      <w:r>
        <w:t>3.1.1</w:t>
      </w:r>
      <w:r>
        <w:tab/>
        <w:t>Description</w:t>
      </w:r>
    </w:p>
    <w:p w14:paraId="347BC804" w14:textId="78E3CC17" w:rsidR="00D14E09" w:rsidRPr="00540EA3" w:rsidRDefault="00D14E09" w:rsidP="00D14E09">
      <w:pPr>
        <w:pStyle w:val="level3text"/>
        <w:numPr>
          <w:ilvl w:val="12"/>
          <w:numId w:val="0"/>
        </w:numPr>
        <w:ind w:left="1350" w:hanging="716"/>
        <w:rPr>
          <w:i w:val="0"/>
          <w:iCs/>
        </w:rPr>
      </w:pPr>
      <w:r>
        <w:rPr>
          <w:i w:val="0"/>
          <w:iCs/>
        </w:rPr>
        <w:t>Manage staffs</w:t>
      </w:r>
    </w:p>
    <w:p w14:paraId="0BB51680" w14:textId="77777777" w:rsidR="00D14E09" w:rsidRPr="00540EA3" w:rsidRDefault="00D14E09" w:rsidP="00D14E09">
      <w:pPr>
        <w:pStyle w:val="level4"/>
      </w:pPr>
      <w:r>
        <w:t>3.1.2</w:t>
      </w:r>
      <w:r>
        <w:tab/>
        <w:t>Functional Requirements</w:t>
      </w:r>
    </w:p>
    <w:p w14:paraId="3D2CE632" w14:textId="219327C9" w:rsidR="00D14E09" w:rsidRDefault="00D14E09" w:rsidP="00D14E09">
      <w:pPr>
        <w:pStyle w:val="requirement"/>
      </w:pPr>
      <w:r>
        <w:t>REQ-1:</w:t>
      </w:r>
      <w:r>
        <w:tab/>
        <w:t>The page should show all staff.</w:t>
      </w:r>
    </w:p>
    <w:p w14:paraId="7E87E0C1" w14:textId="2F0E684F" w:rsidR="00D14E09" w:rsidRDefault="00D14E09" w:rsidP="00D14E09">
      <w:pPr>
        <w:pStyle w:val="requirement"/>
      </w:pPr>
      <w:r>
        <w:t>REQ-2:</w:t>
      </w:r>
      <w:r>
        <w:tab/>
        <w:t>Authorized staff can add a staff to the system.</w:t>
      </w:r>
    </w:p>
    <w:p w14:paraId="3DC64F17" w14:textId="256A02E4" w:rsidR="00D14E09" w:rsidRDefault="00D14E09" w:rsidP="00D14E09">
      <w:pPr>
        <w:pStyle w:val="requirement"/>
      </w:pPr>
      <w:r>
        <w:t>REQ-3:</w:t>
      </w:r>
      <w:r>
        <w:tab/>
        <w:t>To add staff, the administrator must provide the username, email, password, and the role of the staff. Optional information includes first name, last name, gender, and phone number.</w:t>
      </w:r>
    </w:p>
    <w:p w14:paraId="7BD4EC4F" w14:textId="6EFDB97F" w:rsidR="00D14E09" w:rsidRDefault="00D14E09" w:rsidP="00D14E09">
      <w:pPr>
        <w:pStyle w:val="requirement"/>
      </w:pPr>
      <w:r>
        <w:t>REQ-4:</w:t>
      </w:r>
      <w:r>
        <w:tab/>
        <w:t>The administrator should be able to update the role, first name, last name, gender, and phone number of staff.</w:t>
      </w:r>
    </w:p>
    <w:p w14:paraId="06DB4C45" w14:textId="0F36503A" w:rsidR="00D14E09" w:rsidRDefault="00D14E09" w:rsidP="00D14E09">
      <w:pPr>
        <w:pStyle w:val="requirement"/>
      </w:pPr>
      <w:r>
        <w:t>REQ-5:</w:t>
      </w:r>
      <w:r>
        <w:tab/>
        <w:t xml:space="preserve">The administrator should be able to remove staff from the staff list. But the </w:t>
      </w:r>
      <w:r w:rsidR="00BB3049">
        <w:t>removed staff</w:t>
      </w:r>
      <w:r>
        <w:t xml:space="preserve"> can still </w:t>
      </w:r>
      <w:r w:rsidR="00BB3049">
        <w:t>log in</w:t>
      </w:r>
      <w:r>
        <w:t xml:space="preserve"> as a normal customer in the customer end.</w:t>
      </w:r>
    </w:p>
    <w:p w14:paraId="3783E18D" w14:textId="15E1D3A0" w:rsidR="00D14E09" w:rsidRPr="00540EA3" w:rsidRDefault="00D14E09" w:rsidP="00D14E09">
      <w:pPr>
        <w:pStyle w:val="Heading2"/>
        <w:rPr>
          <w:sz w:val="24"/>
        </w:rPr>
      </w:pPr>
      <w:bookmarkStart w:id="22" w:name="_Toc41265945"/>
      <w:r>
        <w:rPr>
          <w:sz w:val="24"/>
        </w:rPr>
        <w:t>Changing password (staff end)</w:t>
      </w:r>
      <w:bookmarkEnd w:id="22"/>
    </w:p>
    <w:p w14:paraId="5970C207" w14:textId="77777777" w:rsidR="00D14E09" w:rsidRDefault="00D14E09" w:rsidP="00D14E09">
      <w:pPr>
        <w:pStyle w:val="level4"/>
      </w:pPr>
      <w:r>
        <w:t>3.1.1</w:t>
      </w:r>
      <w:r>
        <w:tab/>
        <w:t>Description</w:t>
      </w:r>
    </w:p>
    <w:p w14:paraId="55D05E48" w14:textId="57E182A3" w:rsidR="00D14E09" w:rsidRPr="00540EA3" w:rsidRDefault="00D14E09" w:rsidP="00D14E09">
      <w:pPr>
        <w:pStyle w:val="level3text"/>
        <w:numPr>
          <w:ilvl w:val="12"/>
          <w:numId w:val="0"/>
        </w:numPr>
        <w:ind w:left="1350" w:hanging="716"/>
        <w:rPr>
          <w:i w:val="0"/>
          <w:iCs/>
        </w:rPr>
      </w:pPr>
      <w:r>
        <w:rPr>
          <w:i w:val="0"/>
          <w:iCs/>
        </w:rPr>
        <w:t>Change the password of the logged</w:t>
      </w:r>
      <w:r w:rsidR="00BB3049">
        <w:rPr>
          <w:i w:val="0"/>
          <w:iCs/>
        </w:rPr>
        <w:t>-</w:t>
      </w:r>
      <w:r>
        <w:rPr>
          <w:i w:val="0"/>
          <w:iCs/>
        </w:rPr>
        <w:t>in staff in the staff end.</w:t>
      </w:r>
    </w:p>
    <w:p w14:paraId="35BDE4E5" w14:textId="77777777" w:rsidR="00D14E09" w:rsidRPr="00540EA3" w:rsidRDefault="00D14E09" w:rsidP="00D14E09">
      <w:pPr>
        <w:pStyle w:val="level4"/>
      </w:pPr>
      <w:r>
        <w:lastRenderedPageBreak/>
        <w:t>3.1.2</w:t>
      </w:r>
      <w:r>
        <w:tab/>
        <w:t>Functional Requirements</w:t>
      </w:r>
    </w:p>
    <w:p w14:paraId="5102FEE1" w14:textId="57B9736F" w:rsidR="00D14E09" w:rsidRDefault="00D14E09" w:rsidP="00D14E09">
      <w:pPr>
        <w:pStyle w:val="requirement"/>
      </w:pPr>
      <w:r>
        <w:t>REQ-1:</w:t>
      </w:r>
      <w:r>
        <w:tab/>
        <w:t>The staff must provide the old password, the new password twice in order to be eligible for the update.</w:t>
      </w:r>
    </w:p>
    <w:p w14:paraId="664BD946" w14:textId="3973D608" w:rsidR="00D14E09" w:rsidRDefault="00D14E09" w:rsidP="00D14E09">
      <w:pPr>
        <w:pStyle w:val="requirement"/>
      </w:pPr>
      <w:r>
        <w:t>REQ-2:</w:t>
      </w:r>
      <w:r>
        <w:tab/>
        <w:t>Error message should be given when the update failed.</w:t>
      </w:r>
    </w:p>
    <w:p w14:paraId="2BE6CC05" w14:textId="77777777" w:rsidR="00143517" w:rsidRDefault="00143517" w:rsidP="00D14E09">
      <w:pPr>
        <w:pStyle w:val="requirement"/>
      </w:pPr>
    </w:p>
    <w:p w14:paraId="2882C76D" w14:textId="63281990" w:rsidR="00143517" w:rsidRPr="00540EA3" w:rsidRDefault="00143517" w:rsidP="00143517">
      <w:pPr>
        <w:pStyle w:val="Heading2"/>
        <w:rPr>
          <w:sz w:val="24"/>
        </w:rPr>
      </w:pPr>
      <w:r>
        <w:rPr>
          <w:sz w:val="24"/>
        </w:rPr>
        <w:t>Product display</w:t>
      </w:r>
      <w:r w:rsidR="00BB3049">
        <w:rPr>
          <w:sz w:val="24"/>
        </w:rPr>
        <w:t xml:space="preserve"> (customer)</w:t>
      </w:r>
    </w:p>
    <w:p w14:paraId="3C297B7C" w14:textId="77777777" w:rsidR="00143517" w:rsidRDefault="00143517" w:rsidP="00143517">
      <w:pPr>
        <w:pStyle w:val="level4"/>
      </w:pPr>
      <w:r>
        <w:t>3.1.1</w:t>
      </w:r>
      <w:r>
        <w:tab/>
        <w:t>Description</w:t>
      </w:r>
    </w:p>
    <w:p w14:paraId="1E732A8D" w14:textId="2F61F214" w:rsidR="00143517" w:rsidRPr="00540EA3" w:rsidRDefault="00143517" w:rsidP="00143517">
      <w:pPr>
        <w:pStyle w:val="level3text"/>
        <w:numPr>
          <w:ilvl w:val="12"/>
          <w:numId w:val="0"/>
        </w:numPr>
        <w:ind w:left="1350" w:hanging="716"/>
        <w:rPr>
          <w:i w:val="0"/>
          <w:iCs/>
        </w:rPr>
      </w:pPr>
      <w:r>
        <w:rPr>
          <w:i w:val="0"/>
          <w:iCs/>
        </w:rPr>
        <w:t xml:space="preserve">Customers can view the product </w:t>
      </w:r>
      <w:r w:rsidR="00BB3049">
        <w:rPr>
          <w:i w:val="0"/>
          <w:iCs/>
        </w:rPr>
        <w:t>on</w:t>
      </w:r>
      <w:r>
        <w:rPr>
          <w:i w:val="0"/>
          <w:iCs/>
        </w:rPr>
        <w:t xml:space="preserve"> the home page of the customer end. The customer can </w:t>
      </w:r>
      <w:r w:rsidR="00BB3049">
        <w:rPr>
          <w:i w:val="0"/>
          <w:iCs/>
        </w:rPr>
        <w:t>click</w:t>
      </w:r>
      <w:r>
        <w:rPr>
          <w:i w:val="0"/>
          <w:iCs/>
        </w:rPr>
        <w:t xml:space="preserve"> on a specific item to see the detailed information of a product.</w:t>
      </w:r>
    </w:p>
    <w:p w14:paraId="43342948" w14:textId="77777777" w:rsidR="00143517" w:rsidRPr="00540EA3" w:rsidRDefault="00143517" w:rsidP="00143517">
      <w:pPr>
        <w:pStyle w:val="level4"/>
      </w:pPr>
      <w:r>
        <w:t>3.1.2</w:t>
      </w:r>
      <w:r>
        <w:tab/>
        <w:t>Functional Requirements</w:t>
      </w:r>
    </w:p>
    <w:p w14:paraId="432082A0" w14:textId="48256D67" w:rsidR="00143517" w:rsidRDefault="00143517" w:rsidP="00143517">
      <w:pPr>
        <w:pStyle w:val="requirement"/>
      </w:pPr>
      <w:r>
        <w:t>REQ-1:</w:t>
      </w:r>
      <w:r>
        <w:tab/>
        <w:t>In the home screen, the user should be able to see the products according to its category and listed in descending order according to the products</w:t>
      </w:r>
      <w:r w:rsidR="003C361D">
        <w:t>'</w:t>
      </w:r>
      <w:r>
        <w:t xml:space="preserve"> priority.</w:t>
      </w:r>
    </w:p>
    <w:p w14:paraId="51401B4D" w14:textId="379124DF" w:rsidR="00143517" w:rsidRDefault="00143517" w:rsidP="00143517">
      <w:pPr>
        <w:pStyle w:val="requirement"/>
      </w:pPr>
      <w:r>
        <w:t>REQ-2:</w:t>
      </w:r>
      <w:r>
        <w:tab/>
        <w:t>The user can click on a specific product to view the detailed information of the product.</w:t>
      </w:r>
    </w:p>
    <w:p w14:paraId="56405973" w14:textId="77777777" w:rsidR="00143517" w:rsidRDefault="00143517" w:rsidP="00143517">
      <w:pPr>
        <w:pStyle w:val="requirement"/>
      </w:pPr>
    </w:p>
    <w:p w14:paraId="218EFA24" w14:textId="77192928" w:rsidR="00143517" w:rsidRPr="00540EA3" w:rsidRDefault="00143517" w:rsidP="00143517">
      <w:pPr>
        <w:pStyle w:val="Heading2"/>
        <w:rPr>
          <w:sz w:val="24"/>
        </w:rPr>
      </w:pPr>
      <w:r>
        <w:rPr>
          <w:sz w:val="24"/>
        </w:rPr>
        <w:t>Authentication</w:t>
      </w:r>
      <w:r w:rsidR="00BB3049">
        <w:rPr>
          <w:sz w:val="24"/>
        </w:rPr>
        <w:t xml:space="preserve"> (customer)</w:t>
      </w:r>
    </w:p>
    <w:p w14:paraId="051F0B9A" w14:textId="77777777" w:rsidR="00143517" w:rsidRDefault="00143517" w:rsidP="00143517">
      <w:pPr>
        <w:pStyle w:val="level4"/>
      </w:pPr>
      <w:r>
        <w:t>3.1.1</w:t>
      </w:r>
      <w:r>
        <w:tab/>
        <w:t>Description</w:t>
      </w:r>
    </w:p>
    <w:p w14:paraId="130CC23A" w14:textId="5B90AF9F" w:rsidR="00143517" w:rsidRPr="00540EA3" w:rsidRDefault="00143517" w:rsidP="00143517">
      <w:pPr>
        <w:pStyle w:val="level3text"/>
        <w:numPr>
          <w:ilvl w:val="12"/>
          <w:numId w:val="0"/>
        </w:numPr>
        <w:ind w:left="1350" w:hanging="716"/>
        <w:rPr>
          <w:i w:val="0"/>
          <w:iCs/>
        </w:rPr>
      </w:pPr>
      <w:r>
        <w:rPr>
          <w:i w:val="0"/>
          <w:iCs/>
        </w:rPr>
        <w:t xml:space="preserve">The customer should be able to register an account, login </w:t>
      </w:r>
      <w:r w:rsidR="00BB3049">
        <w:rPr>
          <w:i w:val="0"/>
          <w:iCs/>
        </w:rPr>
        <w:t xml:space="preserve">to </w:t>
      </w:r>
      <w:r>
        <w:rPr>
          <w:i w:val="0"/>
          <w:iCs/>
        </w:rPr>
        <w:t>the account, and logout of the account.</w:t>
      </w:r>
    </w:p>
    <w:p w14:paraId="6B83F625" w14:textId="77777777" w:rsidR="00143517" w:rsidRPr="00540EA3" w:rsidRDefault="00143517" w:rsidP="00143517">
      <w:pPr>
        <w:pStyle w:val="level4"/>
      </w:pPr>
      <w:r>
        <w:t>3.1.2</w:t>
      </w:r>
      <w:r>
        <w:tab/>
        <w:t>Functional Requirements</w:t>
      </w:r>
    </w:p>
    <w:p w14:paraId="4086E9CB" w14:textId="1BE04D82" w:rsidR="00143517" w:rsidRDefault="00143517" w:rsidP="00143517">
      <w:pPr>
        <w:pStyle w:val="requirement"/>
      </w:pPr>
      <w:r>
        <w:t>REQ-1:</w:t>
      </w:r>
      <w:r>
        <w:tab/>
        <w:t>The user should be able to log</w:t>
      </w:r>
      <w:r w:rsidR="00BB3049">
        <w:t xml:space="preserve"> </w:t>
      </w:r>
      <w:r>
        <w:t xml:space="preserve">in </w:t>
      </w:r>
      <w:r w:rsidR="00BB3049">
        <w:t xml:space="preserve">to </w:t>
      </w:r>
      <w:r>
        <w:t>an existing account. The user should provide a username and the account</w:t>
      </w:r>
      <w:r w:rsidR="003C361D">
        <w:t>'</w:t>
      </w:r>
      <w:r>
        <w:t>s password to log</w:t>
      </w:r>
      <w:r w:rsidR="00BB3049">
        <w:t xml:space="preserve"> </w:t>
      </w:r>
      <w:r>
        <w:t>in.</w:t>
      </w:r>
    </w:p>
    <w:p w14:paraId="12C3F06F" w14:textId="070A2D2D" w:rsidR="00143517" w:rsidRDefault="00143517" w:rsidP="00143517">
      <w:pPr>
        <w:pStyle w:val="requirement"/>
      </w:pPr>
      <w:r>
        <w:t>REQ-2:</w:t>
      </w:r>
      <w:r>
        <w:tab/>
        <w:t xml:space="preserve">Customers can sign up </w:t>
      </w:r>
      <w:r w:rsidR="00BB3049">
        <w:t xml:space="preserve">for </w:t>
      </w:r>
      <w:r>
        <w:t>a new account by providing his or her preferred username, email address, and password.</w:t>
      </w:r>
    </w:p>
    <w:p w14:paraId="01EB8415" w14:textId="2BE22E5E" w:rsidR="00143517" w:rsidRDefault="00143517" w:rsidP="00143517">
      <w:pPr>
        <w:pStyle w:val="requirement"/>
      </w:pPr>
      <w:r>
        <w:t>REQ-3:</w:t>
      </w:r>
      <w:r>
        <w:tab/>
        <w:t>After logging in, the user should be able to logout of the system.</w:t>
      </w:r>
    </w:p>
    <w:p w14:paraId="2352262B" w14:textId="332A2080" w:rsidR="00143517" w:rsidRDefault="00143517" w:rsidP="00143517">
      <w:pPr>
        <w:pStyle w:val="requirement"/>
      </w:pPr>
      <w:r>
        <w:t>REQ-4:</w:t>
      </w:r>
      <w:r>
        <w:tab/>
        <w:t xml:space="preserve">Personalized operation, including accessing the </w:t>
      </w:r>
      <w:r w:rsidR="003C361D">
        <w:t>"</w:t>
      </w:r>
      <w:r>
        <w:t>cart</w:t>
      </w:r>
      <w:r w:rsidR="003C361D">
        <w:t>"</w:t>
      </w:r>
      <w:r>
        <w:t xml:space="preserve"> and </w:t>
      </w:r>
      <w:r w:rsidR="003C361D">
        <w:t>"</w:t>
      </w:r>
      <w:r>
        <w:t>me</w:t>
      </w:r>
      <w:r w:rsidR="003C361D">
        <w:t>"</w:t>
      </w:r>
      <w:r>
        <w:t xml:space="preserve"> page</w:t>
      </w:r>
      <w:r w:rsidR="00BB3049">
        <w:t>,</w:t>
      </w:r>
      <w:r>
        <w:t xml:space="preserve"> requires the customer to be logged in.</w:t>
      </w:r>
    </w:p>
    <w:p w14:paraId="7550FF55" w14:textId="09F58EAB" w:rsidR="00143517" w:rsidRPr="00224480" w:rsidRDefault="00143517" w:rsidP="00143517">
      <w:pPr>
        <w:pStyle w:val="Heading2"/>
        <w:rPr>
          <w:sz w:val="24"/>
        </w:rPr>
      </w:pPr>
      <w:r>
        <w:rPr>
          <w:sz w:val="24"/>
        </w:rPr>
        <w:t>Cart</w:t>
      </w:r>
      <w:r w:rsidR="00BB3049">
        <w:rPr>
          <w:sz w:val="24"/>
        </w:rPr>
        <w:t xml:space="preserve"> (customer)</w:t>
      </w:r>
    </w:p>
    <w:p w14:paraId="3F6056CA" w14:textId="77777777" w:rsidR="00143517" w:rsidRPr="00224480" w:rsidRDefault="00143517" w:rsidP="00143517">
      <w:pPr>
        <w:pStyle w:val="level4"/>
      </w:pPr>
      <w:r w:rsidRPr="00224480">
        <w:t>3.</w:t>
      </w:r>
      <w:r>
        <w:t>6</w:t>
      </w:r>
      <w:r w:rsidRPr="00224480">
        <w:t>.1</w:t>
      </w:r>
      <w:r w:rsidRPr="00224480">
        <w:tab/>
        <w:t>Description</w:t>
      </w:r>
    </w:p>
    <w:p w14:paraId="6DEE6769" w14:textId="3B876192" w:rsidR="00143517" w:rsidRPr="00224480" w:rsidRDefault="00143517" w:rsidP="00143517">
      <w:pPr>
        <w:pStyle w:val="level3text"/>
        <w:numPr>
          <w:ilvl w:val="12"/>
          <w:numId w:val="0"/>
        </w:numPr>
        <w:ind w:left="1350" w:hanging="716"/>
        <w:rPr>
          <w:rFonts w:eastAsiaTheme="minorEastAsia"/>
          <w:i w:val="0"/>
          <w:lang w:eastAsia="zh-CN"/>
        </w:rPr>
      </w:pPr>
      <w:r>
        <w:rPr>
          <w:i w:val="0"/>
        </w:rPr>
        <w:t xml:space="preserve">The user can choose the product he/she would like to purchase and add it to his/her cart. </w:t>
      </w:r>
    </w:p>
    <w:p w14:paraId="6E0213CA" w14:textId="77777777" w:rsidR="00143517" w:rsidRPr="00224480" w:rsidRDefault="00143517" w:rsidP="00143517">
      <w:pPr>
        <w:pStyle w:val="level4"/>
      </w:pPr>
      <w:r w:rsidRPr="00224480">
        <w:t>3.</w:t>
      </w:r>
      <w:r>
        <w:t>6</w:t>
      </w:r>
      <w:r w:rsidRPr="00224480">
        <w:t>.2</w:t>
      </w:r>
      <w:r w:rsidRPr="00224480">
        <w:tab/>
        <w:t>Functional Requirements</w:t>
      </w:r>
    </w:p>
    <w:p w14:paraId="60BE14E8" w14:textId="54D90BBA" w:rsidR="00143517" w:rsidRPr="00224480" w:rsidRDefault="00143517" w:rsidP="00143517">
      <w:pPr>
        <w:pStyle w:val="level3text"/>
        <w:numPr>
          <w:ilvl w:val="12"/>
          <w:numId w:val="0"/>
        </w:numPr>
        <w:ind w:left="1350" w:hanging="716"/>
        <w:jc w:val="both"/>
        <w:rPr>
          <w:rFonts w:ascii="Times New Roman" w:hAnsi="Times New Roman"/>
          <w:i w:val="0"/>
        </w:rPr>
      </w:pPr>
      <w:r>
        <w:rPr>
          <w:i w:val="0"/>
        </w:rPr>
        <w:t xml:space="preserve">The user can </w:t>
      </w:r>
      <w:r w:rsidR="00BB3049">
        <w:rPr>
          <w:i w:val="0"/>
        </w:rPr>
        <w:t>go</w:t>
      </w:r>
      <w:r>
        <w:rPr>
          <w:i w:val="0"/>
        </w:rPr>
        <w:t xml:space="preserve"> to the cart from the navigation bar</w:t>
      </w:r>
      <w:r w:rsidRPr="00224480">
        <w:rPr>
          <w:i w:val="0"/>
        </w:rPr>
        <w:t>.</w:t>
      </w:r>
      <w:r>
        <w:rPr>
          <w:i w:val="0"/>
        </w:rPr>
        <w:t xml:space="preserve"> </w:t>
      </w:r>
      <w:r w:rsidRPr="00224480">
        <w:rPr>
          <w:i w:val="0"/>
        </w:rPr>
        <w:t xml:space="preserve">To access this page, the user must log in first. If the user </w:t>
      </w:r>
      <w:r>
        <w:rPr>
          <w:i w:val="0"/>
        </w:rPr>
        <w:t>is</w:t>
      </w:r>
      <w:r w:rsidRPr="00224480">
        <w:rPr>
          <w:i w:val="0"/>
        </w:rPr>
        <w:t xml:space="preserve"> not logged i</w:t>
      </w:r>
      <w:r>
        <w:rPr>
          <w:i w:val="0"/>
        </w:rPr>
        <w:t>n</w:t>
      </w:r>
      <w:r w:rsidRPr="00224480">
        <w:rPr>
          <w:i w:val="0"/>
        </w:rPr>
        <w:t xml:space="preserve">, opening </w:t>
      </w:r>
      <w:r w:rsidR="00BB3049">
        <w:rPr>
          <w:i w:val="0"/>
        </w:rPr>
        <w:t>the</w:t>
      </w:r>
      <w:r>
        <w:rPr>
          <w:i w:val="0"/>
        </w:rPr>
        <w:t xml:space="preserve"> cart</w:t>
      </w:r>
      <w:r w:rsidRPr="00224480">
        <w:rPr>
          <w:i w:val="0"/>
        </w:rPr>
        <w:t xml:space="preserve"> will </w:t>
      </w:r>
      <w:r w:rsidR="00BB3049">
        <w:rPr>
          <w:i w:val="0"/>
        </w:rPr>
        <w:t xml:space="preserve">result in the user being </w:t>
      </w:r>
      <w:r>
        <w:rPr>
          <w:i w:val="0"/>
        </w:rPr>
        <w:t xml:space="preserve">redirect </w:t>
      </w:r>
      <w:r w:rsidR="00BB3049">
        <w:rPr>
          <w:i w:val="0"/>
        </w:rPr>
        <w:t xml:space="preserve">to </w:t>
      </w:r>
      <w:r>
        <w:rPr>
          <w:i w:val="0"/>
        </w:rPr>
        <w:t>the user to the login page.</w:t>
      </w:r>
    </w:p>
    <w:p w14:paraId="7734F11A" w14:textId="77777777" w:rsidR="00143517" w:rsidRPr="00224480" w:rsidRDefault="00143517" w:rsidP="00143517">
      <w:pPr>
        <w:pStyle w:val="level3text"/>
        <w:numPr>
          <w:ilvl w:val="12"/>
          <w:numId w:val="0"/>
        </w:numPr>
        <w:ind w:left="1350" w:hanging="716"/>
        <w:rPr>
          <w:rFonts w:ascii="Times New Roman" w:hAnsi="Times New Roman"/>
          <w:i w:val="0"/>
        </w:rPr>
      </w:pPr>
    </w:p>
    <w:p w14:paraId="45127712" w14:textId="7CEEF9C4" w:rsidR="00143517" w:rsidRDefault="00143517" w:rsidP="00143517">
      <w:pPr>
        <w:pStyle w:val="requirement"/>
      </w:pPr>
      <w:r w:rsidRPr="00224480">
        <w:t>REQ-1:</w:t>
      </w:r>
      <w:r w:rsidRPr="00224480">
        <w:tab/>
      </w:r>
      <w:r>
        <w:t>The user must be logged in before accessing the cart.</w:t>
      </w:r>
    </w:p>
    <w:p w14:paraId="76E190A2" w14:textId="6AD0FE58" w:rsidR="00143517" w:rsidRDefault="00143517" w:rsidP="00143517">
      <w:pPr>
        <w:pStyle w:val="requirement"/>
      </w:pPr>
      <w:r w:rsidRPr="00224480">
        <w:t>REQ-</w:t>
      </w:r>
      <w:r>
        <w:t>2</w:t>
      </w:r>
      <w:r w:rsidRPr="00224480">
        <w:t>:</w:t>
      </w:r>
      <w:r w:rsidRPr="00224480">
        <w:tab/>
      </w:r>
      <w:r>
        <w:t>The user must be logged in before he or she can add items to the cart.</w:t>
      </w:r>
    </w:p>
    <w:p w14:paraId="3FDD2BE4" w14:textId="42BC696A" w:rsidR="00143517" w:rsidRDefault="00143517" w:rsidP="00143517">
      <w:pPr>
        <w:pStyle w:val="requirement"/>
      </w:pPr>
      <w:r w:rsidRPr="00224480">
        <w:t>REQ-</w:t>
      </w:r>
      <w:r>
        <w:t>3</w:t>
      </w:r>
      <w:r w:rsidRPr="00224480">
        <w:t>:</w:t>
      </w:r>
      <w:r w:rsidRPr="00224480">
        <w:tab/>
      </w:r>
      <w:r>
        <w:t>The user can adjust the number of items in the cart.</w:t>
      </w:r>
    </w:p>
    <w:p w14:paraId="22E99416" w14:textId="717DCF38" w:rsidR="00143517" w:rsidRDefault="00143517" w:rsidP="00143517">
      <w:pPr>
        <w:pStyle w:val="requirement"/>
      </w:pPr>
      <w:r w:rsidRPr="00224480">
        <w:t>REQ-</w:t>
      </w:r>
      <w:r>
        <w:t>4</w:t>
      </w:r>
      <w:r w:rsidRPr="00224480">
        <w:t>:</w:t>
      </w:r>
      <w:r w:rsidRPr="00224480">
        <w:tab/>
      </w:r>
      <w:r>
        <w:t>A grand total should be updated instantly after the user ha</w:t>
      </w:r>
      <w:r w:rsidR="00BB3049">
        <w:t>s</w:t>
      </w:r>
      <w:r>
        <w:t xml:space="preserve"> decided to adjust the amount.</w:t>
      </w:r>
    </w:p>
    <w:p w14:paraId="75E2C3B1" w14:textId="1DCC521F" w:rsidR="00143517" w:rsidRDefault="00143517" w:rsidP="00143517">
      <w:pPr>
        <w:pStyle w:val="requirement"/>
      </w:pPr>
      <w:r w:rsidRPr="00224480">
        <w:t>REQ-</w:t>
      </w:r>
      <w:r>
        <w:t>5</w:t>
      </w:r>
      <w:r w:rsidRPr="00224480">
        <w:t>:</w:t>
      </w:r>
      <w:r w:rsidRPr="00224480">
        <w:tab/>
      </w:r>
      <w:r>
        <w:t>The user should be able to delete the items in his or her cart.</w:t>
      </w:r>
    </w:p>
    <w:p w14:paraId="2C4E2DE0" w14:textId="33D0F9CB" w:rsidR="00143517" w:rsidRPr="00224480" w:rsidRDefault="00143517" w:rsidP="00143517">
      <w:pPr>
        <w:pStyle w:val="Heading2"/>
        <w:rPr>
          <w:sz w:val="24"/>
        </w:rPr>
      </w:pPr>
      <w:r>
        <w:rPr>
          <w:rFonts w:hint="eastAsia"/>
          <w:sz w:val="24"/>
          <w:lang w:eastAsia="zh-CN"/>
        </w:rPr>
        <w:lastRenderedPageBreak/>
        <w:t>Plac</w:t>
      </w:r>
      <w:r>
        <w:rPr>
          <w:sz w:val="24"/>
          <w:lang w:eastAsia="zh-CN"/>
        </w:rPr>
        <w:t>ing</w:t>
      </w:r>
      <w:r>
        <w:rPr>
          <w:sz w:val="24"/>
        </w:rPr>
        <w:t xml:space="preserve"> an order</w:t>
      </w:r>
    </w:p>
    <w:p w14:paraId="4E42A8A4" w14:textId="77777777" w:rsidR="00143517" w:rsidRPr="00224480" w:rsidRDefault="00143517" w:rsidP="00143517">
      <w:pPr>
        <w:pStyle w:val="level4"/>
      </w:pPr>
      <w:r w:rsidRPr="00224480">
        <w:t>3.</w:t>
      </w:r>
      <w:r>
        <w:t>6</w:t>
      </w:r>
      <w:r w:rsidRPr="00224480">
        <w:t>.1</w:t>
      </w:r>
      <w:r w:rsidRPr="00224480">
        <w:tab/>
        <w:t>Description</w:t>
      </w:r>
    </w:p>
    <w:p w14:paraId="6E4C733E" w14:textId="14F7A50B" w:rsidR="00143517" w:rsidRPr="00224480" w:rsidRDefault="00143517" w:rsidP="00143517">
      <w:pPr>
        <w:pStyle w:val="level3text"/>
        <w:numPr>
          <w:ilvl w:val="12"/>
          <w:numId w:val="0"/>
        </w:numPr>
        <w:ind w:left="1350" w:hanging="716"/>
        <w:rPr>
          <w:rFonts w:eastAsiaTheme="minorEastAsia"/>
          <w:i w:val="0"/>
          <w:lang w:eastAsia="zh-CN"/>
        </w:rPr>
      </w:pPr>
      <w:r>
        <w:rPr>
          <w:i w:val="0"/>
        </w:rPr>
        <w:t>The user should be able to place an order on all the cart items the customers ha</w:t>
      </w:r>
      <w:r w:rsidR="00BB3049">
        <w:rPr>
          <w:i w:val="0"/>
        </w:rPr>
        <w:t>ve</w:t>
      </w:r>
      <w:r>
        <w:rPr>
          <w:i w:val="0"/>
        </w:rPr>
        <w:t xml:space="preserve"> in the customer</w:t>
      </w:r>
      <w:r w:rsidR="003C361D">
        <w:rPr>
          <w:i w:val="0"/>
        </w:rPr>
        <w:t>'</w:t>
      </w:r>
      <w:r>
        <w:rPr>
          <w:i w:val="0"/>
        </w:rPr>
        <w:t>s cart.</w:t>
      </w:r>
    </w:p>
    <w:p w14:paraId="24F5E8AF" w14:textId="48B1FE22" w:rsidR="00143517" w:rsidRPr="00143517" w:rsidRDefault="00143517" w:rsidP="00143517">
      <w:pPr>
        <w:pStyle w:val="level4"/>
      </w:pPr>
      <w:r w:rsidRPr="00224480">
        <w:t>3.</w:t>
      </w:r>
      <w:r>
        <w:t>6</w:t>
      </w:r>
      <w:r w:rsidRPr="00224480">
        <w:t>.2</w:t>
      </w:r>
      <w:r w:rsidRPr="00224480">
        <w:tab/>
        <w:t>Functional Requirements</w:t>
      </w:r>
    </w:p>
    <w:p w14:paraId="08EC3C3F" w14:textId="00C8079F" w:rsidR="00143517" w:rsidRDefault="00143517" w:rsidP="00143517">
      <w:pPr>
        <w:pStyle w:val="requirement"/>
        <w:ind w:left="630" w:firstLine="720"/>
      </w:pPr>
      <w:r w:rsidRPr="00224480">
        <w:t>REQ-1:</w:t>
      </w:r>
      <w:r w:rsidRPr="00224480">
        <w:tab/>
        <w:t xml:space="preserve">The user </w:t>
      </w:r>
      <w:r>
        <w:t>must be</w:t>
      </w:r>
      <w:r w:rsidRPr="00224480">
        <w:t xml:space="preserve"> logged in</w:t>
      </w:r>
      <w:r>
        <w:t xml:space="preserve"> before placing an order.</w:t>
      </w:r>
    </w:p>
    <w:p w14:paraId="6758576D" w14:textId="7B8357A8" w:rsidR="00143517" w:rsidRDefault="00143517" w:rsidP="00143517">
      <w:pPr>
        <w:pStyle w:val="requirement"/>
        <w:ind w:left="2160" w:hanging="810"/>
      </w:pPr>
      <w:r w:rsidRPr="00224480">
        <w:t>REQ-</w:t>
      </w:r>
      <w:r>
        <w:t>2</w:t>
      </w:r>
      <w:r w:rsidRPr="00224480">
        <w:t>:</w:t>
      </w:r>
      <w:r w:rsidRPr="00224480">
        <w:tab/>
      </w:r>
      <w:r>
        <w:t xml:space="preserve">The user should be asked whether he or she has a coupon code, </w:t>
      </w:r>
      <w:r w:rsidR="00BB3049">
        <w:t xml:space="preserve">in </w:t>
      </w:r>
      <w:r>
        <w:t>which the customer could receive a discount from the coupon code.</w:t>
      </w:r>
    </w:p>
    <w:p w14:paraId="2030C3F7" w14:textId="36121AC2" w:rsidR="00143517" w:rsidRDefault="00143517" w:rsidP="00143517">
      <w:pPr>
        <w:pStyle w:val="requirement"/>
        <w:ind w:left="2160" w:hanging="810"/>
      </w:pPr>
      <w:r>
        <w:t>REQ-3: The customer should be able to skip the process if the customer does not have a coupon code.</w:t>
      </w:r>
    </w:p>
    <w:p w14:paraId="6F995C37" w14:textId="6CA25C19" w:rsidR="00143517" w:rsidRDefault="00143517" w:rsidP="00143517">
      <w:pPr>
        <w:pStyle w:val="requirement"/>
        <w:ind w:left="2160" w:hanging="810"/>
      </w:pPr>
      <w:r>
        <w:t>REQ-4: If the coupon code is valid, the user should be able to know that the bill has been given a discount before paying.</w:t>
      </w:r>
    </w:p>
    <w:p w14:paraId="2BB4231E" w14:textId="16050D98" w:rsidR="00143517" w:rsidRDefault="00143517" w:rsidP="00143517">
      <w:pPr>
        <w:pStyle w:val="requirement"/>
        <w:ind w:left="2160" w:hanging="810"/>
      </w:pPr>
      <w:r>
        <w:t>REQ-5: If the user doesn</w:t>
      </w:r>
      <w:r w:rsidR="003C361D">
        <w:t>'</w:t>
      </w:r>
      <w:r>
        <w:t>t have enough balance in his or her balance, the payment should be rejected.</w:t>
      </w:r>
    </w:p>
    <w:p w14:paraId="0B49F3B3" w14:textId="77777777" w:rsidR="00143517" w:rsidRDefault="00143517" w:rsidP="00143517">
      <w:pPr>
        <w:pStyle w:val="requirement"/>
        <w:ind w:left="2160" w:hanging="810"/>
      </w:pPr>
    </w:p>
    <w:p w14:paraId="098DCABF" w14:textId="77625AC6" w:rsidR="00143517" w:rsidRPr="00224480" w:rsidRDefault="00143517" w:rsidP="00143517">
      <w:pPr>
        <w:pStyle w:val="Heading2"/>
        <w:rPr>
          <w:sz w:val="24"/>
        </w:rPr>
      </w:pPr>
      <w:r>
        <w:rPr>
          <w:sz w:val="24"/>
          <w:lang w:eastAsia="zh-CN"/>
        </w:rPr>
        <w:t>Updating personal information</w:t>
      </w:r>
    </w:p>
    <w:p w14:paraId="1FA7ACB3" w14:textId="77777777" w:rsidR="00143517" w:rsidRPr="00224480" w:rsidRDefault="00143517" w:rsidP="00143517">
      <w:pPr>
        <w:pStyle w:val="level4"/>
      </w:pPr>
      <w:r w:rsidRPr="00224480">
        <w:t>3.</w:t>
      </w:r>
      <w:r>
        <w:t>6</w:t>
      </w:r>
      <w:r w:rsidRPr="00224480">
        <w:t>.1</w:t>
      </w:r>
      <w:r w:rsidRPr="00224480">
        <w:tab/>
        <w:t>Description</w:t>
      </w:r>
    </w:p>
    <w:p w14:paraId="7E99020D" w14:textId="7818DB24" w:rsidR="00143517" w:rsidRPr="00224480" w:rsidRDefault="00143517" w:rsidP="00143517">
      <w:pPr>
        <w:pStyle w:val="level3text"/>
        <w:numPr>
          <w:ilvl w:val="12"/>
          <w:numId w:val="0"/>
        </w:numPr>
        <w:ind w:left="1350" w:hanging="716"/>
        <w:rPr>
          <w:rFonts w:eastAsiaTheme="minorEastAsia"/>
          <w:i w:val="0"/>
          <w:lang w:eastAsia="zh-CN"/>
        </w:rPr>
      </w:pPr>
      <w:r>
        <w:rPr>
          <w:i w:val="0"/>
        </w:rPr>
        <w:t>A customer should be able to update his or her personal information, including the name (first name and last name), gender, and phone number, and etc.</w:t>
      </w:r>
    </w:p>
    <w:p w14:paraId="4EF0A14F" w14:textId="77777777" w:rsidR="00143517" w:rsidRPr="00143517" w:rsidRDefault="00143517" w:rsidP="00143517">
      <w:pPr>
        <w:pStyle w:val="level4"/>
      </w:pPr>
      <w:r w:rsidRPr="00224480">
        <w:t>3.</w:t>
      </w:r>
      <w:r>
        <w:t>6</w:t>
      </w:r>
      <w:r w:rsidRPr="00224480">
        <w:t>.2</w:t>
      </w:r>
      <w:r w:rsidRPr="00224480">
        <w:tab/>
        <w:t>Functional Requirements</w:t>
      </w:r>
    </w:p>
    <w:p w14:paraId="2F58267A" w14:textId="77777777" w:rsidR="00143517" w:rsidRDefault="00143517" w:rsidP="00143517">
      <w:pPr>
        <w:pStyle w:val="requirement"/>
        <w:ind w:left="634" w:firstLine="716"/>
      </w:pPr>
      <w:r w:rsidRPr="00224480">
        <w:t>REQ-1:</w:t>
      </w:r>
      <w:r w:rsidRPr="00224480">
        <w:tab/>
        <w:t xml:space="preserve">The user </w:t>
      </w:r>
      <w:r>
        <w:t xml:space="preserve">should be able to able to update his or her basic personal </w:t>
      </w:r>
    </w:p>
    <w:p w14:paraId="2D065088" w14:textId="4E9A5317" w:rsidR="00143517" w:rsidRDefault="00143517" w:rsidP="00143517">
      <w:pPr>
        <w:pStyle w:val="requirement"/>
        <w:ind w:left="1444" w:firstLine="716"/>
      </w:pPr>
      <w:r>
        <w:t>Information including first name, last name, gender, and phone number.</w:t>
      </w:r>
    </w:p>
    <w:p w14:paraId="61A82EE7" w14:textId="0C3E995E" w:rsidR="00143517" w:rsidRDefault="00143517" w:rsidP="00143517">
      <w:pPr>
        <w:pStyle w:val="requirement"/>
        <w:ind w:left="2160" w:hanging="810"/>
      </w:pPr>
      <w:r w:rsidRPr="00224480">
        <w:t>REQ-</w:t>
      </w:r>
      <w:r>
        <w:t>2</w:t>
      </w:r>
      <w:r w:rsidRPr="00224480">
        <w:t>:</w:t>
      </w:r>
      <w:r w:rsidRPr="00224480">
        <w:tab/>
      </w:r>
      <w:r>
        <w:t>The customer should be able to update his or her avatar.</w:t>
      </w:r>
    </w:p>
    <w:p w14:paraId="0C1C34CE" w14:textId="054B05CC" w:rsidR="00143517" w:rsidRDefault="00143517" w:rsidP="00143517">
      <w:pPr>
        <w:pStyle w:val="requirement"/>
        <w:ind w:left="2160" w:hanging="810"/>
      </w:pPr>
      <w:r>
        <w:t>REQ-3: The customer should be able to change his password.</w:t>
      </w:r>
    </w:p>
    <w:p w14:paraId="14D9171C" w14:textId="79879956" w:rsidR="00143517" w:rsidRDefault="00143517" w:rsidP="00143517">
      <w:pPr>
        <w:pStyle w:val="requirement"/>
        <w:ind w:left="2160" w:hanging="810"/>
      </w:pPr>
      <w:r>
        <w:t>REQ-4: Changing the password requires the customer to enter the old password and the new passwords twice.</w:t>
      </w:r>
    </w:p>
    <w:p w14:paraId="47D2A3C5" w14:textId="77777777" w:rsidR="00143517" w:rsidRDefault="00143517" w:rsidP="00143517">
      <w:pPr>
        <w:pStyle w:val="requirement"/>
        <w:ind w:left="0" w:firstLine="0"/>
      </w:pPr>
    </w:p>
    <w:p w14:paraId="6F8539D2" w14:textId="29BF877C" w:rsidR="00143517" w:rsidRPr="00224480" w:rsidRDefault="00143517" w:rsidP="00143517">
      <w:pPr>
        <w:pStyle w:val="Heading2"/>
        <w:rPr>
          <w:sz w:val="24"/>
        </w:rPr>
      </w:pPr>
      <w:r>
        <w:rPr>
          <w:sz w:val="24"/>
          <w:lang w:eastAsia="zh-CN"/>
        </w:rPr>
        <w:t>Redeem from a gift card</w:t>
      </w:r>
    </w:p>
    <w:p w14:paraId="65082745" w14:textId="77777777" w:rsidR="00143517" w:rsidRPr="00224480" w:rsidRDefault="00143517" w:rsidP="00143517">
      <w:pPr>
        <w:pStyle w:val="level4"/>
      </w:pPr>
      <w:r w:rsidRPr="00224480">
        <w:t>3.</w:t>
      </w:r>
      <w:r>
        <w:t>6</w:t>
      </w:r>
      <w:r w:rsidRPr="00224480">
        <w:t>.1</w:t>
      </w:r>
      <w:r w:rsidRPr="00224480">
        <w:tab/>
        <w:t>Description</w:t>
      </w:r>
    </w:p>
    <w:p w14:paraId="04D7772F" w14:textId="327D2B96" w:rsidR="00143517" w:rsidRPr="00224480" w:rsidRDefault="00143517" w:rsidP="00143517">
      <w:pPr>
        <w:pStyle w:val="level3text"/>
        <w:numPr>
          <w:ilvl w:val="12"/>
          <w:numId w:val="0"/>
        </w:numPr>
        <w:ind w:left="1350" w:hanging="716"/>
        <w:rPr>
          <w:rFonts w:eastAsiaTheme="minorEastAsia"/>
          <w:i w:val="0"/>
          <w:lang w:eastAsia="zh-CN"/>
        </w:rPr>
      </w:pPr>
      <w:r>
        <w:rPr>
          <w:i w:val="0"/>
        </w:rPr>
        <w:t>The customer should be able to redeem from gift cards.</w:t>
      </w:r>
    </w:p>
    <w:p w14:paraId="5903F5E1" w14:textId="77777777" w:rsidR="00143517" w:rsidRPr="00143517" w:rsidRDefault="00143517" w:rsidP="00143517">
      <w:pPr>
        <w:pStyle w:val="level4"/>
      </w:pPr>
      <w:r w:rsidRPr="00224480">
        <w:t>3.</w:t>
      </w:r>
      <w:r>
        <w:t>6</w:t>
      </w:r>
      <w:r w:rsidRPr="00224480">
        <w:t>.2</w:t>
      </w:r>
      <w:r w:rsidRPr="00224480">
        <w:tab/>
        <w:t>Functional Requirements</w:t>
      </w:r>
    </w:p>
    <w:p w14:paraId="409399FF" w14:textId="78C6BEDD" w:rsidR="00143517" w:rsidRDefault="00143517" w:rsidP="00143517">
      <w:pPr>
        <w:pStyle w:val="requirement"/>
        <w:ind w:left="634" w:firstLine="716"/>
      </w:pPr>
      <w:r w:rsidRPr="00224480">
        <w:t>REQ-1:</w:t>
      </w:r>
      <w:r w:rsidRPr="00224480">
        <w:tab/>
      </w:r>
      <w:r>
        <w:t xml:space="preserve">The user must be logged in before he or she can redeem </w:t>
      </w:r>
      <w:r w:rsidR="00BB3049">
        <w:t xml:space="preserve">it </w:t>
      </w:r>
      <w:r>
        <w:t>from a gift card.</w:t>
      </w:r>
    </w:p>
    <w:p w14:paraId="21CE86B5" w14:textId="77777777" w:rsidR="00143517" w:rsidRDefault="00143517" w:rsidP="00143517">
      <w:pPr>
        <w:pStyle w:val="requirement"/>
        <w:ind w:left="634" w:firstLine="716"/>
      </w:pPr>
      <w:r>
        <w:t xml:space="preserve">REQ-2: The user must provide a correct redeem card (gift card) code that the shop </w:t>
      </w:r>
    </w:p>
    <w:p w14:paraId="6F0C8A56" w14:textId="643D6167" w:rsidR="00143517" w:rsidRDefault="00143517" w:rsidP="00143517">
      <w:pPr>
        <w:pStyle w:val="requirement"/>
        <w:ind w:left="1444" w:firstLine="716"/>
      </w:pPr>
      <w:r>
        <w:t>provides in order to redeem.</w:t>
      </w:r>
    </w:p>
    <w:p w14:paraId="12AC3DF3" w14:textId="77777777" w:rsidR="00C60EF2" w:rsidRPr="00540EA3" w:rsidRDefault="00C60EF2" w:rsidP="00D60117">
      <w:pPr>
        <w:rPr>
          <w:rFonts w:cs="Arial"/>
          <w:iCs/>
          <w:color w:val="0000FF"/>
          <w:szCs w:val="20"/>
        </w:rPr>
      </w:pPr>
    </w:p>
    <w:p w14:paraId="74D13ECF" w14:textId="1D91E6FD" w:rsidR="00365D33" w:rsidRDefault="00576C89" w:rsidP="00365D33">
      <w:pPr>
        <w:pStyle w:val="StyleHeading1Before0pt"/>
      </w:pPr>
      <w:bookmarkStart w:id="23" w:name="_Toc41265946"/>
      <w:r>
        <w:lastRenderedPageBreak/>
        <w:t>External Interface Requirements</w:t>
      </w:r>
      <w:bookmarkEnd w:id="23"/>
    </w:p>
    <w:p w14:paraId="1A63797F" w14:textId="7CC25E53" w:rsidR="00190E02" w:rsidRPr="00445741" w:rsidRDefault="00190E02" w:rsidP="00FA44A0">
      <w:pPr>
        <w:pStyle w:val="Heading2"/>
        <w:jc w:val="both"/>
        <w:rPr>
          <w:sz w:val="24"/>
        </w:rPr>
      </w:pPr>
      <w:bookmarkStart w:id="24" w:name="_Toc26969073"/>
      <w:bookmarkStart w:id="25" w:name="_Toc41265947"/>
      <w:r w:rsidRPr="00445741">
        <w:rPr>
          <w:sz w:val="24"/>
        </w:rPr>
        <w:t>User Interfaces</w:t>
      </w:r>
      <w:bookmarkEnd w:id="24"/>
      <w:bookmarkEnd w:id="25"/>
    </w:p>
    <w:p w14:paraId="3533A3CF" w14:textId="6D8DBD35" w:rsidR="003C361D" w:rsidRDefault="003C361D" w:rsidP="00FA44A0">
      <w:pPr>
        <w:pStyle w:val="template"/>
        <w:jc w:val="both"/>
        <w:rPr>
          <w:i w:val="0"/>
          <w:iCs/>
        </w:rPr>
      </w:pPr>
      <w:r>
        <w:rPr>
          <w:rFonts w:hint="eastAsia"/>
          <w:i w:val="0"/>
          <w:iCs/>
          <w:lang w:eastAsia="zh-CN"/>
        </w:rPr>
        <w:t>The</w:t>
      </w:r>
      <w:r>
        <w:rPr>
          <w:i w:val="0"/>
          <w:iCs/>
        </w:rPr>
        <w:t xml:space="preserve"> design of the customer end should follow the general UI pattern of modern smartphone. Most operations are done using a single click. There should not be the need to dive into a foldable menu. Here are some of the concepts for the design.</w:t>
      </w:r>
    </w:p>
    <w:p w14:paraId="1C58FA87" w14:textId="6E3DF782" w:rsidR="003C361D" w:rsidRDefault="003C361D" w:rsidP="00FA44A0">
      <w:pPr>
        <w:pStyle w:val="template"/>
        <w:jc w:val="both"/>
        <w:rPr>
          <w:i w:val="0"/>
          <w:iCs/>
        </w:rPr>
      </w:pPr>
      <w:r>
        <w:rPr>
          <w:i w:val="0"/>
          <w:iCs/>
          <w:noProof/>
        </w:rPr>
        <w:drawing>
          <wp:anchor distT="0" distB="0" distL="114300" distR="114300" simplePos="0" relativeHeight="251658240" behindDoc="0" locked="0" layoutInCell="1" allowOverlap="1" wp14:anchorId="6E9C9ED3" wp14:editId="03F6F3D0">
            <wp:simplePos x="0" y="0"/>
            <wp:positionH relativeFrom="column">
              <wp:posOffset>628015</wp:posOffset>
            </wp:positionH>
            <wp:positionV relativeFrom="paragraph">
              <wp:posOffset>80645</wp:posOffset>
            </wp:positionV>
            <wp:extent cx="1188720" cy="25749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2574925"/>
                    </a:xfrm>
                    <a:prstGeom prst="rect">
                      <a:avLst/>
                    </a:prstGeom>
                    <a:noFill/>
                    <a:ln>
                      <a:noFill/>
                    </a:ln>
                  </pic:spPr>
                </pic:pic>
              </a:graphicData>
            </a:graphic>
          </wp:anchor>
        </w:drawing>
      </w:r>
      <w:r>
        <w:rPr>
          <w:i w:val="0"/>
          <w:iCs/>
          <w:noProof/>
        </w:rPr>
        <w:drawing>
          <wp:anchor distT="0" distB="0" distL="114300" distR="114300" simplePos="0" relativeHeight="251659264" behindDoc="0" locked="0" layoutInCell="1" allowOverlap="1" wp14:anchorId="2D567430" wp14:editId="2814F1E0">
            <wp:simplePos x="0" y="0"/>
            <wp:positionH relativeFrom="column">
              <wp:posOffset>2356485</wp:posOffset>
            </wp:positionH>
            <wp:positionV relativeFrom="paragraph">
              <wp:posOffset>48895</wp:posOffset>
            </wp:positionV>
            <wp:extent cx="1169344" cy="25336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9344" cy="25336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3A9622D" wp14:editId="5C6A5A44">
            <wp:simplePos x="0" y="0"/>
            <wp:positionH relativeFrom="column">
              <wp:posOffset>3978275</wp:posOffset>
            </wp:positionH>
            <wp:positionV relativeFrom="paragraph">
              <wp:posOffset>5080</wp:posOffset>
            </wp:positionV>
            <wp:extent cx="1238256" cy="268178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6" cy="2681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063FF" w14:textId="1D840EF1" w:rsidR="003C361D" w:rsidRDefault="003C361D" w:rsidP="00FA44A0">
      <w:pPr>
        <w:pStyle w:val="template"/>
        <w:jc w:val="both"/>
        <w:rPr>
          <w:i w:val="0"/>
          <w:iCs/>
        </w:rPr>
      </w:pPr>
    </w:p>
    <w:p w14:paraId="5BDEA072" w14:textId="529EA9AC" w:rsidR="003C361D" w:rsidRDefault="003C361D" w:rsidP="00FA44A0">
      <w:pPr>
        <w:pStyle w:val="template"/>
        <w:jc w:val="both"/>
        <w:rPr>
          <w:i w:val="0"/>
          <w:iCs/>
        </w:rPr>
      </w:pPr>
    </w:p>
    <w:p w14:paraId="2A17B933" w14:textId="38E693FA" w:rsidR="003C361D" w:rsidRDefault="003C361D" w:rsidP="00FA44A0">
      <w:pPr>
        <w:pStyle w:val="template"/>
        <w:jc w:val="both"/>
        <w:rPr>
          <w:i w:val="0"/>
          <w:iCs/>
        </w:rPr>
      </w:pPr>
    </w:p>
    <w:p w14:paraId="484A0173" w14:textId="2CCCD5B4" w:rsidR="003C361D" w:rsidRDefault="003C361D" w:rsidP="00FA44A0">
      <w:pPr>
        <w:pStyle w:val="template"/>
        <w:jc w:val="both"/>
        <w:rPr>
          <w:i w:val="0"/>
          <w:iCs/>
        </w:rPr>
      </w:pPr>
    </w:p>
    <w:p w14:paraId="0EE87602" w14:textId="6266BB13" w:rsidR="003C361D" w:rsidRDefault="003C361D" w:rsidP="00FA44A0">
      <w:pPr>
        <w:pStyle w:val="template"/>
        <w:jc w:val="both"/>
        <w:rPr>
          <w:i w:val="0"/>
          <w:iCs/>
        </w:rPr>
      </w:pPr>
    </w:p>
    <w:p w14:paraId="38E39469" w14:textId="0DC152CB" w:rsidR="003C361D" w:rsidRDefault="003C361D" w:rsidP="00FA44A0">
      <w:pPr>
        <w:pStyle w:val="template"/>
        <w:jc w:val="both"/>
        <w:rPr>
          <w:i w:val="0"/>
          <w:iCs/>
        </w:rPr>
      </w:pPr>
    </w:p>
    <w:p w14:paraId="4C91F6A2" w14:textId="05B8AEFA" w:rsidR="003C361D" w:rsidRDefault="003C361D" w:rsidP="00FA44A0">
      <w:pPr>
        <w:pStyle w:val="template"/>
        <w:jc w:val="both"/>
        <w:rPr>
          <w:i w:val="0"/>
          <w:iCs/>
        </w:rPr>
      </w:pPr>
    </w:p>
    <w:p w14:paraId="6756CA0E" w14:textId="4AFF7086" w:rsidR="003C361D" w:rsidRDefault="003C361D" w:rsidP="00FA44A0">
      <w:pPr>
        <w:pStyle w:val="template"/>
        <w:jc w:val="both"/>
        <w:rPr>
          <w:i w:val="0"/>
          <w:iCs/>
        </w:rPr>
      </w:pPr>
    </w:p>
    <w:p w14:paraId="16603C49" w14:textId="7ABBE7D1" w:rsidR="003C361D" w:rsidRDefault="003C361D" w:rsidP="00FA44A0">
      <w:pPr>
        <w:pStyle w:val="template"/>
        <w:jc w:val="both"/>
        <w:rPr>
          <w:i w:val="0"/>
          <w:iCs/>
        </w:rPr>
      </w:pPr>
    </w:p>
    <w:p w14:paraId="59B07A75" w14:textId="5B56292D" w:rsidR="003C361D" w:rsidRDefault="003C361D" w:rsidP="00FA44A0">
      <w:pPr>
        <w:pStyle w:val="template"/>
        <w:jc w:val="both"/>
        <w:rPr>
          <w:i w:val="0"/>
          <w:iCs/>
        </w:rPr>
      </w:pPr>
    </w:p>
    <w:p w14:paraId="375C3716" w14:textId="7276F9B6" w:rsidR="003C361D" w:rsidRDefault="003C361D" w:rsidP="00FA44A0">
      <w:pPr>
        <w:pStyle w:val="template"/>
        <w:jc w:val="both"/>
        <w:rPr>
          <w:i w:val="0"/>
          <w:iCs/>
        </w:rPr>
      </w:pPr>
    </w:p>
    <w:p w14:paraId="669C4A50" w14:textId="7D026951" w:rsidR="003C361D" w:rsidRDefault="003C361D" w:rsidP="00FA44A0">
      <w:pPr>
        <w:pStyle w:val="template"/>
        <w:jc w:val="both"/>
        <w:rPr>
          <w:i w:val="0"/>
          <w:iCs/>
        </w:rPr>
      </w:pPr>
    </w:p>
    <w:p w14:paraId="4FAFA0CB" w14:textId="7B4CD66B" w:rsidR="003C361D" w:rsidRDefault="003C361D" w:rsidP="00FA44A0">
      <w:pPr>
        <w:pStyle w:val="template"/>
        <w:jc w:val="both"/>
        <w:rPr>
          <w:i w:val="0"/>
          <w:iCs/>
        </w:rPr>
      </w:pPr>
    </w:p>
    <w:p w14:paraId="3A39CB62" w14:textId="0FC18DAE" w:rsidR="003C361D" w:rsidRDefault="003C361D" w:rsidP="00FA44A0">
      <w:pPr>
        <w:pStyle w:val="template"/>
        <w:jc w:val="both"/>
        <w:rPr>
          <w:i w:val="0"/>
          <w:iCs/>
        </w:rPr>
      </w:pPr>
    </w:p>
    <w:p w14:paraId="69C32852" w14:textId="5B49BDCE" w:rsidR="003C361D" w:rsidRDefault="003C361D" w:rsidP="00FA44A0">
      <w:pPr>
        <w:pStyle w:val="template"/>
        <w:jc w:val="both"/>
        <w:rPr>
          <w:i w:val="0"/>
          <w:iCs/>
        </w:rPr>
      </w:pPr>
    </w:p>
    <w:p w14:paraId="2A84F440" w14:textId="056B81F2" w:rsidR="003C361D" w:rsidRDefault="003C361D" w:rsidP="00FA44A0">
      <w:pPr>
        <w:pStyle w:val="template"/>
        <w:jc w:val="both"/>
        <w:rPr>
          <w:i w:val="0"/>
          <w:iCs/>
        </w:rPr>
      </w:pPr>
    </w:p>
    <w:p w14:paraId="5A09CD1E" w14:textId="04A29F09" w:rsidR="003C361D" w:rsidRDefault="003C361D" w:rsidP="00FA44A0">
      <w:pPr>
        <w:pStyle w:val="template"/>
        <w:jc w:val="both"/>
        <w:rPr>
          <w:i w:val="0"/>
          <w:iCs/>
        </w:rPr>
      </w:pPr>
    </w:p>
    <w:p w14:paraId="663A7E31" w14:textId="1D4954AD" w:rsidR="003C361D" w:rsidRDefault="003C361D" w:rsidP="00FA44A0">
      <w:pPr>
        <w:pStyle w:val="template"/>
        <w:jc w:val="both"/>
        <w:rPr>
          <w:i w:val="0"/>
          <w:iCs/>
        </w:rPr>
      </w:pPr>
      <w:r>
        <w:rPr>
          <w:noProof/>
        </w:rPr>
        <w:drawing>
          <wp:anchor distT="0" distB="0" distL="114300" distR="114300" simplePos="0" relativeHeight="251661312" behindDoc="0" locked="0" layoutInCell="1" allowOverlap="1" wp14:anchorId="65AED3D8" wp14:editId="59F2B9F5">
            <wp:simplePos x="0" y="0"/>
            <wp:positionH relativeFrom="column">
              <wp:posOffset>1319530</wp:posOffset>
            </wp:positionH>
            <wp:positionV relativeFrom="paragraph">
              <wp:posOffset>116205</wp:posOffset>
            </wp:positionV>
            <wp:extent cx="1272866" cy="2756848"/>
            <wp:effectExtent l="0" t="0" r="381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2866" cy="2756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85A4D" w14:textId="448C99F3" w:rsidR="003C361D" w:rsidRDefault="003C361D" w:rsidP="00FA44A0">
      <w:pPr>
        <w:pStyle w:val="template"/>
        <w:jc w:val="both"/>
        <w:rPr>
          <w:i w:val="0"/>
          <w:iCs/>
        </w:rPr>
      </w:pPr>
      <w:r>
        <w:rPr>
          <w:noProof/>
        </w:rPr>
        <w:drawing>
          <wp:anchor distT="0" distB="0" distL="114300" distR="114300" simplePos="0" relativeHeight="251662336" behindDoc="0" locked="0" layoutInCell="1" allowOverlap="1" wp14:anchorId="61DFF9C4" wp14:editId="0B60E88D">
            <wp:simplePos x="0" y="0"/>
            <wp:positionH relativeFrom="column">
              <wp:posOffset>2991485</wp:posOffset>
            </wp:positionH>
            <wp:positionV relativeFrom="paragraph">
              <wp:posOffset>13335</wp:posOffset>
            </wp:positionV>
            <wp:extent cx="1244600" cy="269507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6648" cy="26995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F9B22" w14:textId="3A6E8B03" w:rsidR="003C361D" w:rsidRDefault="003C361D" w:rsidP="00FA44A0">
      <w:pPr>
        <w:pStyle w:val="template"/>
        <w:jc w:val="both"/>
        <w:rPr>
          <w:i w:val="0"/>
          <w:iCs/>
        </w:rPr>
      </w:pPr>
    </w:p>
    <w:p w14:paraId="1F70AD88" w14:textId="73807378" w:rsidR="003C361D" w:rsidRDefault="003C361D" w:rsidP="00FA44A0">
      <w:pPr>
        <w:pStyle w:val="template"/>
        <w:jc w:val="both"/>
        <w:rPr>
          <w:i w:val="0"/>
          <w:iCs/>
        </w:rPr>
      </w:pPr>
    </w:p>
    <w:p w14:paraId="53D42C52" w14:textId="4618CBF3" w:rsidR="003C361D" w:rsidRDefault="003C361D" w:rsidP="00FA44A0">
      <w:pPr>
        <w:pStyle w:val="template"/>
        <w:jc w:val="both"/>
        <w:rPr>
          <w:i w:val="0"/>
          <w:iCs/>
        </w:rPr>
      </w:pPr>
    </w:p>
    <w:p w14:paraId="7A965D9F" w14:textId="5593D930" w:rsidR="003C361D" w:rsidRDefault="003C361D" w:rsidP="00FA44A0">
      <w:pPr>
        <w:pStyle w:val="template"/>
        <w:jc w:val="both"/>
        <w:rPr>
          <w:i w:val="0"/>
          <w:iCs/>
        </w:rPr>
      </w:pPr>
    </w:p>
    <w:p w14:paraId="1160A6BA" w14:textId="2780A584" w:rsidR="003C361D" w:rsidRDefault="003C361D" w:rsidP="00FA44A0">
      <w:pPr>
        <w:pStyle w:val="template"/>
        <w:jc w:val="both"/>
        <w:rPr>
          <w:i w:val="0"/>
          <w:iCs/>
        </w:rPr>
      </w:pPr>
    </w:p>
    <w:p w14:paraId="58AF53CA" w14:textId="77777777" w:rsidR="003C361D" w:rsidRDefault="003C361D" w:rsidP="00FA44A0">
      <w:pPr>
        <w:pStyle w:val="template"/>
        <w:jc w:val="both"/>
        <w:rPr>
          <w:i w:val="0"/>
          <w:iCs/>
        </w:rPr>
      </w:pPr>
    </w:p>
    <w:p w14:paraId="7EBF4CF0" w14:textId="1A19043F" w:rsidR="003C361D" w:rsidRDefault="003C361D" w:rsidP="00FA44A0">
      <w:pPr>
        <w:pStyle w:val="template"/>
        <w:jc w:val="both"/>
        <w:rPr>
          <w:i w:val="0"/>
          <w:iCs/>
        </w:rPr>
      </w:pPr>
    </w:p>
    <w:p w14:paraId="148D8F34" w14:textId="1FC6331B" w:rsidR="003C361D" w:rsidRDefault="003C361D" w:rsidP="00FA44A0">
      <w:pPr>
        <w:pStyle w:val="template"/>
        <w:jc w:val="both"/>
        <w:rPr>
          <w:i w:val="0"/>
          <w:iCs/>
        </w:rPr>
      </w:pPr>
    </w:p>
    <w:p w14:paraId="11A34A09" w14:textId="405BE9BA" w:rsidR="003C361D" w:rsidRDefault="003C361D" w:rsidP="00FA44A0">
      <w:pPr>
        <w:pStyle w:val="template"/>
        <w:jc w:val="both"/>
        <w:rPr>
          <w:i w:val="0"/>
          <w:iCs/>
        </w:rPr>
      </w:pPr>
    </w:p>
    <w:p w14:paraId="21224FBA" w14:textId="3C594D2A" w:rsidR="003C361D" w:rsidRDefault="003C361D" w:rsidP="00FA44A0">
      <w:pPr>
        <w:pStyle w:val="template"/>
        <w:jc w:val="both"/>
        <w:rPr>
          <w:i w:val="0"/>
          <w:iCs/>
        </w:rPr>
      </w:pPr>
    </w:p>
    <w:p w14:paraId="48F21FBF" w14:textId="0BB8B3EA" w:rsidR="003C361D" w:rsidRDefault="003C361D" w:rsidP="00FA44A0">
      <w:pPr>
        <w:pStyle w:val="template"/>
        <w:jc w:val="both"/>
        <w:rPr>
          <w:i w:val="0"/>
          <w:iCs/>
        </w:rPr>
      </w:pPr>
    </w:p>
    <w:p w14:paraId="47DABD19" w14:textId="48E022D3" w:rsidR="003C361D" w:rsidRDefault="003C361D" w:rsidP="00FA44A0">
      <w:pPr>
        <w:pStyle w:val="template"/>
        <w:jc w:val="both"/>
        <w:rPr>
          <w:i w:val="0"/>
          <w:iCs/>
        </w:rPr>
      </w:pPr>
    </w:p>
    <w:p w14:paraId="59A4D064" w14:textId="22DB8112" w:rsidR="003C361D" w:rsidRDefault="003C361D" w:rsidP="00FA44A0">
      <w:pPr>
        <w:pStyle w:val="template"/>
        <w:jc w:val="both"/>
        <w:rPr>
          <w:i w:val="0"/>
          <w:iCs/>
        </w:rPr>
      </w:pPr>
    </w:p>
    <w:p w14:paraId="59F342DD" w14:textId="77777777" w:rsidR="003C361D" w:rsidRDefault="003C361D" w:rsidP="00FA44A0">
      <w:pPr>
        <w:pStyle w:val="template"/>
        <w:jc w:val="both"/>
        <w:rPr>
          <w:i w:val="0"/>
          <w:iCs/>
        </w:rPr>
      </w:pPr>
    </w:p>
    <w:p w14:paraId="518D723A" w14:textId="4FD4D3C7" w:rsidR="003C361D" w:rsidRDefault="003C361D" w:rsidP="00FA44A0">
      <w:pPr>
        <w:pStyle w:val="template"/>
        <w:jc w:val="both"/>
        <w:rPr>
          <w:i w:val="0"/>
          <w:iCs/>
        </w:rPr>
      </w:pPr>
    </w:p>
    <w:p w14:paraId="32CD6916" w14:textId="0D454B22" w:rsidR="003C361D" w:rsidRDefault="003C361D" w:rsidP="00FA44A0">
      <w:pPr>
        <w:pStyle w:val="template"/>
        <w:jc w:val="both"/>
        <w:rPr>
          <w:i w:val="0"/>
          <w:iCs/>
        </w:rPr>
      </w:pPr>
    </w:p>
    <w:p w14:paraId="36601E89" w14:textId="77777777" w:rsidR="003C361D" w:rsidRDefault="003C361D" w:rsidP="00FA44A0">
      <w:pPr>
        <w:pStyle w:val="template"/>
        <w:jc w:val="both"/>
        <w:rPr>
          <w:i w:val="0"/>
          <w:iCs/>
        </w:rPr>
      </w:pPr>
    </w:p>
    <w:p w14:paraId="13A4B385" w14:textId="2E413508" w:rsidR="003C361D" w:rsidRDefault="003C361D" w:rsidP="00FA44A0">
      <w:pPr>
        <w:pStyle w:val="template"/>
        <w:jc w:val="both"/>
        <w:rPr>
          <w:i w:val="0"/>
          <w:iCs/>
        </w:rPr>
      </w:pPr>
      <w:r>
        <w:rPr>
          <w:i w:val="0"/>
          <w:iCs/>
        </w:rPr>
        <w:t>Since the customer end are designed to be running on a smartphone, error messages will pop directly using the system dialogue system.</w:t>
      </w:r>
    </w:p>
    <w:p w14:paraId="2D6189B3" w14:textId="73EC646B" w:rsidR="003C361D" w:rsidRDefault="003C361D" w:rsidP="00FA44A0">
      <w:pPr>
        <w:pStyle w:val="template"/>
        <w:jc w:val="both"/>
        <w:rPr>
          <w:i w:val="0"/>
          <w:iCs/>
        </w:rPr>
      </w:pPr>
      <w:r>
        <w:rPr>
          <w:i w:val="0"/>
          <w:iCs/>
        </w:rPr>
        <w:t>The staff end of the software is designed to be running tablets, laptops, and desktop PCs. The design of the staff end will follow the general guideline of most management software. Messages will be shown in a message box within the webpage (also known as a modal). The following are two examples.</w:t>
      </w:r>
    </w:p>
    <w:p w14:paraId="6422E756" w14:textId="73F91E83" w:rsidR="003C361D" w:rsidRDefault="003C361D" w:rsidP="00FA44A0">
      <w:pPr>
        <w:pStyle w:val="template"/>
        <w:jc w:val="both"/>
        <w:rPr>
          <w:i w:val="0"/>
          <w:iCs/>
        </w:rPr>
      </w:pPr>
    </w:p>
    <w:p w14:paraId="3714870B" w14:textId="3039A995" w:rsidR="003C361D" w:rsidRDefault="003C361D" w:rsidP="00FA44A0">
      <w:pPr>
        <w:pStyle w:val="template"/>
        <w:jc w:val="both"/>
        <w:rPr>
          <w:i w:val="0"/>
          <w:iCs/>
        </w:rPr>
      </w:pPr>
      <w:r>
        <w:rPr>
          <w:noProof/>
        </w:rPr>
        <w:lastRenderedPageBreak/>
        <w:drawing>
          <wp:anchor distT="0" distB="0" distL="114300" distR="114300" simplePos="0" relativeHeight="251663360" behindDoc="0" locked="0" layoutInCell="1" allowOverlap="1" wp14:anchorId="58D26B1B" wp14:editId="2F2B990A">
            <wp:simplePos x="0" y="0"/>
            <wp:positionH relativeFrom="margin">
              <wp:align>center</wp:align>
            </wp:positionH>
            <wp:positionV relativeFrom="paragraph">
              <wp:posOffset>-15591</wp:posOffset>
            </wp:positionV>
            <wp:extent cx="5088577" cy="286331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8577" cy="2863318"/>
                    </a:xfrm>
                    <a:prstGeom prst="rect">
                      <a:avLst/>
                    </a:prstGeom>
                    <a:noFill/>
                    <a:ln>
                      <a:noFill/>
                    </a:ln>
                  </pic:spPr>
                </pic:pic>
              </a:graphicData>
            </a:graphic>
          </wp:anchor>
        </w:drawing>
      </w:r>
    </w:p>
    <w:p w14:paraId="35EBC73A" w14:textId="78B2FA3D" w:rsidR="003C361D" w:rsidRDefault="003C361D" w:rsidP="00FA44A0">
      <w:pPr>
        <w:pStyle w:val="template"/>
        <w:jc w:val="both"/>
        <w:rPr>
          <w:i w:val="0"/>
          <w:iCs/>
        </w:rPr>
      </w:pPr>
    </w:p>
    <w:p w14:paraId="0536FC70" w14:textId="033C7A2B" w:rsidR="003C361D" w:rsidRDefault="003C361D" w:rsidP="00FA44A0">
      <w:pPr>
        <w:pStyle w:val="template"/>
        <w:jc w:val="both"/>
        <w:rPr>
          <w:i w:val="0"/>
          <w:iCs/>
        </w:rPr>
      </w:pPr>
    </w:p>
    <w:p w14:paraId="42277EF7" w14:textId="295874AE" w:rsidR="003C361D" w:rsidRDefault="003C361D" w:rsidP="00FA44A0">
      <w:pPr>
        <w:pStyle w:val="template"/>
        <w:jc w:val="both"/>
        <w:rPr>
          <w:i w:val="0"/>
          <w:iCs/>
        </w:rPr>
      </w:pPr>
    </w:p>
    <w:p w14:paraId="4180F9AC" w14:textId="17B9F998" w:rsidR="003C361D" w:rsidRDefault="003C361D" w:rsidP="00FA44A0">
      <w:pPr>
        <w:pStyle w:val="template"/>
        <w:jc w:val="both"/>
        <w:rPr>
          <w:i w:val="0"/>
          <w:iCs/>
        </w:rPr>
      </w:pPr>
    </w:p>
    <w:p w14:paraId="54A8FA2F" w14:textId="2E2ED68A" w:rsidR="003C361D" w:rsidRDefault="003C361D" w:rsidP="00FA44A0">
      <w:pPr>
        <w:pStyle w:val="template"/>
        <w:jc w:val="both"/>
        <w:rPr>
          <w:i w:val="0"/>
          <w:iCs/>
        </w:rPr>
      </w:pPr>
    </w:p>
    <w:p w14:paraId="55E9448C" w14:textId="5BF72DC2" w:rsidR="003C361D" w:rsidRDefault="003C361D" w:rsidP="00FA44A0">
      <w:pPr>
        <w:pStyle w:val="template"/>
        <w:jc w:val="both"/>
        <w:rPr>
          <w:i w:val="0"/>
          <w:iCs/>
        </w:rPr>
      </w:pPr>
    </w:p>
    <w:p w14:paraId="34A361B7" w14:textId="3B429B08" w:rsidR="003C361D" w:rsidRDefault="003C361D" w:rsidP="00FA44A0">
      <w:pPr>
        <w:pStyle w:val="template"/>
        <w:jc w:val="both"/>
        <w:rPr>
          <w:i w:val="0"/>
          <w:iCs/>
        </w:rPr>
      </w:pPr>
    </w:p>
    <w:p w14:paraId="054255AE" w14:textId="4F6DDDE8" w:rsidR="003C361D" w:rsidRDefault="003C361D" w:rsidP="00FA44A0">
      <w:pPr>
        <w:pStyle w:val="template"/>
        <w:jc w:val="both"/>
        <w:rPr>
          <w:i w:val="0"/>
          <w:iCs/>
        </w:rPr>
      </w:pPr>
    </w:p>
    <w:p w14:paraId="44E6E9BE" w14:textId="793BEE4D" w:rsidR="003C361D" w:rsidRDefault="003C361D" w:rsidP="00FA44A0">
      <w:pPr>
        <w:pStyle w:val="template"/>
        <w:jc w:val="both"/>
        <w:rPr>
          <w:i w:val="0"/>
          <w:iCs/>
        </w:rPr>
      </w:pPr>
    </w:p>
    <w:p w14:paraId="0B31E9ED" w14:textId="68652C09" w:rsidR="003C361D" w:rsidRDefault="003C361D" w:rsidP="00FA44A0">
      <w:pPr>
        <w:pStyle w:val="template"/>
        <w:jc w:val="both"/>
        <w:rPr>
          <w:i w:val="0"/>
          <w:iCs/>
        </w:rPr>
      </w:pPr>
    </w:p>
    <w:p w14:paraId="0C575241" w14:textId="582487FA" w:rsidR="003C361D" w:rsidRDefault="003C361D" w:rsidP="00FA44A0">
      <w:pPr>
        <w:pStyle w:val="template"/>
        <w:jc w:val="both"/>
        <w:rPr>
          <w:i w:val="0"/>
          <w:iCs/>
        </w:rPr>
      </w:pPr>
    </w:p>
    <w:p w14:paraId="0C817391" w14:textId="38B2FE96" w:rsidR="003C361D" w:rsidRDefault="003C361D" w:rsidP="00FA44A0">
      <w:pPr>
        <w:pStyle w:val="template"/>
        <w:jc w:val="both"/>
        <w:rPr>
          <w:i w:val="0"/>
          <w:iCs/>
        </w:rPr>
      </w:pPr>
    </w:p>
    <w:p w14:paraId="45DD8161" w14:textId="5DB94B9D" w:rsidR="003C361D" w:rsidRDefault="003C361D" w:rsidP="00FA44A0">
      <w:pPr>
        <w:pStyle w:val="template"/>
        <w:jc w:val="both"/>
        <w:rPr>
          <w:i w:val="0"/>
          <w:iCs/>
        </w:rPr>
      </w:pPr>
    </w:p>
    <w:p w14:paraId="2896BD06" w14:textId="39DE53BD" w:rsidR="003C361D" w:rsidRDefault="003C361D" w:rsidP="00FA44A0">
      <w:pPr>
        <w:pStyle w:val="template"/>
        <w:jc w:val="both"/>
        <w:rPr>
          <w:i w:val="0"/>
          <w:iCs/>
        </w:rPr>
      </w:pPr>
    </w:p>
    <w:p w14:paraId="213F5B38" w14:textId="169B39DB" w:rsidR="003C361D" w:rsidRDefault="003C361D" w:rsidP="00FA44A0">
      <w:pPr>
        <w:pStyle w:val="template"/>
        <w:jc w:val="both"/>
        <w:rPr>
          <w:i w:val="0"/>
          <w:iCs/>
        </w:rPr>
      </w:pPr>
    </w:p>
    <w:p w14:paraId="5C07371C" w14:textId="369ADB4B" w:rsidR="003C361D" w:rsidRDefault="003C361D" w:rsidP="00FA44A0">
      <w:pPr>
        <w:pStyle w:val="template"/>
        <w:jc w:val="both"/>
        <w:rPr>
          <w:i w:val="0"/>
          <w:iCs/>
        </w:rPr>
      </w:pPr>
    </w:p>
    <w:p w14:paraId="6DDB8ABC" w14:textId="24C39782" w:rsidR="003C361D" w:rsidRDefault="003C361D" w:rsidP="00FA44A0">
      <w:pPr>
        <w:pStyle w:val="template"/>
        <w:jc w:val="both"/>
        <w:rPr>
          <w:i w:val="0"/>
          <w:iCs/>
        </w:rPr>
      </w:pPr>
    </w:p>
    <w:p w14:paraId="221FCABA" w14:textId="0B013CBB" w:rsidR="003C361D" w:rsidRDefault="003C361D" w:rsidP="00FA44A0">
      <w:pPr>
        <w:pStyle w:val="template"/>
        <w:jc w:val="both"/>
        <w:rPr>
          <w:i w:val="0"/>
          <w:iCs/>
        </w:rPr>
      </w:pPr>
    </w:p>
    <w:p w14:paraId="79424D2E" w14:textId="6F8D0F80" w:rsidR="003C361D" w:rsidRDefault="003C361D" w:rsidP="00FA44A0">
      <w:pPr>
        <w:pStyle w:val="template"/>
        <w:jc w:val="both"/>
        <w:rPr>
          <w:i w:val="0"/>
          <w:iCs/>
        </w:rPr>
      </w:pPr>
      <w:r>
        <w:rPr>
          <w:noProof/>
        </w:rPr>
        <w:drawing>
          <wp:anchor distT="0" distB="0" distL="114300" distR="114300" simplePos="0" relativeHeight="251664384" behindDoc="0" locked="0" layoutInCell="1" allowOverlap="1" wp14:anchorId="6164D2ED" wp14:editId="38FF9370">
            <wp:simplePos x="0" y="0"/>
            <wp:positionH relativeFrom="margin">
              <wp:posOffset>447730</wp:posOffset>
            </wp:positionH>
            <wp:positionV relativeFrom="paragraph">
              <wp:posOffset>111622</wp:posOffset>
            </wp:positionV>
            <wp:extent cx="5266606" cy="2963495"/>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06" cy="2963495"/>
                    </a:xfrm>
                    <a:prstGeom prst="rect">
                      <a:avLst/>
                    </a:prstGeom>
                    <a:noFill/>
                    <a:ln>
                      <a:noFill/>
                    </a:ln>
                  </pic:spPr>
                </pic:pic>
              </a:graphicData>
            </a:graphic>
          </wp:anchor>
        </w:drawing>
      </w:r>
    </w:p>
    <w:p w14:paraId="011AA0E5" w14:textId="759B2A5C" w:rsidR="003C361D" w:rsidRDefault="003C361D" w:rsidP="00FA44A0">
      <w:pPr>
        <w:pStyle w:val="template"/>
        <w:jc w:val="both"/>
        <w:rPr>
          <w:i w:val="0"/>
          <w:iCs/>
        </w:rPr>
      </w:pPr>
    </w:p>
    <w:p w14:paraId="5CB4FBF7" w14:textId="2633115E" w:rsidR="003C361D" w:rsidRDefault="003C361D" w:rsidP="00FA44A0">
      <w:pPr>
        <w:pStyle w:val="template"/>
        <w:jc w:val="both"/>
        <w:rPr>
          <w:i w:val="0"/>
          <w:iCs/>
        </w:rPr>
      </w:pPr>
    </w:p>
    <w:p w14:paraId="102E0670" w14:textId="50B9AE82" w:rsidR="003C361D" w:rsidRDefault="003C361D" w:rsidP="00FA44A0">
      <w:pPr>
        <w:pStyle w:val="template"/>
        <w:jc w:val="both"/>
        <w:rPr>
          <w:i w:val="0"/>
          <w:iCs/>
        </w:rPr>
      </w:pPr>
    </w:p>
    <w:p w14:paraId="7E68976D" w14:textId="0D862783" w:rsidR="003C361D" w:rsidRDefault="003C361D" w:rsidP="00FA44A0">
      <w:pPr>
        <w:pStyle w:val="template"/>
        <w:jc w:val="both"/>
        <w:rPr>
          <w:i w:val="0"/>
          <w:iCs/>
        </w:rPr>
      </w:pPr>
    </w:p>
    <w:p w14:paraId="6EA68A41" w14:textId="0612CC43" w:rsidR="003C361D" w:rsidRDefault="003C361D" w:rsidP="00FA44A0">
      <w:pPr>
        <w:pStyle w:val="template"/>
        <w:jc w:val="both"/>
        <w:rPr>
          <w:i w:val="0"/>
          <w:iCs/>
        </w:rPr>
      </w:pPr>
    </w:p>
    <w:p w14:paraId="1A32E881" w14:textId="2E0E5F40" w:rsidR="003C361D" w:rsidRDefault="003C361D" w:rsidP="00FA44A0">
      <w:pPr>
        <w:pStyle w:val="template"/>
        <w:jc w:val="both"/>
        <w:rPr>
          <w:i w:val="0"/>
          <w:iCs/>
        </w:rPr>
      </w:pPr>
    </w:p>
    <w:p w14:paraId="7868F18A" w14:textId="6D072C6C" w:rsidR="003C361D" w:rsidRDefault="003C361D" w:rsidP="00FA44A0">
      <w:pPr>
        <w:pStyle w:val="template"/>
        <w:jc w:val="both"/>
        <w:rPr>
          <w:i w:val="0"/>
          <w:iCs/>
        </w:rPr>
      </w:pPr>
    </w:p>
    <w:p w14:paraId="47401DA6" w14:textId="01BE513C" w:rsidR="003C361D" w:rsidRDefault="003C361D" w:rsidP="00FA44A0">
      <w:pPr>
        <w:pStyle w:val="template"/>
        <w:jc w:val="both"/>
        <w:rPr>
          <w:i w:val="0"/>
          <w:iCs/>
        </w:rPr>
      </w:pPr>
    </w:p>
    <w:p w14:paraId="7D3F1BCC" w14:textId="791A595E" w:rsidR="003C361D" w:rsidRDefault="003C361D" w:rsidP="00FA44A0">
      <w:pPr>
        <w:pStyle w:val="template"/>
        <w:jc w:val="both"/>
        <w:rPr>
          <w:i w:val="0"/>
          <w:iCs/>
        </w:rPr>
      </w:pPr>
    </w:p>
    <w:p w14:paraId="02E37073" w14:textId="6A5DA4A5" w:rsidR="003C361D" w:rsidRDefault="003C361D" w:rsidP="00FA44A0">
      <w:pPr>
        <w:pStyle w:val="template"/>
        <w:jc w:val="both"/>
        <w:rPr>
          <w:i w:val="0"/>
          <w:iCs/>
        </w:rPr>
      </w:pPr>
    </w:p>
    <w:p w14:paraId="258248FA" w14:textId="1236730B" w:rsidR="003C361D" w:rsidRDefault="003C361D" w:rsidP="00FA44A0">
      <w:pPr>
        <w:pStyle w:val="template"/>
        <w:jc w:val="both"/>
        <w:rPr>
          <w:i w:val="0"/>
          <w:iCs/>
        </w:rPr>
      </w:pPr>
    </w:p>
    <w:p w14:paraId="4DE826C4" w14:textId="5E2408C4" w:rsidR="003C361D" w:rsidRDefault="003C361D" w:rsidP="00FA44A0">
      <w:pPr>
        <w:pStyle w:val="template"/>
        <w:jc w:val="both"/>
        <w:rPr>
          <w:i w:val="0"/>
          <w:iCs/>
        </w:rPr>
      </w:pPr>
    </w:p>
    <w:p w14:paraId="27711FB2" w14:textId="39D9B6FF" w:rsidR="003C361D" w:rsidRDefault="003C361D" w:rsidP="00FA44A0">
      <w:pPr>
        <w:pStyle w:val="template"/>
        <w:jc w:val="both"/>
        <w:rPr>
          <w:i w:val="0"/>
          <w:iCs/>
        </w:rPr>
      </w:pPr>
    </w:p>
    <w:p w14:paraId="704E2B7A" w14:textId="01E6D52B" w:rsidR="003C361D" w:rsidRDefault="003C361D" w:rsidP="00FA44A0">
      <w:pPr>
        <w:pStyle w:val="template"/>
        <w:jc w:val="both"/>
        <w:rPr>
          <w:i w:val="0"/>
          <w:iCs/>
        </w:rPr>
      </w:pPr>
    </w:p>
    <w:p w14:paraId="0F8C9131" w14:textId="1EAAAB9E" w:rsidR="003C361D" w:rsidRDefault="003C361D" w:rsidP="00FA44A0">
      <w:pPr>
        <w:pStyle w:val="template"/>
        <w:jc w:val="both"/>
        <w:rPr>
          <w:i w:val="0"/>
          <w:iCs/>
        </w:rPr>
      </w:pPr>
    </w:p>
    <w:p w14:paraId="14869A54" w14:textId="0ADB3866" w:rsidR="003C361D" w:rsidRDefault="003C361D" w:rsidP="00FA44A0">
      <w:pPr>
        <w:pStyle w:val="template"/>
        <w:jc w:val="both"/>
        <w:rPr>
          <w:i w:val="0"/>
          <w:iCs/>
        </w:rPr>
      </w:pPr>
    </w:p>
    <w:p w14:paraId="170F5728" w14:textId="2E1ED2E3" w:rsidR="003C361D" w:rsidRDefault="003C361D" w:rsidP="00FA44A0">
      <w:pPr>
        <w:pStyle w:val="template"/>
        <w:jc w:val="both"/>
        <w:rPr>
          <w:i w:val="0"/>
          <w:iCs/>
        </w:rPr>
      </w:pPr>
    </w:p>
    <w:p w14:paraId="7DA0989D" w14:textId="3C58A834" w:rsidR="003C361D" w:rsidRDefault="003C361D" w:rsidP="00FA44A0">
      <w:pPr>
        <w:pStyle w:val="template"/>
        <w:jc w:val="both"/>
        <w:rPr>
          <w:i w:val="0"/>
          <w:iCs/>
        </w:rPr>
      </w:pPr>
    </w:p>
    <w:p w14:paraId="15D26E42" w14:textId="28041383" w:rsidR="003C361D" w:rsidRDefault="003C361D" w:rsidP="00FA44A0">
      <w:pPr>
        <w:pStyle w:val="template"/>
        <w:jc w:val="both"/>
        <w:rPr>
          <w:i w:val="0"/>
          <w:iCs/>
        </w:rPr>
      </w:pPr>
    </w:p>
    <w:p w14:paraId="3F6D41C3" w14:textId="77777777" w:rsidR="003C361D" w:rsidRPr="003C361D" w:rsidRDefault="003C361D" w:rsidP="00FA44A0">
      <w:pPr>
        <w:pStyle w:val="template"/>
        <w:jc w:val="both"/>
        <w:rPr>
          <w:i w:val="0"/>
          <w:iCs/>
        </w:rPr>
      </w:pPr>
    </w:p>
    <w:p w14:paraId="1D042FE1" w14:textId="0D84D1FD" w:rsidR="00190E02" w:rsidRPr="00445741" w:rsidRDefault="00190E02" w:rsidP="00FA44A0">
      <w:pPr>
        <w:pStyle w:val="Heading2"/>
        <w:jc w:val="both"/>
        <w:rPr>
          <w:sz w:val="24"/>
        </w:rPr>
      </w:pPr>
      <w:bookmarkStart w:id="26" w:name="_Toc439994684"/>
      <w:bookmarkStart w:id="27" w:name="_Toc26969074"/>
      <w:bookmarkStart w:id="28" w:name="_Toc41265948"/>
      <w:r w:rsidRPr="00445741">
        <w:rPr>
          <w:sz w:val="24"/>
        </w:rPr>
        <w:t>Hardware Interfaces</w:t>
      </w:r>
      <w:bookmarkEnd w:id="26"/>
      <w:bookmarkEnd w:id="27"/>
      <w:bookmarkEnd w:id="28"/>
    </w:p>
    <w:p w14:paraId="4A1D253D" w14:textId="74BC6E0E" w:rsidR="00C41562" w:rsidRDefault="00C41562" w:rsidP="00FA44A0">
      <w:pPr>
        <w:pStyle w:val="template"/>
        <w:jc w:val="both"/>
        <w:rPr>
          <w:i w:val="0"/>
          <w:iCs/>
        </w:rPr>
      </w:pPr>
      <w:r>
        <w:rPr>
          <w:i w:val="0"/>
          <w:iCs/>
        </w:rPr>
        <w:t>The customers can access the software via a modern smartphone. The compatibility of the UI will be checked on apple devices starting from iPhone 6 to iPhone X. Since apple</w:t>
      </w:r>
      <w:r w:rsidR="003C361D">
        <w:rPr>
          <w:i w:val="0"/>
          <w:iCs/>
        </w:rPr>
        <w:t>'</w:t>
      </w:r>
      <w:r>
        <w:rPr>
          <w:i w:val="0"/>
          <w:iCs/>
        </w:rPr>
        <w:t>s iPhone series represents the overall trend of screen sizes of modern smartphones. The test should be meaningful to 95% of smartphones currently running.</w:t>
      </w:r>
    </w:p>
    <w:p w14:paraId="6479339E" w14:textId="1213D6AE" w:rsidR="00C41562" w:rsidRPr="00C41562" w:rsidRDefault="00C41562" w:rsidP="00FA44A0">
      <w:pPr>
        <w:pStyle w:val="template"/>
        <w:jc w:val="both"/>
        <w:rPr>
          <w:i w:val="0"/>
          <w:iCs/>
        </w:rPr>
      </w:pPr>
      <w:r>
        <w:rPr>
          <w:i w:val="0"/>
          <w:iCs/>
        </w:rPr>
        <w:t>The staffs can access the software via tablets (like iPads), laptops (like a MacBook), and desktop PCs (like an iMac).</w:t>
      </w:r>
    </w:p>
    <w:p w14:paraId="50EC3D57" w14:textId="77777777" w:rsidR="00190E02" w:rsidRPr="00445741" w:rsidRDefault="00190E02" w:rsidP="00FA44A0">
      <w:pPr>
        <w:pStyle w:val="Heading2"/>
        <w:jc w:val="both"/>
        <w:rPr>
          <w:sz w:val="24"/>
        </w:rPr>
      </w:pPr>
      <w:bookmarkStart w:id="29" w:name="_Toc439994686"/>
      <w:bookmarkStart w:id="30" w:name="_Toc26969076"/>
      <w:bookmarkStart w:id="31" w:name="_Toc41265949"/>
      <w:r w:rsidRPr="00445741">
        <w:rPr>
          <w:sz w:val="24"/>
        </w:rPr>
        <w:lastRenderedPageBreak/>
        <w:t>Communications Interfaces</w:t>
      </w:r>
      <w:bookmarkEnd w:id="29"/>
      <w:bookmarkEnd w:id="30"/>
      <w:bookmarkEnd w:id="31"/>
    </w:p>
    <w:p w14:paraId="46255455" w14:textId="6221100B" w:rsidR="007664BC" w:rsidRPr="003C361D" w:rsidRDefault="00C41562" w:rsidP="003C361D">
      <w:pPr>
        <w:pStyle w:val="template"/>
        <w:jc w:val="both"/>
        <w:rPr>
          <w:i w:val="0"/>
        </w:rPr>
      </w:pPr>
      <w:r>
        <w:rPr>
          <w:i w:val="0"/>
        </w:rPr>
        <w:t>The customers and staff can access the web via HTTP. However, due to the lack of encryption and poor security of HTTP, the application can be configured to transfer network traffic via HTTPS when TLS is appropriately configured on the server.</w:t>
      </w:r>
    </w:p>
    <w:p w14:paraId="212128A8" w14:textId="77777777" w:rsidR="007664BC" w:rsidRDefault="007664BC" w:rsidP="007664BC">
      <w:pPr>
        <w:pStyle w:val="StyleHeading1Before0pt"/>
      </w:pPr>
      <w:bookmarkStart w:id="32" w:name="_Toc41265950"/>
      <w:r>
        <w:lastRenderedPageBreak/>
        <w:t xml:space="preserve">Other </w:t>
      </w:r>
      <w:r w:rsidR="00C3435A">
        <w:t>Nonfunctional</w:t>
      </w:r>
      <w:r>
        <w:t xml:space="preserve"> Requirements</w:t>
      </w:r>
      <w:bookmarkEnd w:id="32"/>
    </w:p>
    <w:p w14:paraId="10217E77" w14:textId="77777777" w:rsidR="00C47669" w:rsidRPr="003B35CA" w:rsidRDefault="00C47669" w:rsidP="00C47669">
      <w:pPr>
        <w:pStyle w:val="Heading2"/>
        <w:rPr>
          <w:sz w:val="24"/>
        </w:rPr>
      </w:pPr>
      <w:bookmarkStart w:id="33" w:name="_Toc26969078"/>
      <w:bookmarkStart w:id="34" w:name="_Toc41265951"/>
      <w:r w:rsidRPr="003B35CA">
        <w:rPr>
          <w:sz w:val="24"/>
        </w:rPr>
        <w:t>Performance Requirements</w:t>
      </w:r>
      <w:bookmarkEnd w:id="33"/>
      <w:bookmarkEnd w:id="34"/>
    </w:p>
    <w:p w14:paraId="0A13ED51" w14:textId="7E7FAA87" w:rsidR="00C41562" w:rsidRDefault="00C41562" w:rsidP="00C41562">
      <w:pPr>
        <w:pStyle w:val="template"/>
        <w:jc w:val="both"/>
        <w:rPr>
          <w:i w:val="0"/>
          <w:iCs/>
          <w:lang w:eastAsia="zh-CN"/>
        </w:rPr>
      </w:pPr>
      <w:bookmarkStart w:id="35" w:name="_Toc439994692"/>
      <w:bookmarkStart w:id="36" w:name="_Toc26969080"/>
      <w:r>
        <w:rPr>
          <w:i w:val="0"/>
          <w:iCs/>
          <w:lang w:eastAsia="zh-CN"/>
        </w:rPr>
        <w:t>The</w:t>
      </w:r>
      <w:r w:rsidRPr="00C41562">
        <w:rPr>
          <w:i w:val="0"/>
          <w:iCs/>
          <w:lang w:eastAsia="zh-CN"/>
        </w:rPr>
        <w:t xml:space="preserve"> system takes less than 1 second to insert a record to any table</w:t>
      </w:r>
      <w:r>
        <w:rPr>
          <w:i w:val="0"/>
          <w:iCs/>
          <w:lang w:eastAsia="zh-CN"/>
        </w:rPr>
        <w:t xml:space="preserve"> and less than 2 seconds to delete or search a record (from the software to database). </w:t>
      </w:r>
    </w:p>
    <w:p w14:paraId="02BDFD66" w14:textId="77777777" w:rsidR="00C41562" w:rsidRPr="00322E8E" w:rsidRDefault="00C41562" w:rsidP="00C41562">
      <w:pPr>
        <w:pStyle w:val="template"/>
        <w:jc w:val="both"/>
        <w:rPr>
          <w:i w:val="0"/>
          <w:iCs/>
          <w:lang w:eastAsia="zh-CN"/>
        </w:rPr>
      </w:pPr>
    </w:p>
    <w:p w14:paraId="63CCC6E8" w14:textId="77777777" w:rsidR="00C47669" w:rsidRPr="003B35CA" w:rsidRDefault="00C47669" w:rsidP="00C47669">
      <w:pPr>
        <w:pStyle w:val="Heading2"/>
        <w:rPr>
          <w:sz w:val="24"/>
        </w:rPr>
      </w:pPr>
      <w:bookmarkStart w:id="37" w:name="_Toc41265952"/>
      <w:r w:rsidRPr="003B35CA">
        <w:rPr>
          <w:sz w:val="24"/>
        </w:rPr>
        <w:t>Security Requirements</w:t>
      </w:r>
      <w:bookmarkEnd w:id="35"/>
      <w:bookmarkEnd w:id="36"/>
      <w:bookmarkEnd w:id="37"/>
    </w:p>
    <w:p w14:paraId="14712B86" w14:textId="77777777" w:rsidR="00C41562" w:rsidRPr="00C41562" w:rsidRDefault="00C41562" w:rsidP="00C41562">
      <w:pPr>
        <w:jc w:val="both"/>
        <w:rPr>
          <w:iCs/>
          <w:sz w:val="22"/>
          <w:szCs w:val="20"/>
        </w:rPr>
      </w:pPr>
      <w:r w:rsidRPr="00C41562">
        <w:rPr>
          <w:iCs/>
          <w:sz w:val="22"/>
          <w:szCs w:val="20"/>
        </w:rPr>
        <w:t>The system should allow the user to configure TLS certificates on their own to secure all network traffic between the server and the users.</w:t>
      </w:r>
    </w:p>
    <w:p w14:paraId="54032DB0" w14:textId="221D2214" w:rsidR="00C47669" w:rsidRDefault="00C41562" w:rsidP="00C41562">
      <w:pPr>
        <w:jc w:val="both"/>
        <w:rPr>
          <w:iCs/>
          <w:sz w:val="22"/>
          <w:szCs w:val="20"/>
        </w:rPr>
      </w:pPr>
      <w:r>
        <w:rPr>
          <w:iCs/>
          <w:sz w:val="22"/>
          <w:szCs w:val="20"/>
        </w:rPr>
        <w:t>The system should avoid malicious attacks from hackers in the name of logged</w:t>
      </w:r>
      <w:r w:rsidR="00BB3049">
        <w:rPr>
          <w:iCs/>
          <w:sz w:val="22"/>
          <w:szCs w:val="20"/>
        </w:rPr>
        <w:t>-</w:t>
      </w:r>
      <w:r>
        <w:rPr>
          <w:iCs/>
          <w:sz w:val="22"/>
          <w:szCs w:val="20"/>
        </w:rPr>
        <w:t xml:space="preserve">in </w:t>
      </w:r>
      <w:r w:rsidR="00594147">
        <w:rPr>
          <w:iCs/>
          <w:sz w:val="22"/>
          <w:szCs w:val="20"/>
        </w:rPr>
        <w:t>users.</w:t>
      </w:r>
    </w:p>
    <w:p w14:paraId="24241B78" w14:textId="77777777" w:rsidR="00BB3049" w:rsidRPr="00C41562" w:rsidRDefault="00BB3049" w:rsidP="00C41562">
      <w:pPr>
        <w:jc w:val="both"/>
        <w:rPr>
          <w:iCs/>
        </w:rPr>
      </w:pPr>
    </w:p>
    <w:p w14:paraId="18FC94BA" w14:textId="77777777" w:rsidR="00C47669" w:rsidRPr="003B35CA" w:rsidRDefault="00C47669" w:rsidP="00C47669">
      <w:pPr>
        <w:pStyle w:val="Heading2"/>
        <w:rPr>
          <w:sz w:val="24"/>
        </w:rPr>
      </w:pPr>
      <w:bookmarkStart w:id="38" w:name="_Toc439994693"/>
      <w:bookmarkStart w:id="39" w:name="_Toc26969081"/>
      <w:bookmarkStart w:id="40" w:name="_Toc41265953"/>
      <w:r w:rsidRPr="003B35CA">
        <w:rPr>
          <w:sz w:val="24"/>
        </w:rPr>
        <w:t>Software Quality Attributes</w:t>
      </w:r>
      <w:bookmarkEnd w:id="38"/>
      <w:bookmarkEnd w:id="39"/>
      <w:bookmarkEnd w:id="40"/>
    </w:p>
    <w:p w14:paraId="582FCD88" w14:textId="77777777" w:rsidR="00594147" w:rsidRPr="00594147" w:rsidRDefault="00594147" w:rsidP="00594147">
      <w:pPr>
        <w:jc w:val="both"/>
        <w:rPr>
          <w:iCs/>
          <w:sz w:val="22"/>
          <w:szCs w:val="20"/>
        </w:rPr>
      </w:pPr>
      <w:r w:rsidRPr="00594147">
        <w:rPr>
          <w:b/>
          <w:bCs/>
          <w:iCs/>
          <w:sz w:val="22"/>
          <w:szCs w:val="20"/>
        </w:rPr>
        <w:t>Availability</w:t>
      </w:r>
      <w:r w:rsidRPr="00594147">
        <w:rPr>
          <w:iCs/>
          <w:sz w:val="22"/>
          <w:szCs w:val="20"/>
        </w:rPr>
        <w:t>: the system should be able to encapsulate all errors and notify the user when appropriate. In the case of a system crash, the system should be able to restart automatically and log the errors.</w:t>
      </w:r>
    </w:p>
    <w:p w14:paraId="3CECAEB3" w14:textId="64653AF0" w:rsidR="00594147" w:rsidRPr="00594147" w:rsidRDefault="00594147" w:rsidP="00594147">
      <w:pPr>
        <w:jc w:val="both"/>
        <w:rPr>
          <w:b/>
          <w:bCs/>
          <w:iCs/>
          <w:sz w:val="22"/>
          <w:szCs w:val="20"/>
        </w:rPr>
      </w:pPr>
      <w:r w:rsidRPr="00594147">
        <w:rPr>
          <w:b/>
          <w:bCs/>
          <w:iCs/>
          <w:sz w:val="22"/>
          <w:szCs w:val="20"/>
        </w:rPr>
        <w:t>Interoperability</w:t>
      </w:r>
      <w:r w:rsidRPr="00594147">
        <w:rPr>
          <w:iCs/>
          <w:sz w:val="22"/>
          <w:szCs w:val="20"/>
        </w:rPr>
        <w:t>:</w:t>
      </w:r>
      <w:r>
        <w:rPr>
          <w:iCs/>
          <w:sz w:val="22"/>
          <w:szCs w:val="20"/>
        </w:rPr>
        <w:t xml:space="preserve"> the system should be able to work when there are concurrent incoming connections and no inconsistency should be created.</w:t>
      </w:r>
    </w:p>
    <w:p w14:paraId="5EF6F021" w14:textId="4923FA15" w:rsidR="00594147" w:rsidRPr="00594147" w:rsidRDefault="00594147" w:rsidP="00594147">
      <w:pPr>
        <w:jc w:val="both"/>
        <w:rPr>
          <w:iCs/>
          <w:sz w:val="22"/>
          <w:szCs w:val="20"/>
        </w:rPr>
      </w:pPr>
      <w:r w:rsidRPr="00594147">
        <w:rPr>
          <w:b/>
          <w:bCs/>
          <w:iCs/>
          <w:sz w:val="22"/>
          <w:szCs w:val="20"/>
        </w:rPr>
        <w:t>Reliability</w:t>
      </w:r>
      <w:r w:rsidRPr="00594147">
        <w:rPr>
          <w:iCs/>
          <w:sz w:val="22"/>
          <w:szCs w:val="20"/>
        </w:rPr>
        <w:t xml:space="preserve">: the system should guarantee that either all transactions complete or all failed, </w:t>
      </w:r>
      <w:r>
        <w:rPr>
          <w:iCs/>
          <w:sz w:val="22"/>
          <w:szCs w:val="20"/>
        </w:rPr>
        <w:t>never</w:t>
      </w:r>
      <w:r w:rsidRPr="00594147">
        <w:rPr>
          <w:iCs/>
          <w:sz w:val="22"/>
          <w:szCs w:val="20"/>
        </w:rPr>
        <w:t xml:space="preserve"> leaving transactions in the middle of nowhere.</w:t>
      </w:r>
    </w:p>
    <w:p w14:paraId="4266F96E" w14:textId="77777777" w:rsidR="00594147" w:rsidRPr="00594147" w:rsidRDefault="00594147" w:rsidP="00594147">
      <w:pPr>
        <w:jc w:val="both"/>
        <w:rPr>
          <w:iCs/>
          <w:sz w:val="22"/>
          <w:szCs w:val="20"/>
        </w:rPr>
      </w:pPr>
      <w:r w:rsidRPr="00594147">
        <w:rPr>
          <w:b/>
          <w:bCs/>
          <w:iCs/>
          <w:sz w:val="22"/>
          <w:szCs w:val="20"/>
        </w:rPr>
        <w:t>Usability</w:t>
      </w:r>
      <w:r w:rsidRPr="00594147">
        <w:rPr>
          <w:iCs/>
          <w:sz w:val="22"/>
          <w:szCs w:val="20"/>
        </w:rPr>
        <w:t>: the system should be easy for the average users to use it without additional training.</w:t>
      </w:r>
    </w:p>
    <w:p w14:paraId="05207748" w14:textId="0272B2A7" w:rsidR="00C47669" w:rsidRPr="008B3ED5" w:rsidRDefault="00594147" w:rsidP="00594147">
      <w:pPr>
        <w:jc w:val="both"/>
      </w:pPr>
      <w:r>
        <w:t>Ethos: the system should be ethical. For example, all users</w:t>
      </w:r>
      <w:r w:rsidR="003C361D">
        <w:t>'</w:t>
      </w:r>
      <w:r>
        <w:t xml:space="preserve"> passwords should be encrypted so that no one, including the database administrator, should be able to see the passwords shown in plain text.</w:t>
      </w:r>
    </w:p>
    <w:sectPr w:rsidR="00C47669" w:rsidRPr="008B3ED5" w:rsidSect="00FB571C">
      <w:headerReference w:type="default" r:id="rId15"/>
      <w:footerReference w:type="default" r:id="rId16"/>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A4C98" w14:textId="77777777" w:rsidR="00191B82" w:rsidRDefault="00191B82">
      <w:r>
        <w:separator/>
      </w:r>
    </w:p>
  </w:endnote>
  <w:endnote w:type="continuationSeparator" w:id="0">
    <w:p w14:paraId="77BE86CB" w14:textId="77777777" w:rsidR="00191B82" w:rsidRDefault="0019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18514" w14:textId="77777777" w:rsidR="00C41562" w:rsidRDefault="00C41562" w:rsidP="00EC41CD">
    <w:pPr>
      <w:pStyle w:val="Footer"/>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180B5688" wp14:editId="06035535">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6C05A"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Pr>
        <w:noProof/>
        <w:sz w:val="14"/>
        <w:lang w:eastAsia="zh-CN"/>
      </w:rPr>
      <w:drawing>
        <wp:inline distT="0" distB="0" distL="0" distR="0" wp14:anchorId="48E895C4" wp14:editId="1DC64CEF">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Pr>
        <w:sz w:val="14"/>
      </w:rPr>
      <w:tab/>
    </w:r>
  </w:p>
  <w:p w14:paraId="6E4B0084" w14:textId="77777777" w:rsidR="00C41562" w:rsidRDefault="00C41562" w:rsidP="009702EA">
    <w:pPr>
      <w:pStyle w:val="Footer"/>
      <w:tabs>
        <w:tab w:val="left" w:pos="7920"/>
      </w:tabs>
      <w:ind w:right="360"/>
      <w:jc w:val="right"/>
      <w:rPr>
        <w:sz w:val="14"/>
      </w:rPr>
    </w:pPr>
  </w:p>
  <w:p w14:paraId="4E5FC741" w14:textId="77777777" w:rsidR="00C41562" w:rsidRPr="003E4404" w:rsidRDefault="00C41562" w:rsidP="009702EA">
    <w:pPr>
      <w:pStyle w:val="Footer"/>
      <w:tabs>
        <w:tab w:val="left" w:pos="7920"/>
      </w:tabs>
      <w:ind w:right="360"/>
      <w:jc w:val="right"/>
      <w:rPr>
        <w:i/>
      </w:rPr>
    </w:pPr>
    <w:r w:rsidRPr="00D0797A">
      <w:rPr>
        <w:i/>
      </w:rPr>
      <w:t xml:space="preserve">Page </w:t>
    </w:r>
    <w:r w:rsidRPr="00D0797A">
      <w:rPr>
        <w:i/>
      </w:rPr>
      <w:fldChar w:fldCharType="begin"/>
    </w:r>
    <w:r w:rsidRPr="00D0797A">
      <w:rPr>
        <w:i/>
      </w:rPr>
      <w:instrText xml:space="preserve"> PAGE </w:instrText>
    </w:r>
    <w:r w:rsidRPr="00D0797A">
      <w:rPr>
        <w:i/>
      </w:rPr>
      <w:fldChar w:fldCharType="separate"/>
    </w:r>
    <w:r>
      <w:rPr>
        <w:i/>
        <w:noProof/>
      </w:rPr>
      <w:t>1</w:t>
    </w:r>
    <w:r w:rsidRPr="00D0797A">
      <w:rPr>
        <w:i/>
      </w:rPr>
      <w:fldChar w:fldCharType="end"/>
    </w:r>
    <w:r w:rsidRPr="00D0797A">
      <w:rPr>
        <w:i/>
      </w:rPr>
      <w:t xml:space="preserve"> of </w:t>
    </w:r>
    <w:r w:rsidRPr="00D0797A">
      <w:rPr>
        <w:i/>
      </w:rPr>
      <w:fldChar w:fldCharType="begin"/>
    </w:r>
    <w:r w:rsidRPr="00D0797A">
      <w:rPr>
        <w:i/>
      </w:rPr>
      <w:instrText xml:space="preserve"> NUMPAGES </w:instrText>
    </w:r>
    <w:r w:rsidRPr="00D0797A">
      <w:rPr>
        <w:i/>
      </w:rPr>
      <w:fldChar w:fldCharType="separate"/>
    </w:r>
    <w:r>
      <w:rPr>
        <w:i/>
        <w:noProof/>
      </w:rPr>
      <w:t>6</w:t>
    </w:r>
    <w:r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EAECC" w14:textId="77777777" w:rsidR="00191B82" w:rsidRDefault="00191B82">
      <w:r>
        <w:separator/>
      </w:r>
    </w:p>
  </w:footnote>
  <w:footnote w:type="continuationSeparator" w:id="0">
    <w:p w14:paraId="64BFBD4B" w14:textId="77777777" w:rsidR="00191B82" w:rsidRDefault="00191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3B3E5" w14:textId="4D349103" w:rsidR="00C41562" w:rsidRPr="00143517" w:rsidRDefault="00D02C4B" w:rsidP="00CF21C3">
    <w:pPr>
      <w:pStyle w:val="Header"/>
      <w:tabs>
        <w:tab w:val="clear" w:pos="8640"/>
        <w:tab w:val="right" w:pos="9180"/>
      </w:tabs>
      <w:rPr>
        <w:iCs/>
        <w:szCs w:val="20"/>
      </w:rPr>
    </w:pPr>
    <w:proofErr w:type="spellStart"/>
    <w:r w:rsidRPr="00D02C4B">
      <w:rPr>
        <w:szCs w:val="20"/>
      </w:rPr>
      <w:t>Mooli</w:t>
    </w:r>
    <w:proofErr w:type="spellEnd"/>
    <w:r w:rsidRPr="00D02C4B">
      <w:rPr>
        <w:szCs w:val="20"/>
      </w:rPr>
      <w:t xml:space="preserve"> Ordering System</w:t>
    </w:r>
    <w:r>
      <w:rPr>
        <w:szCs w:val="20"/>
      </w:rPr>
      <w:t xml:space="preserve">                      </w:t>
    </w:r>
    <w:r w:rsidR="00C41562" w:rsidRPr="004444F2">
      <w:rPr>
        <w:i/>
        <w:szCs w:val="20"/>
      </w:rPr>
      <w:t xml:space="preserve">                                                                        </w:t>
    </w:r>
    <w:r w:rsidR="00C41562">
      <w:rPr>
        <w:i/>
        <w:szCs w:val="20"/>
      </w:rPr>
      <w:t xml:space="preserve">                    </w:t>
    </w:r>
    <w:r w:rsidR="00143517">
      <w:rPr>
        <w:iCs/>
        <w:szCs w:val="20"/>
      </w:rPr>
      <w:t xml:space="preserve">                1.1</w:t>
    </w:r>
  </w:p>
  <w:p w14:paraId="34C91A21" w14:textId="77777777" w:rsidR="00C41562" w:rsidRPr="00EA6131" w:rsidRDefault="00C41562" w:rsidP="00CF21C3">
    <w:pPr>
      <w:pStyle w:val="Header"/>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52160BD7" wp14:editId="32D10721">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37DC8"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tab/>
    </w:r>
    <w:r>
      <w:tab/>
    </w:r>
    <w:r>
      <w:tab/>
    </w:r>
    <w:r>
      <w:tab/>
    </w:r>
  </w:p>
  <w:p w14:paraId="21FC37D6" w14:textId="77777777" w:rsidR="00C41562" w:rsidRDefault="00C41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411AF1"/>
    <w:multiLevelType w:val="multilevel"/>
    <w:tmpl w:val="AFBC3406"/>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17"/>
  </w:num>
  <w:num w:numId="3">
    <w:abstractNumId w:val="11"/>
  </w:num>
  <w:num w:numId="4">
    <w:abstractNumId w:val="15"/>
  </w:num>
  <w:num w:numId="5">
    <w:abstractNumId w:val="21"/>
  </w:num>
  <w:num w:numId="6">
    <w:abstractNumId w:val="3"/>
  </w:num>
  <w:num w:numId="7">
    <w:abstractNumId w:val="2"/>
  </w:num>
  <w:num w:numId="8">
    <w:abstractNumId w:val="4"/>
  </w:num>
  <w:num w:numId="9">
    <w:abstractNumId w:val="20"/>
  </w:num>
  <w:num w:numId="10">
    <w:abstractNumId w:val="12"/>
  </w:num>
  <w:num w:numId="11">
    <w:abstractNumId w:val="0"/>
  </w:num>
  <w:num w:numId="12">
    <w:abstractNumId w:val="23"/>
  </w:num>
  <w:num w:numId="13">
    <w:abstractNumId w:val="18"/>
  </w:num>
  <w:num w:numId="14">
    <w:abstractNumId w:val="10"/>
  </w:num>
  <w:num w:numId="15">
    <w:abstractNumId w:val="9"/>
  </w:num>
  <w:num w:numId="16">
    <w:abstractNumId w:val="13"/>
  </w:num>
  <w:num w:numId="17">
    <w:abstractNumId w:val="8"/>
  </w:num>
  <w:num w:numId="18">
    <w:abstractNumId w:val="7"/>
  </w:num>
  <w:num w:numId="19">
    <w:abstractNumId w:val="6"/>
  </w:num>
  <w:num w:numId="20">
    <w:abstractNumId w:val="5"/>
  </w:num>
  <w:num w:numId="21">
    <w:abstractNumId w:val="14"/>
  </w:num>
  <w:num w:numId="22">
    <w:abstractNumId w:val="1"/>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NDa3NDOzMDI3NjJT0lEKTi0uzszPAykwqQUAbe6j+SwAAAA="/>
  </w:docVars>
  <w:rsids>
    <w:rsidRoot w:val="0026141D"/>
    <w:rsid w:val="0000135D"/>
    <w:rsid w:val="00001403"/>
    <w:rsid w:val="00010C28"/>
    <w:rsid w:val="00015D46"/>
    <w:rsid w:val="0002352C"/>
    <w:rsid w:val="00023D10"/>
    <w:rsid w:val="00024478"/>
    <w:rsid w:val="00024E99"/>
    <w:rsid w:val="00026696"/>
    <w:rsid w:val="00034B1A"/>
    <w:rsid w:val="00043518"/>
    <w:rsid w:val="000463C4"/>
    <w:rsid w:val="00046D37"/>
    <w:rsid w:val="00050F59"/>
    <w:rsid w:val="000547E2"/>
    <w:rsid w:val="00055587"/>
    <w:rsid w:val="000630F1"/>
    <w:rsid w:val="0007256D"/>
    <w:rsid w:val="00075E87"/>
    <w:rsid w:val="00087E59"/>
    <w:rsid w:val="0009110F"/>
    <w:rsid w:val="000937BF"/>
    <w:rsid w:val="0009404B"/>
    <w:rsid w:val="0009686C"/>
    <w:rsid w:val="00097B0D"/>
    <w:rsid w:val="000B185B"/>
    <w:rsid w:val="000B51F9"/>
    <w:rsid w:val="000C3C7C"/>
    <w:rsid w:val="000D1463"/>
    <w:rsid w:val="000E20DC"/>
    <w:rsid w:val="000E2A49"/>
    <w:rsid w:val="000E51AB"/>
    <w:rsid w:val="000F0275"/>
    <w:rsid w:val="000F385C"/>
    <w:rsid w:val="000F628C"/>
    <w:rsid w:val="000F64D8"/>
    <w:rsid w:val="00120341"/>
    <w:rsid w:val="00122633"/>
    <w:rsid w:val="001237EB"/>
    <w:rsid w:val="00130A46"/>
    <w:rsid w:val="00136469"/>
    <w:rsid w:val="0013659B"/>
    <w:rsid w:val="00137275"/>
    <w:rsid w:val="001401E6"/>
    <w:rsid w:val="00143517"/>
    <w:rsid w:val="00150186"/>
    <w:rsid w:val="0015257A"/>
    <w:rsid w:val="001604E9"/>
    <w:rsid w:val="00165A32"/>
    <w:rsid w:val="00167E62"/>
    <w:rsid w:val="001728C8"/>
    <w:rsid w:val="00182C6A"/>
    <w:rsid w:val="001874D1"/>
    <w:rsid w:val="00190E02"/>
    <w:rsid w:val="001916EF"/>
    <w:rsid w:val="00191B82"/>
    <w:rsid w:val="001928D6"/>
    <w:rsid w:val="00192963"/>
    <w:rsid w:val="00194B30"/>
    <w:rsid w:val="001C3C2F"/>
    <w:rsid w:val="001C4202"/>
    <w:rsid w:val="001C596E"/>
    <w:rsid w:val="001D0F95"/>
    <w:rsid w:val="001E380F"/>
    <w:rsid w:val="001F01E2"/>
    <w:rsid w:val="001F1F80"/>
    <w:rsid w:val="001F553A"/>
    <w:rsid w:val="001F7D37"/>
    <w:rsid w:val="00205E75"/>
    <w:rsid w:val="00207B6E"/>
    <w:rsid w:val="002123A6"/>
    <w:rsid w:val="00220D1F"/>
    <w:rsid w:val="00225068"/>
    <w:rsid w:val="00227C64"/>
    <w:rsid w:val="00230C43"/>
    <w:rsid w:val="00233D07"/>
    <w:rsid w:val="00233F3B"/>
    <w:rsid w:val="00237F47"/>
    <w:rsid w:val="00250E87"/>
    <w:rsid w:val="002604E9"/>
    <w:rsid w:val="0026141D"/>
    <w:rsid w:val="00283AF1"/>
    <w:rsid w:val="00287B3F"/>
    <w:rsid w:val="002948DD"/>
    <w:rsid w:val="0029612F"/>
    <w:rsid w:val="002A2BC5"/>
    <w:rsid w:val="002A7EB3"/>
    <w:rsid w:val="002B23ED"/>
    <w:rsid w:val="002C2708"/>
    <w:rsid w:val="002C6E81"/>
    <w:rsid w:val="002D4886"/>
    <w:rsid w:val="002D532F"/>
    <w:rsid w:val="002E26D8"/>
    <w:rsid w:val="002E2A1D"/>
    <w:rsid w:val="002F1E77"/>
    <w:rsid w:val="002F204F"/>
    <w:rsid w:val="002F2EAE"/>
    <w:rsid w:val="003051FD"/>
    <w:rsid w:val="00305CB9"/>
    <w:rsid w:val="00317B63"/>
    <w:rsid w:val="0032284F"/>
    <w:rsid w:val="0032401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B35CA"/>
    <w:rsid w:val="003C0763"/>
    <w:rsid w:val="003C361D"/>
    <w:rsid w:val="003C73AD"/>
    <w:rsid w:val="003C7FEA"/>
    <w:rsid w:val="003D506B"/>
    <w:rsid w:val="003D5ED2"/>
    <w:rsid w:val="003D75B3"/>
    <w:rsid w:val="003D7F50"/>
    <w:rsid w:val="003E1422"/>
    <w:rsid w:val="003E3B05"/>
    <w:rsid w:val="003E5D29"/>
    <w:rsid w:val="003F578B"/>
    <w:rsid w:val="003F6954"/>
    <w:rsid w:val="00403773"/>
    <w:rsid w:val="00403E35"/>
    <w:rsid w:val="00411542"/>
    <w:rsid w:val="00416730"/>
    <w:rsid w:val="004174B8"/>
    <w:rsid w:val="00420DEF"/>
    <w:rsid w:val="00434AA1"/>
    <w:rsid w:val="00440372"/>
    <w:rsid w:val="00444183"/>
    <w:rsid w:val="004444F2"/>
    <w:rsid w:val="00445741"/>
    <w:rsid w:val="00447576"/>
    <w:rsid w:val="00450004"/>
    <w:rsid w:val="00453538"/>
    <w:rsid w:val="00453F67"/>
    <w:rsid w:val="004544F3"/>
    <w:rsid w:val="004566BB"/>
    <w:rsid w:val="004613D6"/>
    <w:rsid w:val="00461C9A"/>
    <w:rsid w:val="004631D1"/>
    <w:rsid w:val="004716AA"/>
    <w:rsid w:val="004727E0"/>
    <w:rsid w:val="00472BF0"/>
    <w:rsid w:val="00482614"/>
    <w:rsid w:val="00485749"/>
    <w:rsid w:val="00487662"/>
    <w:rsid w:val="00496759"/>
    <w:rsid w:val="004A0543"/>
    <w:rsid w:val="004B1FD9"/>
    <w:rsid w:val="004B3583"/>
    <w:rsid w:val="004B7569"/>
    <w:rsid w:val="004D3A52"/>
    <w:rsid w:val="004D4F90"/>
    <w:rsid w:val="004E3910"/>
    <w:rsid w:val="004E5F1A"/>
    <w:rsid w:val="004E7480"/>
    <w:rsid w:val="004F2BAF"/>
    <w:rsid w:val="004F3183"/>
    <w:rsid w:val="004F334D"/>
    <w:rsid w:val="004F7241"/>
    <w:rsid w:val="005068C5"/>
    <w:rsid w:val="00514A7D"/>
    <w:rsid w:val="005201A7"/>
    <w:rsid w:val="00521A49"/>
    <w:rsid w:val="00530A17"/>
    <w:rsid w:val="0053787A"/>
    <w:rsid w:val="00540EA3"/>
    <w:rsid w:val="00543405"/>
    <w:rsid w:val="005441BB"/>
    <w:rsid w:val="005508D7"/>
    <w:rsid w:val="00553D2C"/>
    <w:rsid w:val="005543EE"/>
    <w:rsid w:val="005564E3"/>
    <w:rsid w:val="005570B7"/>
    <w:rsid w:val="005626C9"/>
    <w:rsid w:val="00564ECB"/>
    <w:rsid w:val="00564F02"/>
    <w:rsid w:val="005650A5"/>
    <w:rsid w:val="00567B13"/>
    <w:rsid w:val="00576C89"/>
    <w:rsid w:val="00583E9C"/>
    <w:rsid w:val="00586131"/>
    <w:rsid w:val="00586427"/>
    <w:rsid w:val="00594147"/>
    <w:rsid w:val="0059632B"/>
    <w:rsid w:val="00597283"/>
    <w:rsid w:val="005A08AC"/>
    <w:rsid w:val="005A680E"/>
    <w:rsid w:val="005B47B2"/>
    <w:rsid w:val="005D47AA"/>
    <w:rsid w:val="005D5F21"/>
    <w:rsid w:val="005D61A6"/>
    <w:rsid w:val="005E1871"/>
    <w:rsid w:val="005E2530"/>
    <w:rsid w:val="005E4606"/>
    <w:rsid w:val="005E6046"/>
    <w:rsid w:val="005E6596"/>
    <w:rsid w:val="005F1B43"/>
    <w:rsid w:val="00607E73"/>
    <w:rsid w:val="006113AA"/>
    <w:rsid w:val="00613CA2"/>
    <w:rsid w:val="00621789"/>
    <w:rsid w:val="00621A4B"/>
    <w:rsid w:val="00623480"/>
    <w:rsid w:val="00625E14"/>
    <w:rsid w:val="00626E8C"/>
    <w:rsid w:val="00632551"/>
    <w:rsid w:val="00634DB8"/>
    <w:rsid w:val="0064065B"/>
    <w:rsid w:val="0064261C"/>
    <w:rsid w:val="006608AA"/>
    <w:rsid w:val="00663D30"/>
    <w:rsid w:val="006752EC"/>
    <w:rsid w:val="0067763B"/>
    <w:rsid w:val="00681EF2"/>
    <w:rsid w:val="00682C24"/>
    <w:rsid w:val="006849F5"/>
    <w:rsid w:val="00684A36"/>
    <w:rsid w:val="00684BBE"/>
    <w:rsid w:val="00686DD9"/>
    <w:rsid w:val="00691397"/>
    <w:rsid w:val="00697488"/>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F23A8"/>
    <w:rsid w:val="006F2560"/>
    <w:rsid w:val="006F4400"/>
    <w:rsid w:val="00710A44"/>
    <w:rsid w:val="00711F5C"/>
    <w:rsid w:val="00714194"/>
    <w:rsid w:val="00730563"/>
    <w:rsid w:val="00733EB0"/>
    <w:rsid w:val="00735EBA"/>
    <w:rsid w:val="00742089"/>
    <w:rsid w:val="00754852"/>
    <w:rsid w:val="007649E9"/>
    <w:rsid w:val="007664BC"/>
    <w:rsid w:val="0076665C"/>
    <w:rsid w:val="00771FF6"/>
    <w:rsid w:val="0077580C"/>
    <w:rsid w:val="007764E9"/>
    <w:rsid w:val="00787787"/>
    <w:rsid w:val="007879A2"/>
    <w:rsid w:val="007925D6"/>
    <w:rsid w:val="007A2F9E"/>
    <w:rsid w:val="007A7873"/>
    <w:rsid w:val="007B0198"/>
    <w:rsid w:val="007B2794"/>
    <w:rsid w:val="007C1723"/>
    <w:rsid w:val="007D1264"/>
    <w:rsid w:val="007D322D"/>
    <w:rsid w:val="007E4BE0"/>
    <w:rsid w:val="007E4F77"/>
    <w:rsid w:val="007F244A"/>
    <w:rsid w:val="007F57A4"/>
    <w:rsid w:val="008054A9"/>
    <w:rsid w:val="00814A7E"/>
    <w:rsid w:val="00823599"/>
    <w:rsid w:val="00824171"/>
    <w:rsid w:val="008307B0"/>
    <w:rsid w:val="00833FE4"/>
    <w:rsid w:val="00840924"/>
    <w:rsid w:val="008419C5"/>
    <w:rsid w:val="00846735"/>
    <w:rsid w:val="00847476"/>
    <w:rsid w:val="00856D97"/>
    <w:rsid w:val="00856F97"/>
    <w:rsid w:val="0086013A"/>
    <w:rsid w:val="00861DA6"/>
    <w:rsid w:val="008743FA"/>
    <w:rsid w:val="00880F40"/>
    <w:rsid w:val="00883922"/>
    <w:rsid w:val="008908F0"/>
    <w:rsid w:val="00891063"/>
    <w:rsid w:val="008937F1"/>
    <w:rsid w:val="008941CC"/>
    <w:rsid w:val="008956D2"/>
    <w:rsid w:val="00897751"/>
    <w:rsid w:val="008A240C"/>
    <w:rsid w:val="008A33F7"/>
    <w:rsid w:val="008B295E"/>
    <w:rsid w:val="008B3ED5"/>
    <w:rsid w:val="008C0756"/>
    <w:rsid w:val="008C0D92"/>
    <w:rsid w:val="008D27D1"/>
    <w:rsid w:val="008D523C"/>
    <w:rsid w:val="008D588E"/>
    <w:rsid w:val="008E1AFE"/>
    <w:rsid w:val="008E262E"/>
    <w:rsid w:val="008E551E"/>
    <w:rsid w:val="008E5953"/>
    <w:rsid w:val="008E5BF9"/>
    <w:rsid w:val="008F3F55"/>
    <w:rsid w:val="008F4323"/>
    <w:rsid w:val="008F492A"/>
    <w:rsid w:val="0090188F"/>
    <w:rsid w:val="009029AA"/>
    <w:rsid w:val="00906D06"/>
    <w:rsid w:val="009070C7"/>
    <w:rsid w:val="00920579"/>
    <w:rsid w:val="00924D39"/>
    <w:rsid w:val="009252BA"/>
    <w:rsid w:val="009277AF"/>
    <w:rsid w:val="00930C1C"/>
    <w:rsid w:val="00933B4A"/>
    <w:rsid w:val="009347A5"/>
    <w:rsid w:val="009359C3"/>
    <w:rsid w:val="00937CE8"/>
    <w:rsid w:val="009412E6"/>
    <w:rsid w:val="00942BC8"/>
    <w:rsid w:val="00945993"/>
    <w:rsid w:val="00962097"/>
    <w:rsid w:val="009702EA"/>
    <w:rsid w:val="0097539B"/>
    <w:rsid w:val="009826B6"/>
    <w:rsid w:val="009928E8"/>
    <w:rsid w:val="00997967"/>
    <w:rsid w:val="009C20B8"/>
    <w:rsid w:val="009C57A7"/>
    <w:rsid w:val="009C58D0"/>
    <w:rsid w:val="009D73B3"/>
    <w:rsid w:val="009E198D"/>
    <w:rsid w:val="009E42E9"/>
    <w:rsid w:val="009E7298"/>
    <w:rsid w:val="009F0EDE"/>
    <w:rsid w:val="00A02720"/>
    <w:rsid w:val="00A03D66"/>
    <w:rsid w:val="00A04AB2"/>
    <w:rsid w:val="00A15BAF"/>
    <w:rsid w:val="00A20318"/>
    <w:rsid w:val="00A20691"/>
    <w:rsid w:val="00A21679"/>
    <w:rsid w:val="00A32A5D"/>
    <w:rsid w:val="00A3348C"/>
    <w:rsid w:val="00A3638F"/>
    <w:rsid w:val="00A424A2"/>
    <w:rsid w:val="00A43379"/>
    <w:rsid w:val="00A437A3"/>
    <w:rsid w:val="00A4383E"/>
    <w:rsid w:val="00A50022"/>
    <w:rsid w:val="00A515E3"/>
    <w:rsid w:val="00A547FC"/>
    <w:rsid w:val="00A609C5"/>
    <w:rsid w:val="00A710AE"/>
    <w:rsid w:val="00A772C0"/>
    <w:rsid w:val="00A81EB1"/>
    <w:rsid w:val="00A8510B"/>
    <w:rsid w:val="00A85895"/>
    <w:rsid w:val="00A879B5"/>
    <w:rsid w:val="00A90431"/>
    <w:rsid w:val="00A972F1"/>
    <w:rsid w:val="00AA1B09"/>
    <w:rsid w:val="00AA5E8B"/>
    <w:rsid w:val="00AA6D2D"/>
    <w:rsid w:val="00AB2FA6"/>
    <w:rsid w:val="00AB49A6"/>
    <w:rsid w:val="00AC15FB"/>
    <w:rsid w:val="00AC199D"/>
    <w:rsid w:val="00AC2CB0"/>
    <w:rsid w:val="00AE34B9"/>
    <w:rsid w:val="00AF3C47"/>
    <w:rsid w:val="00AF4434"/>
    <w:rsid w:val="00AF4C66"/>
    <w:rsid w:val="00AF58EE"/>
    <w:rsid w:val="00B01480"/>
    <w:rsid w:val="00B03E99"/>
    <w:rsid w:val="00B14081"/>
    <w:rsid w:val="00B25478"/>
    <w:rsid w:val="00B3434D"/>
    <w:rsid w:val="00B410CB"/>
    <w:rsid w:val="00B4188D"/>
    <w:rsid w:val="00B44125"/>
    <w:rsid w:val="00B45A56"/>
    <w:rsid w:val="00B61552"/>
    <w:rsid w:val="00B64813"/>
    <w:rsid w:val="00B64E82"/>
    <w:rsid w:val="00B74C94"/>
    <w:rsid w:val="00B80E8B"/>
    <w:rsid w:val="00BA1A5A"/>
    <w:rsid w:val="00BA1F67"/>
    <w:rsid w:val="00BB1E39"/>
    <w:rsid w:val="00BB3049"/>
    <w:rsid w:val="00BB3403"/>
    <w:rsid w:val="00BB444E"/>
    <w:rsid w:val="00BB5A17"/>
    <w:rsid w:val="00BB5DE0"/>
    <w:rsid w:val="00BC5E90"/>
    <w:rsid w:val="00BC65DD"/>
    <w:rsid w:val="00BD008C"/>
    <w:rsid w:val="00BD0BFC"/>
    <w:rsid w:val="00BD35AF"/>
    <w:rsid w:val="00BD4E77"/>
    <w:rsid w:val="00BD5AC8"/>
    <w:rsid w:val="00BE0D7F"/>
    <w:rsid w:val="00BE518A"/>
    <w:rsid w:val="00BE637A"/>
    <w:rsid w:val="00BE7C82"/>
    <w:rsid w:val="00BE7F88"/>
    <w:rsid w:val="00BF2BD8"/>
    <w:rsid w:val="00BF74A9"/>
    <w:rsid w:val="00C016B2"/>
    <w:rsid w:val="00C11950"/>
    <w:rsid w:val="00C1254D"/>
    <w:rsid w:val="00C140FB"/>
    <w:rsid w:val="00C158B1"/>
    <w:rsid w:val="00C2222D"/>
    <w:rsid w:val="00C24CBF"/>
    <w:rsid w:val="00C25DFF"/>
    <w:rsid w:val="00C3435A"/>
    <w:rsid w:val="00C34B43"/>
    <w:rsid w:val="00C35814"/>
    <w:rsid w:val="00C3679E"/>
    <w:rsid w:val="00C36BD5"/>
    <w:rsid w:val="00C3790D"/>
    <w:rsid w:val="00C41562"/>
    <w:rsid w:val="00C41A67"/>
    <w:rsid w:val="00C43E06"/>
    <w:rsid w:val="00C4488B"/>
    <w:rsid w:val="00C46EC9"/>
    <w:rsid w:val="00C46F85"/>
    <w:rsid w:val="00C47669"/>
    <w:rsid w:val="00C51A5F"/>
    <w:rsid w:val="00C521B8"/>
    <w:rsid w:val="00C537E4"/>
    <w:rsid w:val="00C56701"/>
    <w:rsid w:val="00C60EF2"/>
    <w:rsid w:val="00C66AC8"/>
    <w:rsid w:val="00C6757A"/>
    <w:rsid w:val="00C7274C"/>
    <w:rsid w:val="00C752DC"/>
    <w:rsid w:val="00C85159"/>
    <w:rsid w:val="00C8564F"/>
    <w:rsid w:val="00C97557"/>
    <w:rsid w:val="00CA4133"/>
    <w:rsid w:val="00CA5EF1"/>
    <w:rsid w:val="00CB4A79"/>
    <w:rsid w:val="00CC1EFA"/>
    <w:rsid w:val="00CD2750"/>
    <w:rsid w:val="00CD28A8"/>
    <w:rsid w:val="00CD5A7F"/>
    <w:rsid w:val="00CE505C"/>
    <w:rsid w:val="00CE603B"/>
    <w:rsid w:val="00CF21C3"/>
    <w:rsid w:val="00CF26CE"/>
    <w:rsid w:val="00CF663D"/>
    <w:rsid w:val="00CF75D2"/>
    <w:rsid w:val="00D0012F"/>
    <w:rsid w:val="00D02C4B"/>
    <w:rsid w:val="00D05023"/>
    <w:rsid w:val="00D07F61"/>
    <w:rsid w:val="00D13003"/>
    <w:rsid w:val="00D14E09"/>
    <w:rsid w:val="00D21127"/>
    <w:rsid w:val="00D23779"/>
    <w:rsid w:val="00D25A57"/>
    <w:rsid w:val="00D4793A"/>
    <w:rsid w:val="00D56D69"/>
    <w:rsid w:val="00D60117"/>
    <w:rsid w:val="00D6320A"/>
    <w:rsid w:val="00D6540D"/>
    <w:rsid w:val="00D65B69"/>
    <w:rsid w:val="00D66A9A"/>
    <w:rsid w:val="00D74E14"/>
    <w:rsid w:val="00D810FD"/>
    <w:rsid w:val="00D81A77"/>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2579"/>
    <w:rsid w:val="00E23865"/>
    <w:rsid w:val="00E25E6F"/>
    <w:rsid w:val="00E322E2"/>
    <w:rsid w:val="00E4571A"/>
    <w:rsid w:val="00E4785C"/>
    <w:rsid w:val="00E550C8"/>
    <w:rsid w:val="00E62F2C"/>
    <w:rsid w:val="00E63426"/>
    <w:rsid w:val="00E64BD1"/>
    <w:rsid w:val="00E7179B"/>
    <w:rsid w:val="00E722EB"/>
    <w:rsid w:val="00E74371"/>
    <w:rsid w:val="00E757D1"/>
    <w:rsid w:val="00E76C78"/>
    <w:rsid w:val="00E77FB0"/>
    <w:rsid w:val="00E85A7D"/>
    <w:rsid w:val="00EA5333"/>
    <w:rsid w:val="00EA6144"/>
    <w:rsid w:val="00EB6C8C"/>
    <w:rsid w:val="00EB71FC"/>
    <w:rsid w:val="00EB7E81"/>
    <w:rsid w:val="00EC41CD"/>
    <w:rsid w:val="00ED0403"/>
    <w:rsid w:val="00ED0B77"/>
    <w:rsid w:val="00ED0C26"/>
    <w:rsid w:val="00EE367E"/>
    <w:rsid w:val="00EE3A8B"/>
    <w:rsid w:val="00EE489B"/>
    <w:rsid w:val="00EF3E96"/>
    <w:rsid w:val="00EF45F2"/>
    <w:rsid w:val="00EF6038"/>
    <w:rsid w:val="00F027DD"/>
    <w:rsid w:val="00F05688"/>
    <w:rsid w:val="00F05BE5"/>
    <w:rsid w:val="00F131A6"/>
    <w:rsid w:val="00F20B89"/>
    <w:rsid w:val="00F30B14"/>
    <w:rsid w:val="00F3224A"/>
    <w:rsid w:val="00F33A15"/>
    <w:rsid w:val="00F3615C"/>
    <w:rsid w:val="00F37944"/>
    <w:rsid w:val="00F5031A"/>
    <w:rsid w:val="00F510C8"/>
    <w:rsid w:val="00F6174F"/>
    <w:rsid w:val="00F70AE7"/>
    <w:rsid w:val="00F7410A"/>
    <w:rsid w:val="00F869C0"/>
    <w:rsid w:val="00F92FB3"/>
    <w:rsid w:val="00F97205"/>
    <w:rsid w:val="00FA44A0"/>
    <w:rsid w:val="00FA5273"/>
    <w:rsid w:val="00FB1B4A"/>
    <w:rsid w:val="00FB2F7C"/>
    <w:rsid w:val="00FB362D"/>
    <w:rsid w:val="00FB571C"/>
    <w:rsid w:val="00FB7F2E"/>
    <w:rsid w:val="00FC73F7"/>
    <w:rsid w:val="00FC758F"/>
    <w:rsid w:val="00FC772C"/>
    <w:rsid w:val="00FD2E9F"/>
    <w:rsid w:val="00FE0EF3"/>
    <w:rsid w:val="00FE1CB7"/>
    <w:rsid w:val="00FE349A"/>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1DFBA5"/>
  <w15:docId w15:val="{514CB7CC-FC2F-4329-A663-15D91D1F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link w:val="Heading2Char"/>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customStyle="1" w:styleId="template">
    <w:name w:val="template"/>
    <w:basedOn w:val="Normal"/>
    <w:rsid w:val="008C0756"/>
    <w:pPr>
      <w:spacing w:line="240" w:lineRule="exact"/>
    </w:pPr>
    <w:rPr>
      <w:i/>
      <w:sz w:val="22"/>
      <w:szCs w:val="20"/>
    </w:rPr>
  </w:style>
  <w:style w:type="paragraph" w:customStyle="1" w:styleId="level4">
    <w:name w:val="level 4"/>
    <w:basedOn w:val="Normal"/>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Normal"/>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character" w:customStyle="1" w:styleId="Heading2Char">
    <w:name w:val="Heading 2 Char"/>
    <w:aliases w:val="21 + Not Italic Char"/>
    <w:basedOn w:val="DefaultParagraphFont"/>
    <w:link w:val="Heading2"/>
    <w:rsid w:val="00143517"/>
    <w:rPr>
      <w:rFonts w:ascii="Arial" w:hAnsi="Arial"/>
      <w:b/>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130">
      <w:bodyDiv w:val="1"/>
      <w:marLeft w:val="0"/>
      <w:marRight w:val="0"/>
      <w:marTop w:val="0"/>
      <w:marBottom w:val="0"/>
      <w:divBdr>
        <w:top w:val="none" w:sz="0" w:space="0" w:color="auto"/>
        <w:left w:val="none" w:sz="0" w:space="0" w:color="auto"/>
        <w:bottom w:val="none" w:sz="0" w:space="0" w:color="auto"/>
        <w:right w:val="none" w:sz="0" w:space="0" w:color="auto"/>
      </w:divBdr>
    </w:div>
    <w:div w:id="15541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28F9A-14A6-441D-85E4-8D71485D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180</TotalTime>
  <Pages>12</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15271</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Junru Bill Zhong</dc:creator>
  <cp:keywords/>
  <dc:description/>
  <cp:lastModifiedBy>Bowen WU</cp:lastModifiedBy>
  <cp:revision>17</cp:revision>
  <dcterms:created xsi:type="dcterms:W3CDTF">2019-03-30T05:53:00Z</dcterms:created>
  <dcterms:modified xsi:type="dcterms:W3CDTF">2020-10-10T10:30:00Z</dcterms:modified>
</cp:coreProperties>
</file>